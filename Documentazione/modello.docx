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B097" w14:textId="77777777" w:rsidR="001D3951" w:rsidRPr="008F1AD9" w:rsidRDefault="001D3951">
      <w:pPr>
        <w:pStyle w:val="Titolosommario"/>
        <w:rPr>
          <w:rFonts w:ascii="Arial" w:hAnsi="Arial" w:cs="Arial"/>
          <w:color w:val="auto"/>
        </w:rPr>
      </w:pPr>
      <w:commentRangeStart w:id="0"/>
      <w:r w:rsidRPr="008F1AD9">
        <w:rPr>
          <w:rFonts w:ascii="Arial" w:hAnsi="Arial" w:cs="Arial"/>
          <w:color w:val="auto"/>
          <w:lang w:val="it-IT"/>
        </w:rPr>
        <w:t>Sommario</w:t>
      </w:r>
      <w:commentRangeEnd w:id="0"/>
      <w:r w:rsidR="008F1AD9">
        <w:rPr>
          <w:rStyle w:val="Rimandocommento"/>
          <w:rFonts w:ascii="Arial" w:hAnsi="Arial"/>
          <w:b w:val="0"/>
          <w:bCs w:val="0"/>
          <w:color w:val="auto"/>
          <w:lang w:val="it-IT"/>
        </w:rPr>
        <w:commentReference w:id="0"/>
      </w:r>
    </w:p>
    <w:p w14:paraId="73EFBAD3" w14:textId="7F28E715" w:rsidR="008D2BD4" w:rsidRDefault="001D3951">
      <w:pPr>
        <w:pStyle w:val="Sommario1"/>
        <w:tabs>
          <w:tab w:val="left" w:pos="44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8452134" w:history="1">
        <w:r w:rsidR="008D2BD4" w:rsidRPr="00282737">
          <w:rPr>
            <w:rStyle w:val="Collegamentoipertestuale"/>
            <w:rFonts w:ascii="Frugal Sans" w:hAnsi="Frugal Sans"/>
            <w:noProof/>
          </w:rPr>
          <w:t>1</w:t>
        </w:r>
        <w:r w:rsidR="008D2BD4"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="008D2BD4" w:rsidRPr="00282737">
          <w:rPr>
            <w:rStyle w:val="Collegamentoipertestuale"/>
            <w:noProof/>
          </w:rPr>
          <w:t>Situazione di partenza [SG, PS]</w:t>
        </w:r>
        <w:r w:rsidR="008D2BD4">
          <w:rPr>
            <w:noProof/>
            <w:webHidden/>
          </w:rPr>
          <w:tab/>
        </w:r>
        <w:r w:rsidR="008D2BD4">
          <w:rPr>
            <w:noProof/>
            <w:webHidden/>
          </w:rPr>
          <w:fldChar w:fldCharType="begin"/>
        </w:r>
        <w:r w:rsidR="008D2BD4">
          <w:rPr>
            <w:noProof/>
            <w:webHidden/>
          </w:rPr>
          <w:instrText xml:space="preserve"> PAGEREF _Toc188452134 \h </w:instrText>
        </w:r>
        <w:r w:rsidR="008D2BD4">
          <w:rPr>
            <w:noProof/>
            <w:webHidden/>
          </w:rPr>
        </w:r>
        <w:r w:rsidR="008D2BD4">
          <w:rPr>
            <w:noProof/>
            <w:webHidden/>
          </w:rPr>
          <w:fldChar w:fldCharType="separate"/>
        </w:r>
        <w:r w:rsidR="008D2BD4">
          <w:rPr>
            <w:noProof/>
            <w:webHidden/>
          </w:rPr>
          <w:t>4</w:t>
        </w:r>
        <w:r w:rsidR="008D2BD4">
          <w:rPr>
            <w:noProof/>
            <w:webHidden/>
          </w:rPr>
          <w:fldChar w:fldCharType="end"/>
        </w:r>
      </w:hyperlink>
    </w:p>
    <w:p w14:paraId="4EDF3174" w14:textId="16C6DA36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35" w:history="1">
        <w:r w:rsidRPr="00282737">
          <w:rPr>
            <w:rStyle w:val="Collegamentoipertestuale"/>
            <w:rFonts w:ascii="Frugal Sans" w:hAnsi="Frugal Sans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Descrizione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791245" w14:textId="7735F665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36" w:history="1">
        <w:r w:rsidRPr="00282737">
          <w:rPr>
            <w:rStyle w:val="Collegamentoipertestuale"/>
            <w:rFonts w:ascii="Frugal Sans" w:hAnsi="Frugal Sans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Costi attuali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BEC6D2" w14:textId="3407D71D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37" w:history="1">
        <w:r w:rsidRPr="00282737">
          <w:rPr>
            <w:rStyle w:val="Collegamentoipertestuale"/>
            <w:rFonts w:ascii="Frugal Sans" w:hAnsi="Frugal Sans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Volumi e quantità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DE3364" w14:textId="7A2D9EB2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38" w:history="1">
        <w:r w:rsidRPr="00282737">
          <w:rPr>
            <w:rStyle w:val="Collegamentoipertestuale"/>
            <w:rFonts w:ascii="Frugal Sans" w:hAnsi="Frugal Sans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Processi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6659A6" w14:textId="5A2CE679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39" w:history="1">
        <w:r w:rsidRPr="00282737">
          <w:rPr>
            <w:rStyle w:val="Collegamentoipertestuale"/>
            <w:rFonts w:ascii="Frugal Sans" w:hAnsi="Frugal Sans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Tecnologie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89F25F" w14:textId="3F429E2F" w:rsidR="008D2BD4" w:rsidRDefault="008D2BD4">
      <w:pPr>
        <w:pStyle w:val="Sommario1"/>
        <w:tabs>
          <w:tab w:val="left" w:pos="44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0" w:history="1">
        <w:r w:rsidRPr="00282737">
          <w:rPr>
            <w:rStyle w:val="Collegamentoipertestuale"/>
            <w:rFonts w:ascii="Frugal Sans" w:hAnsi="Frugal Sans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Organizzazione e pianificazione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2401C6" w14:textId="61AA1431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1" w:history="1">
        <w:r w:rsidRPr="00282737">
          <w:rPr>
            <w:rStyle w:val="Collegamentoipertestuale"/>
            <w:rFonts w:ascii="Frugal Sans" w:hAnsi="Frugal Sans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Ruoli e organigramma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64EBEA" w14:textId="6C1786C3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2" w:history="1">
        <w:r w:rsidRPr="00282737">
          <w:rPr>
            <w:rStyle w:val="Collegamentoipertestuale"/>
            <w:rFonts w:ascii="Frugal Sans" w:hAnsi="Frugal Sans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Pianificazione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BB2175" w14:textId="23F5462C" w:rsidR="008D2BD4" w:rsidRDefault="008D2BD4">
      <w:pPr>
        <w:pStyle w:val="Sommario1"/>
        <w:tabs>
          <w:tab w:val="left" w:pos="44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3" w:history="1">
        <w:r w:rsidRPr="00282737">
          <w:rPr>
            <w:rStyle w:val="Collegamentoipertestuale"/>
            <w:rFonts w:ascii="Frugal Sans" w:hAnsi="Frugal Sans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Progetto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FF8135" w14:textId="2869834C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4" w:history="1">
        <w:r w:rsidRPr="00282737">
          <w:rPr>
            <w:rStyle w:val="Collegamentoipertestuale"/>
            <w:rFonts w:ascii="Frugal Sans" w:hAnsi="Frugal Sans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Scopo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0CCA2F" w14:textId="57DF31B6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5" w:history="1">
        <w:r w:rsidRPr="00282737">
          <w:rPr>
            <w:rStyle w:val="Collegamentoipertestuale"/>
            <w:rFonts w:ascii="Frugal Sans" w:hAnsi="Frugal Sans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Obiettivi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B557B2" w14:textId="31E6BB6B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6" w:history="1">
        <w:r w:rsidRPr="00282737">
          <w:rPr>
            <w:rStyle w:val="Collegamentoipertestuale"/>
            <w:rFonts w:ascii="Frugal Sans" w:hAnsi="Frugal Sans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Requisiti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F233CA" w14:textId="12777DE0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7" w:history="1">
        <w:r w:rsidRPr="00282737">
          <w:rPr>
            <w:rStyle w:val="Collegamentoipertestuale"/>
            <w:rFonts w:ascii="Frugal Sans" w:hAnsi="Frugal Sans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Volumi e quantità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983FC" w14:textId="72E3B399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8" w:history="1">
        <w:r w:rsidRPr="00282737">
          <w:rPr>
            <w:rStyle w:val="Collegamentoipertestuale"/>
            <w:rFonts w:ascii="Frugal Sans" w:hAnsi="Frugal Sans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Rischi, contromisure, opportunità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09057B" w14:textId="0B5676E7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49" w:history="1">
        <w:r w:rsidRPr="00282737">
          <w:rPr>
            <w:rStyle w:val="Collegamentoipertestuale"/>
            <w:rFonts w:ascii="Frugal Sans" w:hAnsi="Frugal Sans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Proposte di soluzione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241C98" w14:textId="37C1F829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0" w:history="1">
        <w:r w:rsidRPr="00282737">
          <w:rPr>
            <w:rStyle w:val="Collegamentoipertestuale"/>
            <w:rFonts w:ascii="Frugal Sans" w:hAnsi="Frugal Sans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Soluzione 1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69D60D" w14:textId="18FD590F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1" w:history="1">
        <w:r w:rsidRPr="00282737">
          <w:rPr>
            <w:rStyle w:val="Collegamentoipertestuale"/>
            <w:rFonts w:ascii="Frugal Sans" w:hAnsi="Frugal Sans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Soluzione 2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457AAE" w14:textId="509DE5C9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2" w:history="1">
        <w:r w:rsidRPr="00282737">
          <w:rPr>
            <w:rStyle w:val="Collegamentoipertestuale"/>
            <w:rFonts w:ascii="Frugal Sans" w:hAnsi="Frugal Sans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Soluzione N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802367" w14:textId="4D0B80EE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3" w:history="1">
        <w:r w:rsidRPr="00282737">
          <w:rPr>
            <w:rStyle w:val="Collegamentoipertestuale"/>
            <w:rFonts w:ascii="Frugal Sans" w:hAnsi="Frugal Sans"/>
            <w:noProof/>
          </w:rPr>
          <w:t>3.5.4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Criteri di scelta della soluzione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DAF71F" w14:textId="26C82B07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4" w:history="1">
        <w:r w:rsidRPr="00282737">
          <w:rPr>
            <w:rStyle w:val="Collegamentoipertestuale"/>
            <w:rFonts w:ascii="Frugal Sans" w:hAnsi="Frugal Sans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Sicurezza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47056E" w14:textId="316F9FFB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5" w:history="1">
        <w:r w:rsidRPr="00282737">
          <w:rPr>
            <w:rStyle w:val="Collegamentoipertestuale"/>
            <w:rFonts w:ascii="Frugal Sans" w:hAnsi="Frugal Sans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Ripresa dati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A80408" w14:textId="51AF67DF" w:rsidR="008D2BD4" w:rsidRDefault="008D2BD4">
      <w:pPr>
        <w:pStyle w:val="Sommario1"/>
        <w:tabs>
          <w:tab w:val="left" w:pos="44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6" w:history="1">
        <w:r w:rsidRPr="00282737">
          <w:rPr>
            <w:rStyle w:val="Collegamentoipertestuale"/>
            <w:rFonts w:ascii="Frugal Sans" w:hAnsi="Frugal Sans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Elementi economici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AF9427" w14:textId="32D058DA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7" w:history="1">
        <w:r w:rsidRPr="00282737">
          <w:rPr>
            <w:rStyle w:val="Collegamentoipertestuale"/>
            <w:rFonts w:ascii="Frugal Sans" w:hAnsi="Frugal Sans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Costi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36F91" w14:textId="330DD198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8" w:history="1">
        <w:r w:rsidRPr="00282737">
          <w:rPr>
            <w:rStyle w:val="Collegamentoipertestuale"/>
            <w:rFonts w:ascii="Frugal Sans" w:hAnsi="Frugal Sans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Di realizzazione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BC784" w14:textId="40D2AEBD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59" w:history="1">
        <w:r w:rsidRPr="00282737">
          <w:rPr>
            <w:rStyle w:val="Collegamentoipertestuale"/>
            <w:rFonts w:ascii="Frugal Sans" w:hAnsi="Frugal Sans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Di avviamento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D21BD9" w14:textId="679629BC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0" w:history="1">
        <w:r w:rsidRPr="00282737">
          <w:rPr>
            <w:rStyle w:val="Collegamentoipertestuale"/>
            <w:rFonts w:ascii="Frugal Sans" w:hAnsi="Frugal Sans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Di esercizio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832846" w14:textId="5A27C535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1" w:history="1">
        <w:r w:rsidRPr="00282737">
          <w:rPr>
            <w:rStyle w:val="Collegamentoipertestuale"/>
            <w:rFonts w:ascii="Frugal Sans" w:hAnsi="Frugal Sans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Benefici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ACFA77" w14:textId="0CBB3B79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2" w:history="1">
        <w:r w:rsidRPr="00282737">
          <w:rPr>
            <w:rStyle w:val="Collegamentoipertestuale"/>
            <w:rFonts w:ascii="Frugal Sans" w:hAnsi="Frugal Sans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Qualitativi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119CF1" w14:textId="271644FD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3" w:history="1">
        <w:r w:rsidRPr="00282737">
          <w:rPr>
            <w:rStyle w:val="Collegamentoipertestuale"/>
            <w:rFonts w:ascii="Frugal Sans" w:hAnsi="Frugal Sans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Quantitativi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EB12D" w14:textId="345ABE67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4" w:history="1">
        <w:r w:rsidRPr="00282737">
          <w:rPr>
            <w:rStyle w:val="Collegamentoipertestuale"/>
            <w:rFonts w:ascii="Frugal Sans" w:hAnsi="Frugal Sans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Indicatori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9FED35" w14:textId="1C5616BC" w:rsidR="008D2BD4" w:rsidRDefault="008D2BD4">
      <w:pPr>
        <w:pStyle w:val="Sommario1"/>
        <w:tabs>
          <w:tab w:val="left" w:pos="44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5" w:history="1">
        <w:r w:rsidRPr="00282737">
          <w:rPr>
            <w:rStyle w:val="Collegamentoipertestuale"/>
            <w:rFonts w:ascii="Frugal Sans" w:hAnsi="Frugal Sans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Realizzazione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BC645" w14:textId="0E35FF85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6" w:history="1">
        <w:r w:rsidRPr="00282737">
          <w:rPr>
            <w:rStyle w:val="Collegamentoipertestuale"/>
            <w:rFonts w:ascii="Frugal Sans" w:hAnsi="Frugal Sans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Make or buy?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D231DD" w14:textId="07910E3D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7" w:history="1">
        <w:r w:rsidRPr="00282737">
          <w:rPr>
            <w:rStyle w:val="Collegamentoipertestuale"/>
            <w:rFonts w:ascii="Frugal Sans" w:hAnsi="Frugal Sans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Metodologia di sviluppo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FBB3D" w14:textId="3A7077D9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8" w:history="1">
        <w:r w:rsidRPr="00282737">
          <w:rPr>
            <w:rStyle w:val="Collegamentoipertestuale"/>
            <w:rFonts w:ascii="Frugal Sans" w:hAnsi="Frugal Sans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AD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EBF5D" w14:textId="337E03AB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69" w:history="1">
        <w:r w:rsidRPr="00282737">
          <w:rPr>
            <w:rStyle w:val="Collegamentoipertestuale"/>
            <w:rFonts w:ascii="Frugal Sans" w:hAnsi="Frugal Sans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UC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10596F" w14:textId="493C9591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0" w:history="1">
        <w:r w:rsidRPr="00282737">
          <w:rPr>
            <w:rStyle w:val="Collegamentoipertestuale"/>
            <w:rFonts w:ascii="Frugal Sans" w:hAnsi="Frugal Sans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ER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43BA88" w14:textId="43DF93C3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1" w:history="1">
        <w:r w:rsidRPr="00282737">
          <w:rPr>
            <w:rStyle w:val="Collegamentoipertestuale"/>
            <w:rFonts w:ascii="Frugal Sans" w:hAnsi="Frugal Sans"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57F0FC" w14:textId="28127FC5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2" w:history="1">
        <w:r w:rsidRPr="00282737">
          <w:rPr>
            <w:rStyle w:val="Collegamentoipertestuale"/>
            <w:rFonts w:ascii="Frugal Sans" w:hAnsi="Frugal Sans"/>
            <w:noProof/>
            <w:lang w:val="fr-FR"/>
          </w:rPr>
          <w:t>5.5.2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  <w:lang w:val="fr-FR"/>
          </w:rPr>
          <w:t>DML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4DDDF" w14:textId="11DD8D67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3" w:history="1">
        <w:r w:rsidRPr="00282737">
          <w:rPr>
            <w:rStyle w:val="Collegamentoipertestuale"/>
            <w:rFonts w:ascii="Frugal Sans" w:hAnsi="Frugal Sans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Tecnologie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80842F" w14:textId="7EC8D749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4" w:history="1">
        <w:r w:rsidRPr="00282737">
          <w:rPr>
            <w:rStyle w:val="Collegamentoipertestuale"/>
            <w:rFonts w:ascii="Frugal Sans" w:hAnsi="Frugal Sans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Mockup e elementi di UI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5BE68E" w14:textId="34235F53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5" w:history="1">
        <w:r w:rsidRPr="00282737">
          <w:rPr>
            <w:rStyle w:val="Collegamentoipertestuale"/>
            <w:rFonts w:ascii="Frugal Sans" w:hAnsi="Frugal Sans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Prototipo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A88324" w14:textId="456104C5" w:rsidR="008D2BD4" w:rsidRDefault="008D2BD4">
      <w:pPr>
        <w:pStyle w:val="Sommario3"/>
        <w:tabs>
          <w:tab w:val="left" w:pos="132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6" w:history="1">
        <w:r w:rsidRPr="00282737">
          <w:rPr>
            <w:rStyle w:val="Collegamentoipertestuale"/>
            <w:rFonts w:ascii="Frugal Sans" w:hAnsi="Frugal Sans"/>
            <w:noProof/>
          </w:rPr>
          <w:t>5.8.1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Codice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BBE6B4" w14:textId="2A09B335" w:rsidR="008D2BD4" w:rsidRDefault="008D2BD4">
      <w:pPr>
        <w:pStyle w:val="Sommario1"/>
        <w:tabs>
          <w:tab w:val="left" w:pos="44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7" w:history="1">
        <w:r w:rsidRPr="00282737">
          <w:rPr>
            <w:rStyle w:val="Collegamentoipertestuale"/>
            <w:rFonts w:ascii="Frugal Sans" w:hAnsi="Frugal Sans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Conclusioni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8E4D26" w14:textId="4008BC5D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8" w:history="1">
        <w:r w:rsidRPr="00282737">
          <w:rPr>
            <w:rStyle w:val="Collegamentoipertestuale"/>
            <w:rFonts w:ascii="Frugal Sans" w:hAnsi="Frugal Sans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Scelte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3288C5" w14:textId="1CDE8BB2" w:rsidR="008D2BD4" w:rsidRDefault="008D2BD4">
      <w:pPr>
        <w:pStyle w:val="Sommario2"/>
        <w:tabs>
          <w:tab w:val="left" w:pos="880"/>
          <w:tab w:val="right" w:leader="dot" w:pos="8465"/>
        </w:tabs>
        <w:rPr>
          <w:rFonts w:asciiTheme="minorHAnsi" w:eastAsiaTheme="minorEastAsia" w:hAnsiTheme="minorHAnsi" w:cstheme="minorBidi"/>
          <w:noProof/>
          <w:szCs w:val="22"/>
          <w:lang w:val="it-CH"/>
        </w:rPr>
      </w:pPr>
      <w:hyperlink w:anchor="_Toc188452179" w:history="1">
        <w:r w:rsidRPr="00282737">
          <w:rPr>
            <w:rStyle w:val="Collegamentoipertestuale"/>
            <w:rFonts w:ascii="Frugal Sans" w:hAnsi="Frugal Sans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  <w:lang w:val="it-CH"/>
          </w:rPr>
          <w:tab/>
        </w:r>
        <w:r w:rsidRPr="00282737">
          <w:rPr>
            <w:rStyle w:val="Collegamentoipertestuale"/>
            <w:noProof/>
          </w:rPr>
          <w:t>Altri elementi [NC]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_Toc188452179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5D8743" w14:textId="2CB59880" w:rsidR="001D3951" w:rsidRDefault="001D3951">
      <w:r>
        <w:rPr>
          <w:b/>
          <w:bCs/>
        </w:rPr>
        <w:fldChar w:fldCharType="end"/>
      </w:r>
    </w:p>
    <w:p w14:paraId="43FD63F8" w14:textId="77777777" w:rsidR="004F111C" w:rsidRDefault="004F111C">
      <w:pPr>
        <w:rPr>
          <w:b/>
          <w:noProof/>
          <w:sz w:val="36"/>
          <w:szCs w:val="36"/>
          <w:lang w:val="it-CH"/>
        </w:rPr>
      </w:pPr>
      <w:r>
        <w:br w:type="page"/>
      </w:r>
    </w:p>
    <w:p w14:paraId="17BC6122" w14:textId="65BA62D3" w:rsidR="0093248C" w:rsidRPr="0093248C" w:rsidRDefault="0093248C" w:rsidP="0093248C">
      <w:pPr>
        <w:rPr>
          <w:b/>
          <w:bCs/>
        </w:rPr>
      </w:pPr>
      <w:r w:rsidRPr="0093248C">
        <w:rPr>
          <w:b/>
          <w:bCs/>
        </w:rPr>
        <w:lastRenderedPageBreak/>
        <w:t>Gruppo di lavoro</w:t>
      </w:r>
    </w:p>
    <w:p w14:paraId="3A6E38A1" w14:textId="1F4D8299" w:rsidR="0093248C" w:rsidRDefault="0093248C" w:rsidP="0093248C">
      <w:r>
        <w:tab/>
        <w:t>Sigla</w:t>
      </w:r>
      <w:r>
        <w:tab/>
      </w:r>
      <w:r>
        <w:tab/>
        <w:t>Nome COGNOME</w:t>
      </w:r>
    </w:p>
    <w:p w14:paraId="7BAF1016" w14:textId="7D6E8242" w:rsidR="0093248C" w:rsidRDefault="0093248C" w:rsidP="0093248C"/>
    <w:p w14:paraId="13881B56" w14:textId="7E91DDE6" w:rsidR="0093248C" w:rsidRDefault="0093248C" w:rsidP="0093248C">
      <w:pPr>
        <w:rPr>
          <w:b/>
          <w:bCs/>
        </w:rPr>
      </w:pPr>
      <w:commentRangeStart w:id="1"/>
      <w:r w:rsidRPr="0093248C">
        <w:rPr>
          <w:b/>
          <w:bCs/>
        </w:rPr>
        <w:t>Date di aggiornamento</w:t>
      </w:r>
      <w:commentRangeEnd w:id="1"/>
      <w:r>
        <w:rPr>
          <w:rStyle w:val="Rimandocommento"/>
        </w:rPr>
        <w:commentReference w:id="1"/>
      </w:r>
    </w:p>
    <w:p w14:paraId="5AE8EA45" w14:textId="71539DC2" w:rsidR="0093248C" w:rsidRDefault="0093248C" w:rsidP="0093248C">
      <w:r>
        <w:tab/>
        <w:t>YYYY-MM-DD</w:t>
      </w:r>
    </w:p>
    <w:p w14:paraId="2FD8013B" w14:textId="68B1B711" w:rsidR="0093248C" w:rsidRDefault="0093248C" w:rsidP="0093248C">
      <w:r>
        <w:tab/>
        <w:t>YYYY-MM-DD</w:t>
      </w:r>
    </w:p>
    <w:p w14:paraId="04C8FBD8" w14:textId="3CBA17D3" w:rsidR="0093248C" w:rsidRDefault="0093248C" w:rsidP="0093248C"/>
    <w:p w14:paraId="4A30CB66" w14:textId="13174C88" w:rsidR="0093248C" w:rsidRPr="0093248C" w:rsidRDefault="0093248C" w:rsidP="0093248C">
      <w:pPr>
        <w:rPr>
          <w:b/>
          <w:bCs/>
        </w:rPr>
      </w:pPr>
      <w:r w:rsidRPr="0093248C">
        <w:rPr>
          <w:b/>
          <w:bCs/>
        </w:rPr>
        <w:t>Diario</w:t>
      </w:r>
    </w:p>
    <w:tbl>
      <w:tblPr>
        <w:tblStyle w:val="Grigliatabella"/>
        <w:tblW w:w="8222" w:type="dxa"/>
        <w:tblInd w:w="817" w:type="dxa"/>
        <w:tblLook w:val="04A0" w:firstRow="1" w:lastRow="0" w:firstColumn="1" w:lastColumn="0" w:noHBand="0" w:noVBand="1"/>
      </w:tblPr>
      <w:tblGrid>
        <w:gridCol w:w="1794"/>
        <w:gridCol w:w="978"/>
        <w:gridCol w:w="3890"/>
        <w:gridCol w:w="1560"/>
      </w:tblGrid>
      <w:tr w:rsidR="0093248C" w14:paraId="4AE795BB" w14:textId="77777777" w:rsidTr="00251BFC">
        <w:tc>
          <w:tcPr>
            <w:tcW w:w="1794" w:type="dxa"/>
            <w:shd w:val="clear" w:color="auto" w:fill="D9D9D9" w:themeFill="background1" w:themeFillShade="D9"/>
          </w:tcPr>
          <w:p w14:paraId="1C6C1C8A" w14:textId="7BF43CD9" w:rsidR="0093248C" w:rsidRPr="00251BFC" w:rsidRDefault="0093248C" w:rsidP="0093248C">
            <w:pPr>
              <w:rPr>
                <w:b/>
                <w:bCs/>
              </w:rPr>
            </w:pPr>
            <w:r w:rsidRPr="00251BFC">
              <w:rPr>
                <w:b/>
                <w:bCs/>
              </w:rPr>
              <w:t>Data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14:paraId="7A8F8A02" w14:textId="75B9273C" w:rsidR="0093248C" w:rsidRPr="00251BFC" w:rsidRDefault="00251BFC" w:rsidP="0093248C">
            <w:pPr>
              <w:rPr>
                <w:b/>
                <w:bCs/>
              </w:rPr>
            </w:pPr>
            <w:r w:rsidRPr="00251BFC">
              <w:rPr>
                <w:b/>
                <w:bCs/>
              </w:rPr>
              <w:t>Sigla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6FAE718C" w14:textId="1521F87F" w:rsidR="0093248C" w:rsidRPr="00251BFC" w:rsidRDefault="00251BFC" w:rsidP="0093248C">
            <w:pPr>
              <w:rPr>
                <w:b/>
                <w:bCs/>
              </w:rPr>
            </w:pPr>
            <w:r w:rsidRPr="00251BFC">
              <w:rPr>
                <w:b/>
                <w:bCs/>
              </w:rPr>
              <w:t>Descrizione attività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2470DC2" w14:textId="299F813E" w:rsidR="0093248C" w:rsidRPr="00251BFC" w:rsidRDefault="00251BFC" w:rsidP="0093248C">
            <w:pPr>
              <w:rPr>
                <w:b/>
                <w:bCs/>
              </w:rPr>
            </w:pPr>
            <w:r w:rsidRPr="00251BFC">
              <w:rPr>
                <w:b/>
                <w:bCs/>
              </w:rPr>
              <w:t>Riferimento capitolo</w:t>
            </w:r>
          </w:p>
        </w:tc>
      </w:tr>
      <w:tr w:rsidR="0093248C" w14:paraId="6E2F2073" w14:textId="77777777" w:rsidTr="00251BFC">
        <w:tc>
          <w:tcPr>
            <w:tcW w:w="1794" w:type="dxa"/>
          </w:tcPr>
          <w:p w14:paraId="31680100" w14:textId="4D6AA66E" w:rsidR="0093248C" w:rsidRDefault="00251BFC" w:rsidP="0093248C">
            <w:r>
              <w:t>YYYY-MM-DD</w:t>
            </w:r>
          </w:p>
        </w:tc>
        <w:tc>
          <w:tcPr>
            <w:tcW w:w="978" w:type="dxa"/>
          </w:tcPr>
          <w:p w14:paraId="7DFB1D36" w14:textId="4331DD39" w:rsidR="0093248C" w:rsidRDefault="00251BFC" w:rsidP="0093248C">
            <w:r>
              <w:t>NC</w:t>
            </w:r>
          </w:p>
        </w:tc>
        <w:tc>
          <w:tcPr>
            <w:tcW w:w="3890" w:type="dxa"/>
          </w:tcPr>
          <w:p w14:paraId="259C9402" w14:textId="77777777" w:rsidR="0093248C" w:rsidRDefault="0093248C" w:rsidP="0093248C"/>
        </w:tc>
        <w:tc>
          <w:tcPr>
            <w:tcW w:w="1560" w:type="dxa"/>
          </w:tcPr>
          <w:p w14:paraId="02E6E014" w14:textId="77777777" w:rsidR="0093248C" w:rsidRDefault="0093248C" w:rsidP="0093248C"/>
        </w:tc>
      </w:tr>
      <w:tr w:rsidR="0093248C" w14:paraId="2175D91C" w14:textId="77777777" w:rsidTr="00251BFC">
        <w:tc>
          <w:tcPr>
            <w:tcW w:w="1794" w:type="dxa"/>
          </w:tcPr>
          <w:p w14:paraId="20FCDD09" w14:textId="77777777" w:rsidR="0093248C" w:rsidRDefault="0093248C" w:rsidP="0093248C"/>
        </w:tc>
        <w:tc>
          <w:tcPr>
            <w:tcW w:w="978" w:type="dxa"/>
          </w:tcPr>
          <w:p w14:paraId="1FB8530D" w14:textId="77777777" w:rsidR="0093248C" w:rsidRDefault="0093248C" w:rsidP="0093248C"/>
        </w:tc>
        <w:tc>
          <w:tcPr>
            <w:tcW w:w="3890" w:type="dxa"/>
          </w:tcPr>
          <w:p w14:paraId="7D56D6B6" w14:textId="77777777" w:rsidR="0093248C" w:rsidRDefault="0093248C" w:rsidP="0093248C"/>
        </w:tc>
        <w:tc>
          <w:tcPr>
            <w:tcW w:w="1560" w:type="dxa"/>
          </w:tcPr>
          <w:p w14:paraId="0777FEC7" w14:textId="77777777" w:rsidR="0093248C" w:rsidRDefault="0093248C" w:rsidP="0093248C"/>
        </w:tc>
      </w:tr>
      <w:tr w:rsidR="0093248C" w14:paraId="350ECBCE" w14:textId="77777777" w:rsidTr="00251BFC">
        <w:tc>
          <w:tcPr>
            <w:tcW w:w="1794" w:type="dxa"/>
          </w:tcPr>
          <w:p w14:paraId="4116BF38" w14:textId="77777777" w:rsidR="0093248C" w:rsidRDefault="0093248C" w:rsidP="0093248C"/>
        </w:tc>
        <w:tc>
          <w:tcPr>
            <w:tcW w:w="978" w:type="dxa"/>
          </w:tcPr>
          <w:p w14:paraId="20B29C17" w14:textId="77777777" w:rsidR="0093248C" w:rsidRDefault="0093248C" w:rsidP="0093248C"/>
        </w:tc>
        <w:tc>
          <w:tcPr>
            <w:tcW w:w="3890" w:type="dxa"/>
          </w:tcPr>
          <w:p w14:paraId="7F1AE289" w14:textId="77777777" w:rsidR="0093248C" w:rsidRDefault="0093248C" w:rsidP="0093248C"/>
        </w:tc>
        <w:tc>
          <w:tcPr>
            <w:tcW w:w="1560" w:type="dxa"/>
          </w:tcPr>
          <w:p w14:paraId="4571AD36" w14:textId="77777777" w:rsidR="0093248C" w:rsidRDefault="0093248C" w:rsidP="0093248C"/>
        </w:tc>
      </w:tr>
      <w:tr w:rsidR="0093248C" w14:paraId="40720F22" w14:textId="77777777" w:rsidTr="00251BFC">
        <w:tc>
          <w:tcPr>
            <w:tcW w:w="1794" w:type="dxa"/>
          </w:tcPr>
          <w:p w14:paraId="13AD79DA" w14:textId="77777777" w:rsidR="0093248C" w:rsidRDefault="0093248C" w:rsidP="0093248C"/>
        </w:tc>
        <w:tc>
          <w:tcPr>
            <w:tcW w:w="978" w:type="dxa"/>
          </w:tcPr>
          <w:p w14:paraId="012855C6" w14:textId="77777777" w:rsidR="0093248C" w:rsidRDefault="0093248C" w:rsidP="0093248C"/>
        </w:tc>
        <w:tc>
          <w:tcPr>
            <w:tcW w:w="3890" w:type="dxa"/>
          </w:tcPr>
          <w:p w14:paraId="036F3B8A" w14:textId="77777777" w:rsidR="0093248C" w:rsidRDefault="0093248C" w:rsidP="0093248C"/>
        </w:tc>
        <w:tc>
          <w:tcPr>
            <w:tcW w:w="1560" w:type="dxa"/>
          </w:tcPr>
          <w:p w14:paraId="5D4BCFDC" w14:textId="77777777" w:rsidR="0093248C" w:rsidRDefault="0093248C" w:rsidP="0093248C"/>
        </w:tc>
      </w:tr>
      <w:tr w:rsidR="0093248C" w14:paraId="4AD2A358" w14:textId="77777777" w:rsidTr="00251BFC">
        <w:tc>
          <w:tcPr>
            <w:tcW w:w="1794" w:type="dxa"/>
          </w:tcPr>
          <w:p w14:paraId="72BB6EA1" w14:textId="77777777" w:rsidR="0093248C" w:rsidRDefault="0093248C" w:rsidP="0093248C"/>
        </w:tc>
        <w:tc>
          <w:tcPr>
            <w:tcW w:w="978" w:type="dxa"/>
          </w:tcPr>
          <w:p w14:paraId="1B900A2E" w14:textId="77777777" w:rsidR="0093248C" w:rsidRDefault="0093248C" w:rsidP="0093248C"/>
        </w:tc>
        <w:tc>
          <w:tcPr>
            <w:tcW w:w="3890" w:type="dxa"/>
          </w:tcPr>
          <w:p w14:paraId="7FE34B91" w14:textId="77777777" w:rsidR="0093248C" w:rsidRDefault="0093248C" w:rsidP="0093248C"/>
        </w:tc>
        <w:tc>
          <w:tcPr>
            <w:tcW w:w="1560" w:type="dxa"/>
          </w:tcPr>
          <w:p w14:paraId="4DD6F71B" w14:textId="77777777" w:rsidR="0093248C" w:rsidRDefault="0093248C" w:rsidP="0093248C"/>
        </w:tc>
      </w:tr>
      <w:tr w:rsidR="0093248C" w14:paraId="5589FF51" w14:textId="77777777" w:rsidTr="00251BFC">
        <w:tc>
          <w:tcPr>
            <w:tcW w:w="1794" w:type="dxa"/>
          </w:tcPr>
          <w:p w14:paraId="0DD14D53" w14:textId="77777777" w:rsidR="0093248C" w:rsidRDefault="0093248C" w:rsidP="0093248C"/>
        </w:tc>
        <w:tc>
          <w:tcPr>
            <w:tcW w:w="978" w:type="dxa"/>
          </w:tcPr>
          <w:p w14:paraId="31902146" w14:textId="77777777" w:rsidR="0093248C" w:rsidRDefault="0093248C" w:rsidP="0093248C"/>
        </w:tc>
        <w:tc>
          <w:tcPr>
            <w:tcW w:w="3890" w:type="dxa"/>
          </w:tcPr>
          <w:p w14:paraId="01595625" w14:textId="77777777" w:rsidR="0093248C" w:rsidRDefault="0093248C" w:rsidP="0093248C"/>
        </w:tc>
        <w:tc>
          <w:tcPr>
            <w:tcW w:w="1560" w:type="dxa"/>
          </w:tcPr>
          <w:p w14:paraId="5B4A8981" w14:textId="77777777" w:rsidR="0093248C" w:rsidRDefault="0093248C" w:rsidP="0093248C"/>
        </w:tc>
      </w:tr>
      <w:tr w:rsidR="0093248C" w14:paraId="016DFCAE" w14:textId="77777777" w:rsidTr="00251BFC">
        <w:tc>
          <w:tcPr>
            <w:tcW w:w="1794" w:type="dxa"/>
          </w:tcPr>
          <w:p w14:paraId="2A14A97C" w14:textId="77777777" w:rsidR="0093248C" w:rsidRDefault="0093248C" w:rsidP="0093248C"/>
        </w:tc>
        <w:tc>
          <w:tcPr>
            <w:tcW w:w="978" w:type="dxa"/>
          </w:tcPr>
          <w:p w14:paraId="75B6B277" w14:textId="77777777" w:rsidR="0093248C" w:rsidRDefault="0093248C" w:rsidP="0093248C"/>
        </w:tc>
        <w:tc>
          <w:tcPr>
            <w:tcW w:w="3890" w:type="dxa"/>
          </w:tcPr>
          <w:p w14:paraId="7CE976D0" w14:textId="77777777" w:rsidR="0093248C" w:rsidRDefault="0093248C" w:rsidP="0093248C"/>
        </w:tc>
        <w:tc>
          <w:tcPr>
            <w:tcW w:w="1560" w:type="dxa"/>
          </w:tcPr>
          <w:p w14:paraId="238005DF" w14:textId="77777777" w:rsidR="0093248C" w:rsidRDefault="0093248C" w:rsidP="0093248C"/>
        </w:tc>
      </w:tr>
    </w:tbl>
    <w:p w14:paraId="7FDFC6C2" w14:textId="612F623A" w:rsidR="0093248C" w:rsidRDefault="0093248C" w:rsidP="0093248C"/>
    <w:p w14:paraId="71D82E0C" w14:textId="43AD8BFC" w:rsidR="00251BFC" w:rsidRPr="00251BFC" w:rsidRDefault="00251BFC" w:rsidP="0093248C">
      <w:pPr>
        <w:rPr>
          <w:b/>
          <w:bCs/>
        </w:rPr>
      </w:pPr>
      <w:r w:rsidRPr="00251BFC">
        <w:rPr>
          <w:b/>
          <w:bCs/>
        </w:rPr>
        <w:t>Riunioni</w:t>
      </w:r>
    </w:p>
    <w:p w14:paraId="73E014AB" w14:textId="128D1DB4" w:rsidR="00251BFC" w:rsidRDefault="00251BFC" w:rsidP="0093248C">
      <w:r>
        <w:tab/>
        <w:t>YYYY-MM-DD</w:t>
      </w:r>
    </w:p>
    <w:tbl>
      <w:tblPr>
        <w:tblStyle w:val="Grigliatabella"/>
        <w:tblW w:w="8222" w:type="dxa"/>
        <w:tblInd w:w="817" w:type="dxa"/>
        <w:tblLook w:val="04A0" w:firstRow="1" w:lastRow="0" w:firstColumn="1" w:lastColumn="0" w:noHBand="0" w:noVBand="1"/>
      </w:tblPr>
      <w:tblGrid>
        <w:gridCol w:w="567"/>
        <w:gridCol w:w="3686"/>
        <w:gridCol w:w="3969"/>
      </w:tblGrid>
      <w:tr w:rsidR="00251BFC" w14:paraId="030D74C5" w14:textId="77777777" w:rsidTr="00251BFC">
        <w:tc>
          <w:tcPr>
            <w:tcW w:w="567" w:type="dxa"/>
            <w:shd w:val="clear" w:color="auto" w:fill="D9D9D9" w:themeFill="background1" w:themeFillShade="D9"/>
          </w:tcPr>
          <w:p w14:paraId="08B1B435" w14:textId="74AB1A81" w:rsidR="00251BFC" w:rsidRPr="00251BFC" w:rsidRDefault="00251BFC" w:rsidP="007B54BD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245B1698" w14:textId="26B02F3B" w:rsidR="00251BFC" w:rsidRPr="00251BFC" w:rsidRDefault="00251BFC" w:rsidP="007B54BD">
            <w:pPr>
              <w:rPr>
                <w:b/>
                <w:bCs/>
              </w:rPr>
            </w:pPr>
            <w:r>
              <w:rPr>
                <w:b/>
                <w:bCs/>
              </w:rPr>
              <w:t>Domanda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57E87AE" w14:textId="165493BC" w:rsidR="00251BFC" w:rsidRPr="00251BFC" w:rsidRDefault="00251BFC" w:rsidP="007B54BD">
            <w:pPr>
              <w:rPr>
                <w:b/>
                <w:bCs/>
              </w:rPr>
            </w:pPr>
            <w:r>
              <w:rPr>
                <w:b/>
                <w:bCs/>
              </w:rPr>
              <w:t>Risposta</w:t>
            </w:r>
          </w:p>
        </w:tc>
      </w:tr>
      <w:tr w:rsidR="00251BFC" w14:paraId="28DFEE6F" w14:textId="77777777" w:rsidTr="00251BFC">
        <w:tc>
          <w:tcPr>
            <w:tcW w:w="567" w:type="dxa"/>
          </w:tcPr>
          <w:p w14:paraId="36454FB5" w14:textId="628B81F4" w:rsidR="00251BFC" w:rsidRDefault="00251BFC" w:rsidP="007B54BD">
            <w:r>
              <w:t>1</w:t>
            </w:r>
          </w:p>
        </w:tc>
        <w:tc>
          <w:tcPr>
            <w:tcW w:w="3686" w:type="dxa"/>
          </w:tcPr>
          <w:p w14:paraId="1C0F97B1" w14:textId="38A3A15E" w:rsidR="00251BFC" w:rsidRDefault="00251BFC" w:rsidP="007B54BD">
            <w:r>
              <w:t>??????</w:t>
            </w:r>
          </w:p>
        </w:tc>
        <w:tc>
          <w:tcPr>
            <w:tcW w:w="3969" w:type="dxa"/>
          </w:tcPr>
          <w:p w14:paraId="1D3B2FFA" w14:textId="1A7E59AD" w:rsidR="00251BFC" w:rsidRDefault="00251BFC" w:rsidP="007B54BD">
            <w:r>
              <w:t>!!!!!!!!</w:t>
            </w:r>
          </w:p>
        </w:tc>
      </w:tr>
      <w:tr w:rsidR="00251BFC" w14:paraId="2170AC11" w14:textId="77777777" w:rsidTr="00251BFC">
        <w:tc>
          <w:tcPr>
            <w:tcW w:w="567" w:type="dxa"/>
          </w:tcPr>
          <w:p w14:paraId="31CAD518" w14:textId="77777777" w:rsidR="00251BFC" w:rsidRDefault="00251BFC" w:rsidP="007B54BD"/>
        </w:tc>
        <w:tc>
          <w:tcPr>
            <w:tcW w:w="3686" w:type="dxa"/>
          </w:tcPr>
          <w:p w14:paraId="4D5DD01C" w14:textId="77777777" w:rsidR="00251BFC" w:rsidRDefault="00251BFC" w:rsidP="007B54BD"/>
        </w:tc>
        <w:tc>
          <w:tcPr>
            <w:tcW w:w="3969" w:type="dxa"/>
          </w:tcPr>
          <w:p w14:paraId="2305AC92" w14:textId="77777777" w:rsidR="00251BFC" w:rsidRDefault="00251BFC" w:rsidP="007B54BD"/>
        </w:tc>
      </w:tr>
    </w:tbl>
    <w:p w14:paraId="4AB94441" w14:textId="27611542" w:rsidR="00251BFC" w:rsidRDefault="00251BFC" w:rsidP="0093248C"/>
    <w:p w14:paraId="52794A96" w14:textId="496F65EC" w:rsidR="00251BFC" w:rsidRPr="00251BFC" w:rsidRDefault="00251BFC" w:rsidP="0093248C">
      <w:pPr>
        <w:rPr>
          <w:b/>
          <w:bCs/>
        </w:rPr>
      </w:pPr>
      <w:r w:rsidRPr="00251BFC">
        <w:rPr>
          <w:b/>
          <w:bCs/>
        </w:rPr>
        <w:t>Sigle e legenda</w:t>
      </w:r>
    </w:p>
    <w:p w14:paraId="17A66872" w14:textId="77777777" w:rsidR="00251BFC" w:rsidRDefault="00251BFC" w:rsidP="00251BFC">
      <w:pPr>
        <w:ind w:firstLine="708"/>
      </w:pPr>
      <w:r>
        <w:t>Nel documento si utilizzeranno le seguenti abbreviazioni</w:t>
      </w:r>
    </w:p>
    <w:p w14:paraId="6601A2CC" w14:textId="77777777" w:rsidR="00251BFC" w:rsidRDefault="00251BFC" w:rsidP="00251BFC">
      <w:pPr>
        <w:ind w:firstLine="708"/>
      </w:pPr>
      <w:proofErr w:type="spellStart"/>
      <w:r>
        <w:t>MdP</w:t>
      </w:r>
      <w:proofErr w:type="spellEnd"/>
      <w:r>
        <w:tab/>
      </w:r>
      <w:r>
        <w:tab/>
        <w:t>Manuale di progetto</w:t>
      </w:r>
    </w:p>
    <w:p w14:paraId="67CF4D97" w14:textId="77777777" w:rsidR="00251BFC" w:rsidRDefault="00251BFC" w:rsidP="00251BFC">
      <w:pPr>
        <w:ind w:firstLine="708"/>
      </w:pPr>
      <w:r>
        <w:t>AD</w:t>
      </w:r>
      <w:r>
        <w:tab/>
      </w:r>
      <w:r>
        <w:tab/>
        <w:t xml:space="preserve">Activity </w:t>
      </w:r>
      <w:proofErr w:type="spellStart"/>
      <w:r>
        <w:t>Diagram</w:t>
      </w:r>
      <w:proofErr w:type="spellEnd"/>
      <w:r>
        <w:t xml:space="preserve"> di UML</w:t>
      </w:r>
    </w:p>
    <w:p w14:paraId="16E07FC3" w14:textId="77777777" w:rsidR="00251BFC" w:rsidRDefault="00251BFC" w:rsidP="00251BFC">
      <w:pPr>
        <w:ind w:firstLine="708"/>
      </w:pPr>
      <w:r>
        <w:t>UC</w:t>
      </w:r>
      <w:r>
        <w:tab/>
      </w:r>
      <w:r>
        <w:tab/>
        <w:t>Use Case di UML</w:t>
      </w:r>
    </w:p>
    <w:p w14:paraId="51A5F0E4" w14:textId="3D921084" w:rsidR="00251BFC" w:rsidRDefault="00251BFC" w:rsidP="00251BFC">
      <w:pPr>
        <w:ind w:firstLine="708"/>
      </w:pPr>
      <w:r>
        <w:t>ER</w:t>
      </w:r>
      <w:r>
        <w:tab/>
      </w:r>
      <w:r>
        <w:tab/>
        <w:t xml:space="preserve">Class </w:t>
      </w:r>
      <w:proofErr w:type="spellStart"/>
      <w:r>
        <w:t>Diagram</w:t>
      </w:r>
      <w:proofErr w:type="spellEnd"/>
      <w:r>
        <w:t xml:space="preserve"> di UML</w:t>
      </w:r>
    </w:p>
    <w:p w14:paraId="374B77B1" w14:textId="61F4FCD1" w:rsidR="00251BFC" w:rsidRDefault="00251BFC" w:rsidP="0093248C"/>
    <w:p w14:paraId="0E93BA3E" w14:textId="77777777" w:rsidR="00251BFC" w:rsidRDefault="00251BFC" w:rsidP="0093248C"/>
    <w:p w14:paraId="6C2D7F96" w14:textId="77777777" w:rsidR="00251BFC" w:rsidRDefault="00251BFC">
      <w:pPr>
        <w:rPr>
          <w:b/>
          <w:noProof/>
          <w:sz w:val="36"/>
          <w:szCs w:val="36"/>
          <w:lang w:val="it-CH"/>
        </w:rPr>
      </w:pPr>
      <w:r>
        <w:br w:type="page"/>
      </w:r>
    </w:p>
    <w:p w14:paraId="34F2DFD5" w14:textId="33C419AC" w:rsidR="00913E17" w:rsidRDefault="00251BFC" w:rsidP="000F55C4">
      <w:pPr>
        <w:pStyle w:val="Titolo1"/>
      </w:pPr>
      <w:bookmarkStart w:id="2" w:name="_Toc188452134"/>
      <w:commentRangeStart w:id="3"/>
      <w:r>
        <w:lastRenderedPageBreak/>
        <w:t xml:space="preserve">Situazione </w:t>
      </w:r>
      <w:commentRangeEnd w:id="3"/>
      <w:r>
        <w:rPr>
          <w:rStyle w:val="Rimandocommento"/>
          <w:b w:val="0"/>
          <w:noProof w:val="0"/>
          <w:lang w:val="it-IT"/>
        </w:rPr>
        <w:commentReference w:id="3"/>
      </w:r>
      <w:r>
        <w:t>di partenza [SG, PS]</w:t>
      </w:r>
      <w:bookmarkEnd w:id="2"/>
    </w:p>
    <w:p w14:paraId="5E3648B1" w14:textId="16CF4831" w:rsidR="00D340E2" w:rsidRDefault="00251BFC" w:rsidP="0057381D">
      <w:pPr>
        <w:pStyle w:val="Titolo2"/>
        <w:spacing w:before="220" w:after="120"/>
      </w:pPr>
      <w:bookmarkStart w:id="4" w:name="_Toc188452135"/>
      <w:commentRangeStart w:id="5"/>
      <w:r>
        <w:t>Descrizione</w:t>
      </w:r>
      <w:r w:rsidR="0082738C">
        <w:t xml:space="preserve"> [NC]</w:t>
      </w:r>
      <w:commentRangeEnd w:id="5"/>
      <w:r w:rsidR="0082738C">
        <w:rPr>
          <w:rStyle w:val="Rimandocommento"/>
          <w:b w:val="0"/>
          <w:noProof w:val="0"/>
          <w:lang w:val="it-IT"/>
        </w:rPr>
        <w:commentReference w:id="5"/>
      </w:r>
      <w:bookmarkEnd w:id="4"/>
    </w:p>
    <w:p w14:paraId="7D303E42" w14:textId="4B3830BD" w:rsidR="0093248C" w:rsidRDefault="0082738C" w:rsidP="0093248C">
      <w:pPr>
        <w:rPr>
          <w:lang w:val="it-CH"/>
        </w:rPr>
      </w:pPr>
      <w:proofErr w:type="spellStart"/>
      <w:r w:rsidRPr="0082738C">
        <w:rPr>
          <w:lang w:val="it-CH"/>
        </w:rPr>
        <w:t>Lorem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ipsum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dolor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sit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amet</w:t>
      </w:r>
      <w:proofErr w:type="spellEnd"/>
      <w:r w:rsidRPr="0082738C">
        <w:rPr>
          <w:lang w:val="it-CH"/>
        </w:rPr>
        <w:t xml:space="preserve">, </w:t>
      </w:r>
      <w:proofErr w:type="spellStart"/>
      <w:r w:rsidRPr="0082738C">
        <w:rPr>
          <w:lang w:val="it-CH"/>
        </w:rPr>
        <w:t>consectetur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adipiscing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elit</w:t>
      </w:r>
      <w:proofErr w:type="spellEnd"/>
      <w:r w:rsidRPr="0082738C">
        <w:rPr>
          <w:lang w:val="it-CH"/>
        </w:rPr>
        <w:t xml:space="preserve">, sed do </w:t>
      </w:r>
      <w:proofErr w:type="spellStart"/>
      <w:r w:rsidRPr="0082738C">
        <w:rPr>
          <w:lang w:val="it-CH"/>
        </w:rPr>
        <w:t>eiusmod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tempor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incididunt</w:t>
      </w:r>
      <w:proofErr w:type="spellEnd"/>
      <w:r w:rsidRPr="0082738C">
        <w:rPr>
          <w:lang w:val="it-CH"/>
        </w:rPr>
        <w:t xml:space="preserve"> ut labore et dolore magna </w:t>
      </w:r>
      <w:proofErr w:type="spellStart"/>
      <w:r w:rsidRPr="0082738C">
        <w:rPr>
          <w:lang w:val="it-CH"/>
        </w:rPr>
        <w:t>aliqua</w:t>
      </w:r>
      <w:proofErr w:type="spellEnd"/>
      <w:r w:rsidRPr="0082738C">
        <w:rPr>
          <w:lang w:val="it-CH"/>
        </w:rPr>
        <w:t>.</w:t>
      </w:r>
    </w:p>
    <w:p w14:paraId="16EA81C9" w14:textId="2EE6C867" w:rsidR="00AF5E7C" w:rsidRDefault="0082738C" w:rsidP="0093248C">
      <w:pPr>
        <w:pStyle w:val="Titolo2"/>
      </w:pPr>
      <w:bookmarkStart w:id="6" w:name="_Toc188452136"/>
      <w:commentRangeStart w:id="7"/>
      <w:r>
        <w:t>Costi attuali [NC]</w:t>
      </w:r>
      <w:commentRangeEnd w:id="7"/>
      <w:r>
        <w:rPr>
          <w:rStyle w:val="Rimandocommento"/>
          <w:b w:val="0"/>
          <w:noProof w:val="0"/>
          <w:lang w:val="it-IT"/>
        </w:rPr>
        <w:commentReference w:id="7"/>
      </w:r>
      <w:bookmarkEnd w:id="6"/>
    </w:p>
    <w:p w14:paraId="0A4E1B98" w14:textId="227947B7" w:rsidR="0082738C" w:rsidRDefault="0082738C" w:rsidP="00DC19F6">
      <w:pPr>
        <w:rPr>
          <w:lang w:val="it-CH"/>
        </w:rPr>
      </w:pPr>
      <w:r w:rsidRPr="0082738C">
        <w:rPr>
          <w:lang w:val="it-CH"/>
        </w:rPr>
        <w:t xml:space="preserve">Ut </w:t>
      </w:r>
      <w:proofErr w:type="spellStart"/>
      <w:r w:rsidRPr="0082738C">
        <w:rPr>
          <w:lang w:val="it-CH"/>
        </w:rPr>
        <w:t>enim</w:t>
      </w:r>
      <w:proofErr w:type="spellEnd"/>
      <w:r w:rsidRPr="0082738C">
        <w:rPr>
          <w:lang w:val="it-CH"/>
        </w:rPr>
        <w:t xml:space="preserve"> ad </w:t>
      </w:r>
      <w:proofErr w:type="spellStart"/>
      <w:r w:rsidRPr="0082738C">
        <w:rPr>
          <w:lang w:val="it-CH"/>
        </w:rPr>
        <w:t>minim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veniam</w:t>
      </w:r>
      <w:proofErr w:type="spellEnd"/>
      <w:r w:rsidRPr="0082738C">
        <w:rPr>
          <w:lang w:val="it-CH"/>
        </w:rPr>
        <w:t xml:space="preserve">, </w:t>
      </w:r>
      <w:proofErr w:type="spellStart"/>
      <w:r w:rsidRPr="0082738C">
        <w:rPr>
          <w:lang w:val="it-CH"/>
        </w:rPr>
        <w:t>quis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nostrud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exercitation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ullamco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laboris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nisi</w:t>
      </w:r>
      <w:proofErr w:type="spellEnd"/>
      <w:r w:rsidRPr="0082738C">
        <w:rPr>
          <w:lang w:val="it-CH"/>
        </w:rPr>
        <w:t xml:space="preserve"> ut </w:t>
      </w:r>
      <w:proofErr w:type="spellStart"/>
      <w:r w:rsidRPr="0082738C">
        <w:rPr>
          <w:lang w:val="it-CH"/>
        </w:rPr>
        <w:t>aliquip</w:t>
      </w:r>
      <w:proofErr w:type="spellEnd"/>
      <w:r w:rsidRPr="0082738C">
        <w:rPr>
          <w:lang w:val="it-CH"/>
        </w:rPr>
        <w:t xml:space="preserve"> ex ea </w:t>
      </w:r>
      <w:proofErr w:type="spellStart"/>
      <w:r w:rsidRPr="0082738C">
        <w:rPr>
          <w:lang w:val="it-CH"/>
        </w:rPr>
        <w:t>commodo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consequat</w:t>
      </w:r>
      <w:proofErr w:type="spellEnd"/>
      <w:r w:rsidR="0057381D">
        <w:rPr>
          <w:lang w:val="it-CH"/>
        </w:rPr>
        <w:t>.</w:t>
      </w:r>
    </w:p>
    <w:p w14:paraId="21C108A1" w14:textId="42270F08" w:rsidR="00732FC2" w:rsidRDefault="00732FC2" w:rsidP="008D2BD4">
      <w:pPr>
        <w:pStyle w:val="Titolo2"/>
      </w:pPr>
      <w:bookmarkStart w:id="8" w:name="_Toc188452137"/>
      <w:r>
        <w:t>Volumi e quantità</w:t>
      </w:r>
      <w:bookmarkEnd w:id="8"/>
    </w:p>
    <w:p w14:paraId="6F788C1B" w14:textId="536D8461" w:rsidR="00732FC2" w:rsidRPr="00732FC2" w:rsidRDefault="00732FC2" w:rsidP="00732FC2">
      <w:pPr>
        <w:rPr>
          <w:lang w:val="fr-FR"/>
        </w:rPr>
      </w:pPr>
      <w:proofErr w:type="spellStart"/>
      <w:r w:rsidRPr="00732FC2">
        <w:rPr>
          <w:lang w:val="fr-FR"/>
        </w:rPr>
        <w:t>Excepteur</w:t>
      </w:r>
      <w:proofErr w:type="spellEnd"/>
      <w:r w:rsidRPr="00732FC2">
        <w:rPr>
          <w:lang w:val="fr-FR"/>
        </w:rPr>
        <w:t xml:space="preserve"> </w:t>
      </w:r>
      <w:proofErr w:type="spellStart"/>
      <w:r w:rsidRPr="00732FC2">
        <w:rPr>
          <w:lang w:val="fr-FR"/>
        </w:rPr>
        <w:t>sint</w:t>
      </w:r>
      <w:proofErr w:type="spellEnd"/>
      <w:r w:rsidRPr="00732FC2">
        <w:rPr>
          <w:lang w:val="fr-FR"/>
        </w:rPr>
        <w:t xml:space="preserve"> </w:t>
      </w:r>
      <w:proofErr w:type="spellStart"/>
      <w:r w:rsidRPr="00732FC2">
        <w:rPr>
          <w:lang w:val="fr-FR"/>
        </w:rPr>
        <w:t>occaecat</w:t>
      </w:r>
      <w:proofErr w:type="spellEnd"/>
      <w:r w:rsidRPr="00732FC2">
        <w:rPr>
          <w:lang w:val="fr-FR"/>
        </w:rPr>
        <w:t xml:space="preserve"> </w:t>
      </w:r>
      <w:proofErr w:type="spellStart"/>
      <w:r w:rsidRPr="00732FC2">
        <w:rPr>
          <w:lang w:val="fr-FR"/>
        </w:rPr>
        <w:t>cupidatat</w:t>
      </w:r>
      <w:proofErr w:type="spellEnd"/>
      <w:r w:rsidRPr="00732FC2">
        <w:rPr>
          <w:lang w:val="fr-FR"/>
        </w:rPr>
        <w:t xml:space="preserve"> non </w:t>
      </w:r>
      <w:proofErr w:type="spellStart"/>
      <w:r w:rsidRPr="00732FC2">
        <w:rPr>
          <w:lang w:val="fr-FR"/>
        </w:rPr>
        <w:t>proident</w:t>
      </w:r>
      <w:proofErr w:type="spellEnd"/>
      <w:r w:rsidRPr="00732FC2">
        <w:rPr>
          <w:lang w:val="fr-FR"/>
        </w:rPr>
        <w:t xml:space="preserve">, </w:t>
      </w:r>
      <w:proofErr w:type="spellStart"/>
      <w:r w:rsidRPr="00732FC2">
        <w:rPr>
          <w:lang w:val="fr-FR"/>
        </w:rPr>
        <w:t>sunt</w:t>
      </w:r>
      <w:proofErr w:type="spellEnd"/>
      <w:r w:rsidRPr="00732FC2">
        <w:rPr>
          <w:lang w:val="fr-FR"/>
        </w:rPr>
        <w:t xml:space="preserve"> in culpa qui officia </w:t>
      </w:r>
      <w:proofErr w:type="spellStart"/>
      <w:r w:rsidRPr="00732FC2">
        <w:rPr>
          <w:lang w:val="fr-FR"/>
        </w:rPr>
        <w:t>deserunt</w:t>
      </w:r>
      <w:proofErr w:type="spellEnd"/>
      <w:r w:rsidRPr="00732FC2">
        <w:rPr>
          <w:lang w:val="fr-FR"/>
        </w:rPr>
        <w:t xml:space="preserve"> mollit </w:t>
      </w:r>
      <w:proofErr w:type="spellStart"/>
      <w:r w:rsidRPr="00732FC2">
        <w:rPr>
          <w:lang w:val="fr-FR"/>
        </w:rPr>
        <w:t>anim</w:t>
      </w:r>
      <w:proofErr w:type="spellEnd"/>
      <w:r w:rsidRPr="00732FC2">
        <w:rPr>
          <w:lang w:val="fr-FR"/>
        </w:rPr>
        <w:t xml:space="preserve"> id est </w:t>
      </w:r>
      <w:proofErr w:type="spellStart"/>
      <w:r w:rsidRPr="00732FC2">
        <w:rPr>
          <w:lang w:val="fr-FR"/>
        </w:rPr>
        <w:t>laborum</w:t>
      </w:r>
      <w:proofErr w:type="spellEnd"/>
      <w:r w:rsidRPr="00732FC2">
        <w:rPr>
          <w:lang w:val="fr-FR"/>
        </w:rPr>
        <w:t>.</w:t>
      </w:r>
    </w:p>
    <w:p w14:paraId="32C931B9" w14:textId="5FF482B8" w:rsidR="00DC19F6" w:rsidRDefault="0082738C" w:rsidP="0093248C">
      <w:pPr>
        <w:pStyle w:val="Titolo2"/>
      </w:pPr>
      <w:bookmarkStart w:id="9" w:name="_Toc188452138"/>
      <w:commentRangeStart w:id="10"/>
      <w:r>
        <w:t>Processi [NC]</w:t>
      </w:r>
      <w:commentRangeEnd w:id="10"/>
      <w:r>
        <w:rPr>
          <w:rStyle w:val="Rimandocommento"/>
          <w:b w:val="0"/>
          <w:noProof w:val="0"/>
          <w:lang w:val="it-IT"/>
        </w:rPr>
        <w:commentReference w:id="10"/>
      </w:r>
      <w:bookmarkEnd w:id="9"/>
    </w:p>
    <w:p w14:paraId="7729F95F" w14:textId="7AEC424B" w:rsidR="00DC19F6" w:rsidRPr="00732516" w:rsidRDefault="0082738C" w:rsidP="00DC19F6">
      <w:pPr>
        <w:rPr>
          <w:lang w:val="it-CH"/>
        </w:rPr>
      </w:pPr>
      <w:proofErr w:type="spellStart"/>
      <w:r w:rsidRPr="0082738C">
        <w:rPr>
          <w:lang w:val="it-CH"/>
        </w:rPr>
        <w:t>Duis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aute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irure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dolor</w:t>
      </w:r>
      <w:proofErr w:type="spellEnd"/>
      <w:r w:rsidRPr="0082738C">
        <w:rPr>
          <w:lang w:val="it-CH"/>
        </w:rPr>
        <w:t xml:space="preserve"> in </w:t>
      </w:r>
      <w:proofErr w:type="spellStart"/>
      <w:r w:rsidRPr="0082738C">
        <w:rPr>
          <w:lang w:val="it-CH"/>
        </w:rPr>
        <w:t>reprehenderit</w:t>
      </w:r>
      <w:proofErr w:type="spellEnd"/>
      <w:r w:rsidRPr="0082738C">
        <w:rPr>
          <w:lang w:val="it-CH"/>
        </w:rPr>
        <w:t xml:space="preserve"> in </w:t>
      </w:r>
      <w:proofErr w:type="spellStart"/>
      <w:r w:rsidRPr="0082738C">
        <w:rPr>
          <w:lang w:val="it-CH"/>
        </w:rPr>
        <w:t>voluptate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velit</w:t>
      </w:r>
      <w:proofErr w:type="spellEnd"/>
      <w:r w:rsidRPr="0082738C">
        <w:rPr>
          <w:lang w:val="it-CH"/>
        </w:rPr>
        <w:t xml:space="preserve"> esse </w:t>
      </w:r>
      <w:proofErr w:type="spellStart"/>
      <w:r w:rsidRPr="0082738C">
        <w:rPr>
          <w:lang w:val="it-CH"/>
        </w:rPr>
        <w:t>cillum</w:t>
      </w:r>
      <w:proofErr w:type="spellEnd"/>
      <w:r w:rsidRPr="0082738C">
        <w:rPr>
          <w:lang w:val="it-CH"/>
        </w:rPr>
        <w:t xml:space="preserve"> dolore </w:t>
      </w:r>
      <w:proofErr w:type="spellStart"/>
      <w:r w:rsidRPr="0082738C">
        <w:rPr>
          <w:lang w:val="it-CH"/>
        </w:rPr>
        <w:t>eu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fugiat</w:t>
      </w:r>
      <w:proofErr w:type="spellEnd"/>
      <w:r w:rsidRPr="0082738C">
        <w:rPr>
          <w:lang w:val="it-CH"/>
        </w:rPr>
        <w:t xml:space="preserve"> nulla </w:t>
      </w:r>
      <w:proofErr w:type="spellStart"/>
      <w:r w:rsidRPr="0082738C">
        <w:rPr>
          <w:lang w:val="it-CH"/>
        </w:rPr>
        <w:t>pariatur</w:t>
      </w:r>
      <w:proofErr w:type="spellEnd"/>
      <w:r w:rsidRPr="0082738C">
        <w:rPr>
          <w:lang w:val="it-CH"/>
        </w:rPr>
        <w:t xml:space="preserve">. </w:t>
      </w:r>
    </w:p>
    <w:p w14:paraId="2050B683" w14:textId="0063B75C" w:rsidR="00AF5E7C" w:rsidRDefault="0082738C" w:rsidP="0082738C">
      <w:pPr>
        <w:pStyle w:val="Titolo2"/>
      </w:pPr>
      <w:bookmarkStart w:id="11" w:name="_Toc188452139"/>
      <w:commentRangeStart w:id="12"/>
      <w:r>
        <w:t>Tecnologie [NC]</w:t>
      </w:r>
      <w:commentRangeEnd w:id="12"/>
      <w:r>
        <w:rPr>
          <w:rStyle w:val="Rimandocommento"/>
          <w:b w:val="0"/>
          <w:noProof w:val="0"/>
          <w:lang w:val="it-IT"/>
        </w:rPr>
        <w:commentReference w:id="12"/>
      </w:r>
      <w:bookmarkEnd w:id="11"/>
    </w:p>
    <w:p w14:paraId="048A896F" w14:textId="67B9E93D" w:rsidR="00DC19F6" w:rsidRDefault="009255EF" w:rsidP="00AF5E7C">
      <w:pPr>
        <w:rPr>
          <w:lang w:val="it-CH"/>
        </w:rPr>
      </w:pPr>
      <w:r w:rsidRPr="009255EF">
        <w:rPr>
          <w:lang w:val="it-CH"/>
        </w:rPr>
        <w:t xml:space="preserve">Sed ut </w:t>
      </w:r>
      <w:proofErr w:type="spellStart"/>
      <w:r w:rsidRPr="009255EF">
        <w:rPr>
          <w:lang w:val="it-CH"/>
        </w:rPr>
        <w:t>perspiciatis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unde</w:t>
      </w:r>
      <w:proofErr w:type="spellEnd"/>
      <w:r w:rsidRPr="009255EF">
        <w:rPr>
          <w:lang w:val="it-CH"/>
        </w:rPr>
        <w:t xml:space="preserve"> omnis </w:t>
      </w:r>
      <w:proofErr w:type="spellStart"/>
      <w:r w:rsidRPr="009255EF">
        <w:rPr>
          <w:lang w:val="it-CH"/>
        </w:rPr>
        <w:t>iste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natus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error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sit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voluptatem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accusantium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doloremque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laudantium</w:t>
      </w:r>
      <w:proofErr w:type="spellEnd"/>
      <w:r w:rsidRPr="009255EF">
        <w:rPr>
          <w:lang w:val="it-CH"/>
        </w:rPr>
        <w:t xml:space="preserve">, </w:t>
      </w:r>
      <w:proofErr w:type="spellStart"/>
      <w:r w:rsidRPr="009255EF">
        <w:rPr>
          <w:lang w:val="it-CH"/>
        </w:rPr>
        <w:t>totam</w:t>
      </w:r>
      <w:proofErr w:type="spellEnd"/>
      <w:r w:rsidRPr="009255EF">
        <w:rPr>
          <w:lang w:val="it-CH"/>
        </w:rPr>
        <w:t xml:space="preserve"> rem </w:t>
      </w:r>
      <w:proofErr w:type="spellStart"/>
      <w:r w:rsidRPr="009255EF">
        <w:rPr>
          <w:lang w:val="it-CH"/>
        </w:rPr>
        <w:t>aperiam</w:t>
      </w:r>
      <w:proofErr w:type="spellEnd"/>
      <w:r w:rsidRPr="009255EF">
        <w:rPr>
          <w:lang w:val="it-CH"/>
        </w:rPr>
        <w:t xml:space="preserve">, </w:t>
      </w:r>
      <w:proofErr w:type="spellStart"/>
      <w:r w:rsidRPr="009255EF">
        <w:rPr>
          <w:lang w:val="it-CH"/>
        </w:rPr>
        <w:t>eaque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ipsa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quae</w:t>
      </w:r>
      <w:proofErr w:type="spellEnd"/>
      <w:r w:rsidRPr="009255EF">
        <w:rPr>
          <w:lang w:val="it-CH"/>
        </w:rPr>
        <w:t xml:space="preserve"> ab </w:t>
      </w:r>
      <w:proofErr w:type="spellStart"/>
      <w:r w:rsidRPr="009255EF">
        <w:rPr>
          <w:lang w:val="it-CH"/>
        </w:rPr>
        <w:t>illo</w:t>
      </w:r>
      <w:proofErr w:type="spellEnd"/>
      <w:r w:rsidRPr="009255EF">
        <w:rPr>
          <w:lang w:val="it-CH"/>
        </w:rPr>
        <w:t xml:space="preserve"> inventore </w:t>
      </w:r>
      <w:proofErr w:type="spellStart"/>
      <w:r w:rsidRPr="009255EF">
        <w:rPr>
          <w:lang w:val="it-CH"/>
        </w:rPr>
        <w:t>veritatis</w:t>
      </w:r>
      <w:proofErr w:type="spellEnd"/>
      <w:r w:rsidRPr="009255EF">
        <w:rPr>
          <w:lang w:val="it-CH"/>
        </w:rPr>
        <w:t xml:space="preserve"> et quasi </w:t>
      </w:r>
      <w:proofErr w:type="spellStart"/>
      <w:r w:rsidRPr="009255EF">
        <w:rPr>
          <w:lang w:val="it-CH"/>
        </w:rPr>
        <w:t>architecto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beatae</w:t>
      </w:r>
      <w:proofErr w:type="spellEnd"/>
      <w:r w:rsidRPr="009255EF">
        <w:rPr>
          <w:lang w:val="it-CH"/>
        </w:rPr>
        <w:t xml:space="preserve"> vitae dicta </w:t>
      </w:r>
      <w:proofErr w:type="spellStart"/>
      <w:r w:rsidRPr="009255EF">
        <w:rPr>
          <w:lang w:val="it-CH"/>
        </w:rPr>
        <w:t>sunt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explicabo</w:t>
      </w:r>
      <w:proofErr w:type="spellEnd"/>
    </w:p>
    <w:p w14:paraId="51C7230B" w14:textId="77777777" w:rsidR="00352FA2" w:rsidRDefault="00352FA2" w:rsidP="00AF5E7C">
      <w:pPr>
        <w:rPr>
          <w:lang w:val="it-CH"/>
        </w:rPr>
      </w:pPr>
    </w:p>
    <w:p w14:paraId="5F982DEB" w14:textId="77777777" w:rsidR="00352FA2" w:rsidRDefault="00352FA2" w:rsidP="00AF5E7C">
      <w:pPr>
        <w:rPr>
          <w:lang w:val="it-CH"/>
        </w:rPr>
      </w:pPr>
    </w:p>
    <w:p w14:paraId="4A8F2F46" w14:textId="77777777" w:rsidR="009255EF" w:rsidRDefault="009255EF">
      <w:pPr>
        <w:rPr>
          <w:b/>
          <w:noProof/>
          <w:sz w:val="36"/>
          <w:szCs w:val="36"/>
          <w:lang w:val="it-CH"/>
        </w:rPr>
      </w:pPr>
      <w:r>
        <w:br w:type="page"/>
      </w:r>
    </w:p>
    <w:p w14:paraId="6C2670CD" w14:textId="787A9E96" w:rsidR="00352FA2" w:rsidRDefault="009255EF" w:rsidP="00352FA2">
      <w:pPr>
        <w:pStyle w:val="Titolo1"/>
      </w:pPr>
      <w:bookmarkStart w:id="13" w:name="_Toc188452140"/>
      <w:commentRangeStart w:id="14"/>
      <w:r>
        <w:lastRenderedPageBreak/>
        <w:t>Organizzazione e pianificazione [NC]</w:t>
      </w:r>
      <w:commentRangeEnd w:id="14"/>
      <w:r w:rsidR="00471C6E">
        <w:rPr>
          <w:rStyle w:val="Rimandocommento"/>
          <w:b w:val="0"/>
          <w:noProof w:val="0"/>
          <w:lang w:val="it-IT"/>
        </w:rPr>
        <w:commentReference w:id="14"/>
      </w:r>
      <w:bookmarkEnd w:id="13"/>
    </w:p>
    <w:p w14:paraId="19C25FE9" w14:textId="77777777" w:rsidR="00352FA2" w:rsidRDefault="00352FA2" w:rsidP="00352FA2">
      <w:pPr>
        <w:rPr>
          <w:lang w:val="it-CH"/>
        </w:rPr>
      </w:pPr>
    </w:p>
    <w:p w14:paraId="76039B09" w14:textId="176F8637" w:rsidR="00DC19F6" w:rsidRDefault="009255EF" w:rsidP="001D3951">
      <w:pPr>
        <w:rPr>
          <w:lang w:val="it-CH"/>
        </w:rPr>
      </w:pPr>
      <w:r w:rsidRPr="009255EF">
        <w:rPr>
          <w:lang w:val="it-CH"/>
        </w:rPr>
        <w:t xml:space="preserve">Nemo </w:t>
      </w:r>
      <w:proofErr w:type="spellStart"/>
      <w:r w:rsidRPr="009255EF">
        <w:rPr>
          <w:lang w:val="it-CH"/>
        </w:rPr>
        <w:t>enim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ipsam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voluptatem</w:t>
      </w:r>
      <w:proofErr w:type="spellEnd"/>
      <w:r w:rsidRPr="009255EF">
        <w:rPr>
          <w:lang w:val="it-CH"/>
        </w:rPr>
        <w:t xml:space="preserve">, </w:t>
      </w:r>
      <w:proofErr w:type="spellStart"/>
      <w:r w:rsidRPr="009255EF">
        <w:rPr>
          <w:lang w:val="it-CH"/>
        </w:rPr>
        <w:t>quia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voluptas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sit</w:t>
      </w:r>
      <w:proofErr w:type="spellEnd"/>
      <w:r w:rsidRPr="009255EF">
        <w:rPr>
          <w:lang w:val="it-CH"/>
        </w:rPr>
        <w:t xml:space="preserve">, </w:t>
      </w:r>
      <w:proofErr w:type="spellStart"/>
      <w:r w:rsidRPr="009255EF">
        <w:rPr>
          <w:lang w:val="it-CH"/>
        </w:rPr>
        <w:t>aspernatur</w:t>
      </w:r>
      <w:proofErr w:type="spellEnd"/>
      <w:r w:rsidRPr="009255EF">
        <w:rPr>
          <w:lang w:val="it-CH"/>
        </w:rPr>
        <w:t xml:space="preserve"> aut </w:t>
      </w:r>
      <w:proofErr w:type="spellStart"/>
      <w:r w:rsidRPr="009255EF">
        <w:rPr>
          <w:lang w:val="it-CH"/>
        </w:rPr>
        <w:t>odit</w:t>
      </w:r>
      <w:proofErr w:type="spellEnd"/>
      <w:r w:rsidRPr="009255EF">
        <w:rPr>
          <w:lang w:val="it-CH"/>
        </w:rPr>
        <w:t xml:space="preserve"> aut </w:t>
      </w:r>
      <w:proofErr w:type="spellStart"/>
      <w:r w:rsidRPr="009255EF">
        <w:rPr>
          <w:lang w:val="it-CH"/>
        </w:rPr>
        <w:t>fugit</w:t>
      </w:r>
      <w:proofErr w:type="spellEnd"/>
      <w:r w:rsidRPr="009255EF">
        <w:rPr>
          <w:lang w:val="it-CH"/>
        </w:rPr>
        <w:t xml:space="preserve">, sed </w:t>
      </w:r>
      <w:proofErr w:type="spellStart"/>
      <w:r w:rsidRPr="009255EF">
        <w:rPr>
          <w:lang w:val="it-CH"/>
        </w:rPr>
        <w:t>quia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consequuntur</w:t>
      </w:r>
      <w:proofErr w:type="spellEnd"/>
      <w:r w:rsidRPr="009255EF">
        <w:rPr>
          <w:lang w:val="it-CH"/>
        </w:rPr>
        <w:t xml:space="preserve"> magni </w:t>
      </w:r>
      <w:proofErr w:type="spellStart"/>
      <w:r w:rsidRPr="009255EF">
        <w:rPr>
          <w:lang w:val="it-CH"/>
        </w:rPr>
        <w:t>dolores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eos</w:t>
      </w:r>
      <w:proofErr w:type="spellEnd"/>
      <w:r w:rsidRPr="009255EF">
        <w:rPr>
          <w:lang w:val="it-CH"/>
        </w:rPr>
        <w:t xml:space="preserve">, qui ratione </w:t>
      </w:r>
      <w:proofErr w:type="spellStart"/>
      <w:r w:rsidRPr="009255EF">
        <w:rPr>
          <w:lang w:val="it-CH"/>
        </w:rPr>
        <w:t>voluptatem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sequi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nesciunt</w:t>
      </w:r>
      <w:proofErr w:type="spellEnd"/>
      <w:r w:rsidRPr="009255EF">
        <w:rPr>
          <w:lang w:val="it-CH"/>
        </w:rPr>
        <w:t xml:space="preserve">, </w:t>
      </w:r>
      <w:proofErr w:type="spellStart"/>
      <w:r w:rsidRPr="009255EF">
        <w:rPr>
          <w:lang w:val="it-CH"/>
        </w:rPr>
        <w:t>neque</w:t>
      </w:r>
      <w:proofErr w:type="spellEnd"/>
      <w:r w:rsidRPr="009255EF">
        <w:rPr>
          <w:lang w:val="it-CH"/>
        </w:rPr>
        <w:t xml:space="preserve"> porro </w:t>
      </w:r>
      <w:proofErr w:type="spellStart"/>
      <w:r w:rsidRPr="009255EF">
        <w:rPr>
          <w:lang w:val="it-CH"/>
        </w:rPr>
        <w:t>quisquam</w:t>
      </w:r>
      <w:proofErr w:type="spellEnd"/>
      <w:r w:rsidRPr="009255EF">
        <w:rPr>
          <w:lang w:val="it-CH"/>
        </w:rPr>
        <w:t xml:space="preserve"> est, qui </w:t>
      </w:r>
      <w:proofErr w:type="spellStart"/>
      <w:r w:rsidRPr="009255EF">
        <w:rPr>
          <w:lang w:val="it-CH"/>
        </w:rPr>
        <w:t>dolorem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ipsum</w:t>
      </w:r>
      <w:proofErr w:type="spellEnd"/>
      <w:r w:rsidRPr="009255EF">
        <w:rPr>
          <w:lang w:val="it-CH"/>
        </w:rPr>
        <w:t xml:space="preserve">, </w:t>
      </w:r>
      <w:proofErr w:type="spellStart"/>
      <w:r w:rsidRPr="009255EF">
        <w:rPr>
          <w:lang w:val="it-CH"/>
        </w:rPr>
        <w:t>quia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dolor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sit</w:t>
      </w:r>
      <w:proofErr w:type="spellEnd"/>
      <w:r w:rsidRPr="009255EF">
        <w:rPr>
          <w:lang w:val="it-CH"/>
        </w:rPr>
        <w:t xml:space="preserve">, </w:t>
      </w:r>
      <w:proofErr w:type="spellStart"/>
      <w:r w:rsidRPr="009255EF">
        <w:rPr>
          <w:lang w:val="it-CH"/>
        </w:rPr>
        <w:t>amet</w:t>
      </w:r>
      <w:proofErr w:type="spellEnd"/>
      <w:r w:rsidRPr="009255EF">
        <w:rPr>
          <w:lang w:val="it-CH"/>
        </w:rPr>
        <w:t xml:space="preserve">, </w:t>
      </w:r>
      <w:proofErr w:type="spellStart"/>
      <w:r w:rsidRPr="009255EF">
        <w:rPr>
          <w:lang w:val="it-CH"/>
        </w:rPr>
        <w:t>consectetur</w:t>
      </w:r>
      <w:proofErr w:type="spellEnd"/>
      <w:r w:rsidRPr="009255EF">
        <w:rPr>
          <w:lang w:val="it-CH"/>
        </w:rPr>
        <w:t xml:space="preserve">, </w:t>
      </w:r>
      <w:proofErr w:type="spellStart"/>
      <w:r w:rsidRPr="009255EF">
        <w:rPr>
          <w:lang w:val="it-CH"/>
        </w:rPr>
        <w:t>adipisci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velit</w:t>
      </w:r>
      <w:proofErr w:type="spellEnd"/>
      <w:r w:rsidRPr="009255EF">
        <w:rPr>
          <w:lang w:val="it-CH"/>
        </w:rPr>
        <w:t xml:space="preserve">, sed </w:t>
      </w:r>
      <w:proofErr w:type="spellStart"/>
      <w:r w:rsidRPr="009255EF">
        <w:rPr>
          <w:lang w:val="it-CH"/>
        </w:rPr>
        <w:t>quia</w:t>
      </w:r>
      <w:proofErr w:type="spellEnd"/>
      <w:r w:rsidRPr="009255EF">
        <w:rPr>
          <w:lang w:val="it-CH"/>
        </w:rPr>
        <w:t xml:space="preserve"> non </w:t>
      </w:r>
      <w:proofErr w:type="spellStart"/>
      <w:r w:rsidRPr="009255EF">
        <w:rPr>
          <w:lang w:val="it-CH"/>
        </w:rPr>
        <w:t>numquam</w:t>
      </w:r>
      <w:proofErr w:type="spellEnd"/>
      <w:r w:rsidRPr="009255EF">
        <w:rPr>
          <w:lang w:val="it-CH"/>
        </w:rPr>
        <w:t xml:space="preserve"> eius modi tempora </w:t>
      </w:r>
      <w:proofErr w:type="spellStart"/>
      <w:r w:rsidRPr="009255EF">
        <w:rPr>
          <w:lang w:val="it-CH"/>
        </w:rPr>
        <w:t>incidunt</w:t>
      </w:r>
      <w:proofErr w:type="spellEnd"/>
      <w:r w:rsidRPr="009255EF">
        <w:rPr>
          <w:lang w:val="it-CH"/>
        </w:rPr>
        <w:t xml:space="preserve">, ut labore et dolore </w:t>
      </w:r>
      <w:proofErr w:type="spellStart"/>
      <w:r w:rsidRPr="009255EF">
        <w:rPr>
          <w:lang w:val="it-CH"/>
        </w:rPr>
        <w:t>magnam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aliquam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quaerat</w:t>
      </w:r>
      <w:proofErr w:type="spellEnd"/>
      <w:r w:rsidRPr="009255EF">
        <w:rPr>
          <w:lang w:val="it-CH"/>
        </w:rPr>
        <w:t xml:space="preserve"> </w:t>
      </w:r>
      <w:proofErr w:type="spellStart"/>
      <w:r w:rsidRPr="009255EF">
        <w:rPr>
          <w:lang w:val="it-CH"/>
        </w:rPr>
        <w:t>voluptatem</w:t>
      </w:r>
      <w:proofErr w:type="spellEnd"/>
      <w:r>
        <w:rPr>
          <w:lang w:val="it-CH"/>
        </w:rPr>
        <w:t>.</w:t>
      </w:r>
    </w:p>
    <w:p w14:paraId="035F912C" w14:textId="77777777" w:rsidR="00DC19F6" w:rsidRDefault="00DC19F6" w:rsidP="001D3951">
      <w:pPr>
        <w:rPr>
          <w:lang w:val="it-CH"/>
        </w:rPr>
        <w:sectPr w:rsidR="00DC19F6" w:rsidSect="009255EF">
          <w:footerReference w:type="default" r:id="rId12"/>
          <w:pgSz w:w="11906" w:h="16838" w:code="9"/>
          <w:pgMar w:top="1134" w:right="1304" w:bottom="1418" w:left="2127" w:header="720" w:footer="1077" w:gutter="0"/>
          <w:paperSrc w:first="4" w:other="4"/>
          <w:pgNumType w:start="1"/>
          <w:cols w:space="720"/>
          <w:docGrid w:linePitch="299"/>
        </w:sectPr>
      </w:pPr>
    </w:p>
    <w:p w14:paraId="330D84E2" w14:textId="4AC5B900" w:rsidR="00352FA2" w:rsidRPr="00BD3678" w:rsidRDefault="009255EF" w:rsidP="00242C45">
      <w:pPr>
        <w:pStyle w:val="Titolo2"/>
      </w:pPr>
      <w:bookmarkStart w:id="15" w:name="_Toc188452141"/>
      <w:commentRangeStart w:id="16"/>
      <w:r>
        <w:t>Ruoli e organigramma [NC]</w:t>
      </w:r>
      <w:commentRangeEnd w:id="16"/>
      <w:r>
        <w:rPr>
          <w:rStyle w:val="Rimandocommento"/>
          <w:b w:val="0"/>
          <w:noProof w:val="0"/>
          <w:lang w:val="it-IT"/>
        </w:rPr>
        <w:commentReference w:id="16"/>
      </w:r>
      <w:bookmarkEnd w:id="15"/>
    </w:p>
    <w:p w14:paraId="28AF9EE8" w14:textId="14E3CD9F" w:rsidR="00BD3678" w:rsidRPr="00352FA2" w:rsidRDefault="00BD3678" w:rsidP="00352FA2">
      <w:pPr>
        <w:rPr>
          <w:lang w:val="it-CH"/>
        </w:rPr>
        <w:sectPr w:rsidR="00BD3678" w:rsidRPr="00352FA2" w:rsidSect="00352FA2">
          <w:type w:val="continuous"/>
          <w:pgSz w:w="11906" w:h="16838" w:code="9"/>
          <w:pgMar w:top="1134" w:right="1304" w:bottom="1418" w:left="2127" w:header="720" w:footer="1077" w:gutter="0"/>
          <w:paperSrc w:first="4" w:other="4"/>
          <w:pgNumType w:start="1"/>
          <w:cols w:space="720"/>
          <w:docGrid w:linePitch="299"/>
        </w:sectPr>
      </w:pPr>
      <w:r w:rsidRPr="00BD3678">
        <w:rPr>
          <w:lang w:val="it-CH"/>
        </w:rPr>
        <w:t xml:space="preserve">Ut </w:t>
      </w:r>
      <w:proofErr w:type="spellStart"/>
      <w:r w:rsidRPr="00BD3678">
        <w:rPr>
          <w:lang w:val="it-CH"/>
        </w:rPr>
        <w:t>enim</w:t>
      </w:r>
      <w:proofErr w:type="spellEnd"/>
      <w:r w:rsidRPr="00BD3678">
        <w:rPr>
          <w:lang w:val="it-CH"/>
        </w:rPr>
        <w:t xml:space="preserve"> ad minima </w:t>
      </w:r>
      <w:proofErr w:type="spellStart"/>
      <w:r w:rsidRPr="00BD3678">
        <w:rPr>
          <w:lang w:val="it-CH"/>
        </w:rPr>
        <w:t>veniam</w:t>
      </w:r>
      <w:proofErr w:type="spellEnd"/>
      <w:r w:rsidRPr="00BD3678">
        <w:rPr>
          <w:lang w:val="it-CH"/>
        </w:rPr>
        <w:t xml:space="preserve">, </w:t>
      </w:r>
      <w:proofErr w:type="spellStart"/>
      <w:r w:rsidRPr="00BD3678">
        <w:rPr>
          <w:lang w:val="it-CH"/>
        </w:rPr>
        <w:t>quis</w:t>
      </w:r>
      <w:proofErr w:type="spellEnd"/>
      <w:r w:rsidRPr="00BD3678">
        <w:rPr>
          <w:lang w:val="it-CH"/>
        </w:rPr>
        <w:t xml:space="preserve"> nostrum </w:t>
      </w:r>
      <w:proofErr w:type="spellStart"/>
      <w:r w:rsidRPr="00BD3678">
        <w:rPr>
          <w:lang w:val="it-CH"/>
        </w:rPr>
        <w:t>exercitationem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ullam</w:t>
      </w:r>
      <w:proofErr w:type="spellEnd"/>
      <w:r w:rsidRPr="00BD3678">
        <w:rPr>
          <w:lang w:val="it-CH"/>
        </w:rPr>
        <w:t xml:space="preserve"> corporis </w:t>
      </w:r>
      <w:proofErr w:type="spellStart"/>
      <w:r w:rsidRPr="00BD3678">
        <w:rPr>
          <w:lang w:val="it-CH"/>
        </w:rPr>
        <w:t>suscipit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laboriosam</w:t>
      </w:r>
      <w:proofErr w:type="spellEnd"/>
      <w:r w:rsidRPr="00BD3678">
        <w:rPr>
          <w:lang w:val="it-CH"/>
        </w:rPr>
        <w:t xml:space="preserve">, </w:t>
      </w:r>
      <w:proofErr w:type="spellStart"/>
      <w:r w:rsidRPr="00BD3678">
        <w:rPr>
          <w:lang w:val="it-CH"/>
        </w:rPr>
        <w:t>nisi</w:t>
      </w:r>
      <w:proofErr w:type="spellEnd"/>
      <w:r w:rsidRPr="00BD3678">
        <w:rPr>
          <w:lang w:val="it-CH"/>
        </w:rPr>
        <w:t xml:space="preserve"> ut </w:t>
      </w:r>
      <w:proofErr w:type="spellStart"/>
      <w:r w:rsidRPr="00BD3678">
        <w:rPr>
          <w:lang w:val="it-CH"/>
        </w:rPr>
        <w:t>aliquid</w:t>
      </w:r>
      <w:proofErr w:type="spellEnd"/>
      <w:r w:rsidRPr="00BD3678">
        <w:rPr>
          <w:lang w:val="it-CH"/>
        </w:rPr>
        <w:t xml:space="preserve"> ex ea </w:t>
      </w:r>
      <w:proofErr w:type="spellStart"/>
      <w:r w:rsidRPr="00BD3678">
        <w:rPr>
          <w:lang w:val="it-CH"/>
        </w:rPr>
        <w:t>commodi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consequatur</w:t>
      </w:r>
      <w:proofErr w:type="spellEnd"/>
      <w:r w:rsidRPr="00BD3678">
        <w:rPr>
          <w:lang w:val="it-CH"/>
        </w:rPr>
        <w:t>?</w:t>
      </w:r>
    </w:p>
    <w:p w14:paraId="746FE4B9" w14:textId="715B29B6" w:rsidR="00DC19F6" w:rsidRDefault="009255EF" w:rsidP="009255EF">
      <w:pPr>
        <w:pStyle w:val="Titolo2"/>
      </w:pPr>
      <w:bookmarkStart w:id="17" w:name="_Toc188452142"/>
      <w:commentRangeStart w:id="18"/>
      <w:r>
        <w:t>Pianificazione [NC]</w:t>
      </w:r>
      <w:commentRangeEnd w:id="18"/>
      <w:r>
        <w:rPr>
          <w:rStyle w:val="Rimandocommento"/>
          <w:b w:val="0"/>
          <w:noProof w:val="0"/>
          <w:lang w:val="it-IT"/>
        </w:rPr>
        <w:commentReference w:id="18"/>
      </w:r>
      <w:bookmarkEnd w:id="17"/>
    </w:p>
    <w:p w14:paraId="515C252D" w14:textId="4B2CB5DC" w:rsidR="00BD3678" w:rsidRPr="00BD3678" w:rsidRDefault="00BD3678" w:rsidP="00BD3678">
      <w:pPr>
        <w:rPr>
          <w:lang w:val="it-CH"/>
        </w:rPr>
      </w:pPr>
      <w:proofErr w:type="spellStart"/>
      <w:r w:rsidRPr="00BD3678">
        <w:rPr>
          <w:lang w:val="it-CH"/>
        </w:rPr>
        <w:t>Quis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autem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vel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eum</w:t>
      </w:r>
      <w:proofErr w:type="spellEnd"/>
      <w:r w:rsidRPr="00BD3678">
        <w:rPr>
          <w:lang w:val="it-CH"/>
        </w:rPr>
        <w:t xml:space="preserve"> iure </w:t>
      </w:r>
      <w:proofErr w:type="spellStart"/>
      <w:r w:rsidRPr="00BD3678">
        <w:rPr>
          <w:lang w:val="it-CH"/>
        </w:rPr>
        <w:t>reprehenderit</w:t>
      </w:r>
      <w:proofErr w:type="spellEnd"/>
      <w:r w:rsidRPr="00BD3678">
        <w:rPr>
          <w:lang w:val="it-CH"/>
        </w:rPr>
        <w:t xml:space="preserve">, qui in ea </w:t>
      </w:r>
      <w:proofErr w:type="spellStart"/>
      <w:r w:rsidRPr="00BD3678">
        <w:rPr>
          <w:lang w:val="it-CH"/>
        </w:rPr>
        <w:t>voluptate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velit</w:t>
      </w:r>
      <w:proofErr w:type="spellEnd"/>
      <w:r w:rsidRPr="00BD3678">
        <w:rPr>
          <w:lang w:val="it-CH"/>
        </w:rPr>
        <w:t xml:space="preserve"> esse, </w:t>
      </w:r>
      <w:proofErr w:type="spellStart"/>
      <w:r w:rsidRPr="00BD3678">
        <w:rPr>
          <w:lang w:val="it-CH"/>
        </w:rPr>
        <w:t>quam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nihil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molestiae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consequatur</w:t>
      </w:r>
      <w:proofErr w:type="spellEnd"/>
      <w:r w:rsidRPr="00BD3678">
        <w:rPr>
          <w:lang w:val="it-CH"/>
        </w:rPr>
        <w:t xml:space="preserve">, </w:t>
      </w:r>
      <w:proofErr w:type="spellStart"/>
      <w:r w:rsidRPr="00BD3678">
        <w:rPr>
          <w:lang w:val="it-CH"/>
        </w:rPr>
        <w:t>vel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illum</w:t>
      </w:r>
      <w:proofErr w:type="spellEnd"/>
      <w:r w:rsidRPr="00BD3678">
        <w:rPr>
          <w:lang w:val="it-CH"/>
        </w:rPr>
        <w:t xml:space="preserve">, qui </w:t>
      </w:r>
      <w:proofErr w:type="spellStart"/>
      <w:r w:rsidRPr="00BD3678">
        <w:rPr>
          <w:lang w:val="it-CH"/>
        </w:rPr>
        <w:t>dolorem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eum</w:t>
      </w:r>
      <w:proofErr w:type="spellEnd"/>
      <w:r w:rsidRPr="00BD3678">
        <w:rPr>
          <w:lang w:val="it-CH"/>
        </w:rPr>
        <w:t xml:space="preserve"> </w:t>
      </w:r>
      <w:proofErr w:type="spellStart"/>
      <w:r w:rsidRPr="00BD3678">
        <w:rPr>
          <w:lang w:val="it-CH"/>
        </w:rPr>
        <w:t>fugiat</w:t>
      </w:r>
      <w:proofErr w:type="spellEnd"/>
      <w:r w:rsidRPr="00BD3678">
        <w:rPr>
          <w:lang w:val="it-CH"/>
        </w:rPr>
        <w:t xml:space="preserve">, quo </w:t>
      </w:r>
      <w:proofErr w:type="spellStart"/>
      <w:r w:rsidRPr="00BD3678">
        <w:rPr>
          <w:lang w:val="it-CH"/>
        </w:rPr>
        <w:t>voluptas</w:t>
      </w:r>
      <w:proofErr w:type="spellEnd"/>
      <w:r w:rsidRPr="00BD3678">
        <w:rPr>
          <w:lang w:val="it-CH"/>
        </w:rPr>
        <w:t xml:space="preserve"> nulla </w:t>
      </w:r>
      <w:proofErr w:type="spellStart"/>
      <w:r w:rsidRPr="00BD3678">
        <w:rPr>
          <w:lang w:val="it-CH"/>
        </w:rPr>
        <w:t>pariatur</w:t>
      </w:r>
      <w:proofErr w:type="spellEnd"/>
      <w:r w:rsidRPr="00BD3678">
        <w:rPr>
          <w:lang w:val="it-CH"/>
        </w:rPr>
        <w:t>?</w:t>
      </w:r>
    </w:p>
    <w:p w14:paraId="5981E63D" w14:textId="77777777" w:rsidR="009255EF" w:rsidRDefault="009255EF">
      <w:pPr>
        <w:rPr>
          <w:lang w:val="it-CH"/>
        </w:rPr>
      </w:pPr>
      <w:r>
        <w:rPr>
          <w:lang w:val="it-CH"/>
        </w:rPr>
        <w:br w:type="page"/>
      </w:r>
    </w:p>
    <w:p w14:paraId="50394F54" w14:textId="7A972298" w:rsidR="009255EF" w:rsidRDefault="009255EF" w:rsidP="009255EF">
      <w:pPr>
        <w:pStyle w:val="Titolo1"/>
      </w:pPr>
      <w:bookmarkStart w:id="19" w:name="_Toc188452143"/>
      <w:commentRangeStart w:id="20"/>
      <w:r>
        <w:lastRenderedPageBreak/>
        <w:t>Progetto [NC]</w:t>
      </w:r>
      <w:commentRangeEnd w:id="20"/>
      <w:r w:rsidR="00471C6E">
        <w:rPr>
          <w:rStyle w:val="Rimandocommento"/>
          <w:b w:val="0"/>
          <w:noProof w:val="0"/>
          <w:lang w:val="it-IT"/>
        </w:rPr>
        <w:commentReference w:id="20"/>
      </w:r>
      <w:bookmarkEnd w:id="19"/>
    </w:p>
    <w:p w14:paraId="59D81B0F" w14:textId="37D898DB" w:rsidR="009255EF" w:rsidRDefault="009255EF" w:rsidP="009255EF">
      <w:pPr>
        <w:pStyle w:val="Titolo2"/>
      </w:pPr>
      <w:bookmarkStart w:id="21" w:name="_Toc188452144"/>
      <w:commentRangeStart w:id="22"/>
      <w:r>
        <w:t>Scopo [NC]</w:t>
      </w:r>
      <w:commentRangeEnd w:id="22"/>
      <w:r w:rsidR="00471C6E">
        <w:rPr>
          <w:rStyle w:val="Rimandocommento"/>
          <w:b w:val="0"/>
          <w:noProof w:val="0"/>
          <w:lang w:val="it-IT"/>
        </w:rPr>
        <w:commentReference w:id="22"/>
      </w:r>
      <w:bookmarkEnd w:id="21"/>
    </w:p>
    <w:p w14:paraId="0B6CE294" w14:textId="124E8A25" w:rsidR="008E54CB" w:rsidRPr="008E54CB" w:rsidRDefault="008E54CB" w:rsidP="008E54CB">
      <w:pPr>
        <w:rPr>
          <w:lang w:val="it-CH"/>
        </w:rPr>
      </w:pPr>
      <w:r w:rsidRPr="008E54CB">
        <w:rPr>
          <w:lang w:val="it-CH"/>
        </w:rPr>
        <w:t xml:space="preserve">At vero </w:t>
      </w:r>
      <w:proofErr w:type="spellStart"/>
      <w:r w:rsidRPr="008E54CB">
        <w:rPr>
          <w:lang w:val="it-CH"/>
        </w:rPr>
        <w:t>eos</w:t>
      </w:r>
      <w:proofErr w:type="spellEnd"/>
      <w:r w:rsidRPr="008E54CB">
        <w:rPr>
          <w:lang w:val="it-CH"/>
        </w:rPr>
        <w:t xml:space="preserve"> et </w:t>
      </w:r>
      <w:proofErr w:type="spellStart"/>
      <w:r w:rsidRPr="008E54CB">
        <w:rPr>
          <w:lang w:val="it-CH"/>
        </w:rPr>
        <w:t>accusamus</w:t>
      </w:r>
      <w:proofErr w:type="spellEnd"/>
      <w:r w:rsidRPr="008E54CB">
        <w:rPr>
          <w:lang w:val="it-CH"/>
        </w:rPr>
        <w:t xml:space="preserve"> et </w:t>
      </w:r>
      <w:proofErr w:type="spellStart"/>
      <w:r w:rsidRPr="008E54CB">
        <w:rPr>
          <w:lang w:val="it-CH"/>
        </w:rPr>
        <w:t>iusto</w:t>
      </w:r>
      <w:proofErr w:type="spellEnd"/>
      <w:r w:rsidRPr="008E54CB">
        <w:rPr>
          <w:lang w:val="it-CH"/>
        </w:rPr>
        <w:t xml:space="preserve"> odio </w:t>
      </w:r>
      <w:proofErr w:type="spellStart"/>
      <w:r w:rsidRPr="008E54CB">
        <w:rPr>
          <w:lang w:val="it-CH"/>
        </w:rPr>
        <w:t>dignissimos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ducimus</w:t>
      </w:r>
      <w:proofErr w:type="spellEnd"/>
      <w:r w:rsidRPr="008E54CB">
        <w:rPr>
          <w:lang w:val="it-CH"/>
        </w:rPr>
        <w:t xml:space="preserve">, qui </w:t>
      </w:r>
      <w:proofErr w:type="spellStart"/>
      <w:r w:rsidRPr="008E54CB">
        <w:rPr>
          <w:lang w:val="it-CH"/>
        </w:rPr>
        <w:t>blanditiis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praesentium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voluptatum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deleniti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atque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corrupti</w:t>
      </w:r>
      <w:proofErr w:type="spellEnd"/>
      <w:r w:rsidRPr="008E54CB">
        <w:rPr>
          <w:lang w:val="it-CH"/>
        </w:rPr>
        <w:t xml:space="preserve">, </w:t>
      </w:r>
      <w:proofErr w:type="spellStart"/>
      <w:r w:rsidRPr="008E54CB">
        <w:rPr>
          <w:lang w:val="it-CH"/>
        </w:rPr>
        <w:t>quos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dolores</w:t>
      </w:r>
      <w:proofErr w:type="spellEnd"/>
      <w:r w:rsidRPr="008E54CB">
        <w:rPr>
          <w:lang w:val="it-CH"/>
        </w:rPr>
        <w:t xml:space="preserve"> et </w:t>
      </w:r>
      <w:proofErr w:type="spellStart"/>
      <w:r w:rsidRPr="008E54CB">
        <w:rPr>
          <w:lang w:val="it-CH"/>
        </w:rPr>
        <w:t>quas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molestias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excepturi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sint</w:t>
      </w:r>
      <w:proofErr w:type="spellEnd"/>
      <w:r w:rsidRPr="008E54CB">
        <w:rPr>
          <w:lang w:val="it-CH"/>
        </w:rPr>
        <w:t xml:space="preserve">, </w:t>
      </w:r>
      <w:proofErr w:type="spellStart"/>
      <w:r w:rsidRPr="008E54CB">
        <w:rPr>
          <w:lang w:val="it-CH"/>
        </w:rPr>
        <w:t>obcaecati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cupiditate</w:t>
      </w:r>
      <w:proofErr w:type="spellEnd"/>
      <w:r w:rsidRPr="008E54CB">
        <w:rPr>
          <w:lang w:val="it-CH"/>
        </w:rPr>
        <w:t xml:space="preserve"> non </w:t>
      </w:r>
      <w:proofErr w:type="spellStart"/>
      <w:r w:rsidRPr="008E54CB">
        <w:rPr>
          <w:lang w:val="it-CH"/>
        </w:rPr>
        <w:t>provident</w:t>
      </w:r>
      <w:proofErr w:type="spellEnd"/>
      <w:r w:rsidRPr="008E54CB">
        <w:rPr>
          <w:lang w:val="it-CH"/>
        </w:rPr>
        <w:t xml:space="preserve">, </w:t>
      </w:r>
      <w:proofErr w:type="spellStart"/>
      <w:r w:rsidRPr="008E54CB">
        <w:rPr>
          <w:lang w:val="it-CH"/>
        </w:rPr>
        <w:t>similique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sunt</w:t>
      </w:r>
      <w:proofErr w:type="spellEnd"/>
      <w:r w:rsidRPr="008E54CB">
        <w:rPr>
          <w:lang w:val="it-CH"/>
        </w:rPr>
        <w:t xml:space="preserve"> in culpa, qui officia </w:t>
      </w:r>
      <w:proofErr w:type="spellStart"/>
      <w:r w:rsidRPr="008E54CB">
        <w:rPr>
          <w:lang w:val="it-CH"/>
        </w:rPr>
        <w:t>deserunt</w:t>
      </w:r>
      <w:proofErr w:type="spellEnd"/>
      <w:r w:rsidRPr="008E54CB">
        <w:rPr>
          <w:lang w:val="it-CH"/>
        </w:rPr>
        <w:t xml:space="preserve"> </w:t>
      </w:r>
      <w:proofErr w:type="spellStart"/>
      <w:r w:rsidRPr="008E54CB">
        <w:rPr>
          <w:lang w:val="it-CH"/>
        </w:rPr>
        <w:t>mollitia</w:t>
      </w:r>
      <w:proofErr w:type="spellEnd"/>
      <w:r w:rsidRPr="008E54CB">
        <w:rPr>
          <w:lang w:val="it-CH"/>
        </w:rPr>
        <w:t xml:space="preserve"> animi, id est </w:t>
      </w:r>
      <w:proofErr w:type="spellStart"/>
      <w:r w:rsidRPr="008E54CB">
        <w:rPr>
          <w:lang w:val="it-CH"/>
        </w:rPr>
        <w:t>laborum</w:t>
      </w:r>
      <w:proofErr w:type="spellEnd"/>
      <w:r w:rsidRPr="008E54CB">
        <w:rPr>
          <w:lang w:val="it-CH"/>
        </w:rPr>
        <w:t xml:space="preserve"> et </w:t>
      </w:r>
      <w:proofErr w:type="spellStart"/>
      <w:r w:rsidRPr="008E54CB">
        <w:rPr>
          <w:lang w:val="it-CH"/>
        </w:rPr>
        <w:t>dolorum</w:t>
      </w:r>
      <w:proofErr w:type="spellEnd"/>
      <w:r w:rsidRPr="008E54CB">
        <w:rPr>
          <w:lang w:val="it-CH"/>
        </w:rPr>
        <w:t xml:space="preserve"> fuga.</w:t>
      </w:r>
    </w:p>
    <w:p w14:paraId="2FD116D2" w14:textId="5BCF887D" w:rsidR="009255EF" w:rsidRDefault="009255EF" w:rsidP="009255EF">
      <w:pPr>
        <w:pStyle w:val="Titolo2"/>
      </w:pPr>
      <w:bookmarkStart w:id="23" w:name="_Toc188452145"/>
      <w:commentRangeStart w:id="24"/>
      <w:r>
        <w:t>Obiettivi [NC]</w:t>
      </w:r>
      <w:commentRangeEnd w:id="24"/>
      <w:r w:rsidR="00471C6E">
        <w:rPr>
          <w:rStyle w:val="Rimandocommento"/>
          <w:b w:val="0"/>
          <w:noProof w:val="0"/>
          <w:lang w:val="it-IT"/>
        </w:rPr>
        <w:commentReference w:id="24"/>
      </w:r>
      <w:bookmarkEnd w:id="23"/>
    </w:p>
    <w:p w14:paraId="43B41B72" w14:textId="1981D7DE" w:rsidR="008E54CB" w:rsidRPr="008E54CB" w:rsidRDefault="008E54CB" w:rsidP="008E54CB">
      <w:pPr>
        <w:rPr>
          <w:lang w:val="fr-FR"/>
        </w:rPr>
      </w:pPr>
      <w:r w:rsidRPr="008E54CB">
        <w:rPr>
          <w:lang w:val="fr-FR"/>
        </w:rPr>
        <w:t xml:space="preserve">Et </w:t>
      </w:r>
      <w:proofErr w:type="spellStart"/>
      <w:r w:rsidRPr="008E54CB">
        <w:rPr>
          <w:lang w:val="fr-FR"/>
        </w:rPr>
        <w:t>harum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quidem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rerum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facilis</w:t>
      </w:r>
      <w:proofErr w:type="spellEnd"/>
      <w:r w:rsidRPr="008E54CB">
        <w:rPr>
          <w:lang w:val="fr-FR"/>
        </w:rPr>
        <w:t xml:space="preserve"> est et </w:t>
      </w:r>
      <w:proofErr w:type="spellStart"/>
      <w:r w:rsidRPr="008E54CB">
        <w:rPr>
          <w:lang w:val="fr-FR"/>
        </w:rPr>
        <w:t>expedita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distinctio</w:t>
      </w:r>
      <w:proofErr w:type="spellEnd"/>
      <w:r w:rsidRPr="008E54CB">
        <w:rPr>
          <w:lang w:val="fr-FR"/>
        </w:rPr>
        <w:t xml:space="preserve">. Nam libero </w:t>
      </w:r>
      <w:proofErr w:type="spellStart"/>
      <w:r w:rsidRPr="008E54CB">
        <w:rPr>
          <w:lang w:val="fr-FR"/>
        </w:rPr>
        <w:t>tempore</w:t>
      </w:r>
      <w:proofErr w:type="spellEnd"/>
      <w:r w:rsidRPr="008E54CB">
        <w:rPr>
          <w:lang w:val="fr-FR"/>
        </w:rPr>
        <w:t xml:space="preserve">, cum </w:t>
      </w:r>
      <w:proofErr w:type="spellStart"/>
      <w:r w:rsidRPr="008E54CB">
        <w:rPr>
          <w:lang w:val="fr-FR"/>
        </w:rPr>
        <w:t>soluta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nobis</w:t>
      </w:r>
      <w:proofErr w:type="spellEnd"/>
      <w:r w:rsidRPr="008E54CB">
        <w:rPr>
          <w:lang w:val="fr-FR"/>
        </w:rPr>
        <w:t xml:space="preserve"> est </w:t>
      </w:r>
      <w:proofErr w:type="spellStart"/>
      <w:r w:rsidRPr="008E54CB">
        <w:rPr>
          <w:lang w:val="fr-FR"/>
        </w:rPr>
        <w:t>eligendi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optio</w:t>
      </w:r>
      <w:proofErr w:type="spellEnd"/>
      <w:r w:rsidRPr="008E54CB">
        <w:rPr>
          <w:lang w:val="fr-FR"/>
        </w:rPr>
        <w:t xml:space="preserve">, </w:t>
      </w:r>
      <w:proofErr w:type="spellStart"/>
      <w:r w:rsidRPr="008E54CB">
        <w:rPr>
          <w:lang w:val="fr-FR"/>
        </w:rPr>
        <w:t>cumque</w:t>
      </w:r>
      <w:proofErr w:type="spellEnd"/>
      <w:r w:rsidRPr="008E54CB">
        <w:rPr>
          <w:lang w:val="fr-FR"/>
        </w:rPr>
        <w:t xml:space="preserve"> nihil </w:t>
      </w:r>
      <w:proofErr w:type="spellStart"/>
      <w:r w:rsidRPr="008E54CB">
        <w:rPr>
          <w:lang w:val="fr-FR"/>
        </w:rPr>
        <w:t>impedit</w:t>
      </w:r>
      <w:proofErr w:type="spellEnd"/>
      <w:r w:rsidRPr="008E54CB">
        <w:rPr>
          <w:lang w:val="fr-FR"/>
        </w:rPr>
        <w:t xml:space="preserve">, quo minus id, quod maxime </w:t>
      </w:r>
      <w:proofErr w:type="spellStart"/>
      <w:r w:rsidRPr="008E54CB">
        <w:rPr>
          <w:lang w:val="fr-FR"/>
        </w:rPr>
        <w:t>placeat</w:t>
      </w:r>
      <w:proofErr w:type="spellEnd"/>
      <w:r w:rsidRPr="008E54CB">
        <w:rPr>
          <w:lang w:val="fr-FR"/>
        </w:rPr>
        <w:t xml:space="preserve">, </w:t>
      </w:r>
      <w:proofErr w:type="spellStart"/>
      <w:r w:rsidRPr="008E54CB">
        <w:rPr>
          <w:lang w:val="fr-FR"/>
        </w:rPr>
        <w:t>facere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possimus</w:t>
      </w:r>
      <w:proofErr w:type="spellEnd"/>
      <w:r w:rsidRPr="008E54CB">
        <w:rPr>
          <w:lang w:val="fr-FR"/>
        </w:rPr>
        <w:t xml:space="preserve">, </w:t>
      </w:r>
      <w:proofErr w:type="spellStart"/>
      <w:r w:rsidRPr="008E54CB">
        <w:rPr>
          <w:lang w:val="fr-FR"/>
        </w:rPr>
        <w:t>omnis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voluptas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assumenda</w:t>
      </w:r>
      <w:proofErr w:type="spellEnd"/>
      <w:r w:rsidRPr="008E54CB">
        <w:rPr>
          <w:lang w:val="fr-FR"/>
        </w:rPr>
        <w:t xml:space="preserve"> est, </w:t>
      </w:r>
      <w:proofErr w:type="spellStart"/>
      <w:r w:rsidRPr="008E54CB">
        <w:rPr>
          <w:lang w:val="fr-FR"/>
        </w:rPr>
        <w:t>omnis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dolor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repellendus</w:t>
      </w:r>
      <w:proofErr w:type="spellEnd"/>
      <w:r w:rsidRPr="008E54CB">
        <w:rPr>
          <w:lang w:val="fr-FR"/>
        </w:rPr>
        <w:t>.</w:t>
      </w:r>
    </w:p>
    <w:p w14:paraId="6DE8039E" w14:textId="540D5D7D" w:rsidR="00A048E5" w:rsidRDefault="009255EF" w:rsidP="009255EF">
      <w:pPr>
        <w:pStyle w:val="Titolo2"/>
      </w:pPr>
      <w:bookmarkStart w:id="25" w:name="_Toc188452146"/>
      <w:commentRangeStart w:id="26"/>
      <w:r>
        <w:t>Requisiti [NC]</w:t>
      </w:r>
      <w:commentRangeEnd w:id="26"/>
      <w:r w:rsidR="00471C6E">
        <w:rPr>
          <w:rStyle w:val="Rimandocommento"/>
          <w:b w:val="0"/>
          <w:noProof w:val="0"/>
          <w:lang w:val="it-IT"/>
        </w:rPr>
        <w:commentReference w:id="26"/>
      </w:r>
      <w:bookmarkEnd w:id="25"/>
    </w:p>
    <w:p w14:paraId="6E5CF7A8" w14:textId="3FF2852F" w:rsidR="002A0CC3" w:rsidRDefault="002A0CC3" w:rsidP="008E54CB">
      <w:pPr>
        <w:rPr>
          <w:lang w:val="it-CH"/>
        </w:rPr>
      </w:pPr>
      <w:r>
        <w:rPr>
          <w:lang w:val="it-CH"/>
        </w:rPr>
        <w:t>Tipo (vedere corso COMB):</w:t>
      </w:r>
    </w:p>
    <w:p w14:paraId="1FC85E67" w14:textId="23853044" w:rsidR="008E54CB" w:rsidRDefault="008E54CB" w:rsidP="002A0CC3">
      <w:pPr>
        <w:ind w:firstLine="708"/>
        <w:rPr>
          <w:lang w:val="it-CH"/>
        </w:rPr>
      </w:pPr>
      <w:r>
        <w:rPr>
          <w:lang w:val="it-CH"/>
        </w:rPr>
        <w:t>F-Funzionale</w:t>
      </w:r>
    </w:p>
    <w:p w14:paraId="47995322" w14:textId="5FCFF0BA" w:rsidR="0055489A" w:rsidRDefault="0055489A" w:rsidP="002A0CC3">
      <w:pPr>
        <w:ind w:firstLine="708"/>
        <w:rPr>
          <w:lang w:val="it-CH"/>
        </w:rPr>
      </w:pPr>
      <w:r>
        <w:rPr>
          <w:lang w:val="it-CH"/>
        </w:rPr>
        <w:t>Non funzionali</w:t>
      </w:r>
    </w:p>
    <w:p w14:paraId="6F911E82" w14:textId="125718B6" w:rsidR="0055489A" w:rsidRPr="0055489A" w:rsidRDefault="0055489A" w:rsidP="0055489A">
      <w:pPr>
        <w:ind w:left="708" w:firstLine="708"/>
        <w:rPr>
          <w:lang w:val="it-CH"/>
        </w:rPr>
      </w:pPr>
      <w:r w:rsidRPr="0055489A">
        <w:rPr>
          <w:lang w:val="it-CH"/>
        </w:rPr>
        <w:t>O - Operatività.</w:t>
      </w:r>
    </w:p>
    <w:p w14:paraId="1DC41FC6" w14:textId="59AF0907" w:rsidR="0055489A" w:rsidRPr="0055489A" w:rsidRDefault="0055489A" w:rsidP="0055489A">
      <w:pPr>
        <w:ind w:left="708" w:firstLine="708"/>
        <w:rPr>
          <w:lang w:val="it-CH"/>
        </w:rPr>
      </w:pPr>
      <w:r w:rsidRPr="0055489A">
        <w:rPr>
          <w:lang w:val="it-CH"/>
        </w:rPr>
        <w:t>C - Conformità</w:t>
      </w:r>
    </w:p>
    <w:p w14:paraId="5262B047" w14:textId="625FD251" w:rsidR="0055489A" w:rsidRDefault="0055489A" w:rsidP="0055489A">
      <w:pPr>
        <w:ind w:left="708" w:firstLine="708"/>
        <w:rPr>
          <w:lang w:val="it-CH"/>
        </w:rPr>
      </w:pPr>
      <w:r w:rsidRPr="0055489A">
        <w:rPr>
          <w:lang w:val="it-CH"/>
        </w:rPr>
        <w:t xml:space="preserve">U </w:t>
      </w:r>
      <w:r>
        <w:rPr>
          <w:lang w:val="it-CH"/>
        </w:rPr>
        <w:t>-</w:t>
      </w:r>
      <w:r w:rsidRPr="0055489A">
        <w:rPr>
          <w:lang w:val="it-CH"/>
        </w:rPr>
        <w:t xml:space="preserve"> Usabilità</w:t>
      </w:r>
    </w:p>
    <w:p w14:paraId="0CE909BD" w14:textId="77777777" w:rsidR="0055489A" w:rsidRDefault="0055489A" w:rsidP="0055489A">
      <w:pPr>
        <w:ind w:left="708" w:firstLine="708"/>
        <w:rPr>
          <w:lang w:val="it-CH"/>
        </w:rPr>
      </w:pPr>
      <w:r w:rsidRPr="0055489A">
        <w:rPr>
          <w:lang w:val="it-CH"/>
        </w:rPr>
        <w:t xml:space="preserve">S </w:t>
      </w:r>
      <w:r>
        <w:rPr>
          <w:lang w:val="it-CH"/>
        </w:rPr>
        <w:t>-</w:t>
      </w:r>
      <w:r w:rsidRPr="0055489A">
        <w:rPr>
          <w:lang w:val="it-CH"/>
        </w:rPr>
        <w:t xml:space="preserve"> Sicurezza</w:t>
      </w:r>
    </w:p>
    <w:p w14:paraId="3013A041" w14:textId="77777777" w:rsidR="0055489A" w:rsidRDefault="0055489A" w:rsidP="0055489A">
      <w:pPr>
        <w:ind w:left="708" w:firstLine="708"/>
        <w:rPr>
          <w:lang w:val="it-CH"/>
        </w:rPr>
      </w:pPr>
      <w:r w:rsidRPr="0055489A">
        <w:rPr>
          <w:lang w:val="it-CH"/>
        </w:rPr>
        <w:t xml:space="preserve">T </w:t>
      </w:r>
      <w:r>
        <w:rPr>
          <w:lang w:val="it-CH"/>
        </w:rPr>
        <w:t>-</w:t>
      </w:r>
      <w:r w:rsidRPr="0055489A">
        <w:rPr>
          <w:lang w:val="it-CH"/>
        </w:rPr>
        <w:t xml:space="preserve"> Tempi di progetto</w:t>
      </w:r>
    </w:p>
    <w:p w14:paraId="6C12E7F8" w14:textId="2E432B9A" w:rsidR="0055489A" w:rsidRDefault="0055489A" w:rsidP="0055489A">
      <w:pPr>
        <w:ind w:left="708" w:firstLine="708"/>
        <w:rPr>
          <w:lang w:val="it-CH"/>
        </w:rPr>
      </w:pPr>
      <w:r w:rsidRPr="0055489A">
        <w:rPr>
          <w:lang w:val="it-CH"/>
        </w:rPr>
        <w:t xml:space="preserve">B </w:t>
      </w:r>
      <w:r>
        <w:rPr>
          <w:lang w:val="it-CH"/>
        </w:rPr>
        <w:t>-</w:t>
      </w:r>
      <w:r w:rsidRPr="0055489A">
        <w:rPr>
          <w:lang w:val="it-CH"/>
        </w:rPr>
        <w:t xml:space="preserve"> Budget di progetto</w:t>
      </w:r>
    </w:p>
    <w:p w14:paraId="39578957" w14:textId="6E8FD64C" w:rsidR="002A0CC3" w:rsidRDefault="0055489A" w:rsidP="0055489A">
      <w:pPr>
        <w:ind w:left="708" w:firstLine="708"/>
        <w:rPr>
          <w:lang w:val="it-CH"/>
        </w:rPr>
      </w:pPr>
      <w:r w:rsidRPr="0055489A">
        <w:rPr>
          <w:lang w:val="it-CH"/>
        </w:rPr>
        <w:t xml:space="preserve">D </w:t>
      </w:r>
      <w:r>
        <w:rPr>
          <w:lang w:val="it-CH"/>
        </w:rPr>
        <w:t xml:space="preserve">- </w:t>
      </w:r>
      <w:r w:rsidRPr="0055489A">
        <w:rPr>
          <w:lang w:val="it-CH"/>
        </w:rPr>
        <w:t>Documentazione, manutenzione e supporto</w:t>
      </w:r>
    </w:p>
    <w:p w14:paraId="1F1D0A5D" w14:textId="77777777" w:rsidR="0055489A" w:rsidRDefault="0055489A" w:rsidP="0055489A">
      <w:pPr>
        <w:ind w:left="708" w:firstLine="708"/>
        <w:rPr>
          <w:lang w:val="it-CH"/>
        </w:rPr>
      </w:pPr>
    </w:p>
    <w:p w14:paraId="624DB9BE" w14:textId="1FE374C6" w:rsidR="002A0CC3" w:rsidRDefault="002A0CC3" w:rsidP="002A0CC3">
      <w:pPr>
        <w:rPr>
          <w:lang w:val="it-CH"/>
        </w:rPr>
      </w:pPr>
      <w:r>
        <w:rPr>
          <w:lang w:val="it-CH"/>
        </w:rPr>
        <w:t>Status</w:t>
      </w:r>
    </w:p>
    <w:p w14:paraId="345F6CBB" w14:textId="18DAF71E" w:rsidR="002A0CC3" w:rsidRDefault="002A0CC3" w:rsidP="002A0CC3">
      <w:pPr>
        <w:rPr>
          <w:lang w:val="it-CH"/>
        </w:rPr>
      </w:pPr>
      <w:r>
        <w:rPr>
          <w:lang w:val="it-CH"/>
        </w:rPr>
        <w:tab/>
        <w:t>R-Raccolto</w:t>
      </w:r>
    </w:p>
    <w:p w14:paraId="2346F578" w14:textId="0E0451D9" w:rsidR="002A0CC3" w:rsidRDefault="002A0CC3" w:rsidP="002A0CC3">
      <w:pPr>
        <w:rPr>
          <w:lang w:val="it-CH"/>
        </w:rPr>
      </w:pPr>
      <w:r>
        <w:rPr>
          <w:lang w:val="it-CH"/>
        </w:rPr>
        <w:tab/>
        <w:t>I-Implementato</w:t>
      </w:r>
    </w:p>
    <w:p w14:paraId="56C498F2" w14:textId="1CBEE0A5" w:rsidR="002A0CC3" w:rsidRDefault="002A0CC3" w:rsidP="002A0CC3">
      <w:pPr>
        <w:rPr>
          <w:lang w:val="it-CH"/>
        </w:rPr>
      </w:pPr>
      <w:r>
        <w:rPr>
          <w:lang w:val="it-CH"/>
        </w:rPr>
        <w:tab/>
        <w:t>T-Testato</w:t>
      </w:r>
    </w:p>
    <w:p w14:paraId="61BCD210" w14:textId="22E2456B" w:rsidR="002A0CC3" w:rsidRDefault="002A0CC3" w:rsidP="002A0CC3">
      <w:pPr>
        <w:rPr>
          <w:lang w:val="it-CH"/>
        </w:rPr>
      </w:pPr>
      <w:r>
        <w:rPr>
          <w:lang w:val="it-CH"/>
        </w:rPr>
        <w:tab/>
        <w:t>R-Rilasciato</w:t>
      </w:r>
    </w:p>
    <w:p w14:paraId="5D8DD18B" w14:textId="64661A96" w:rsidR="002A0CC3" w:rsidRDefault="002A0CC3" w:rsidP="002A0CC3">
      <w:pPr>
        <w:rPr>
          <w:lang w:val="it-CH"/>
        </w:rPr>
      </w:pPr>
      <w:r>
        <w:rPr>
          <w:lang w:val="it-CH"/>
        </w:rPr>
        <w:tab/>
        <w:t>A-Abbandonato</w:t>
      </w:r>
    </w:p>
    <w:p w14:paraId="289555FE" w14:textId="77777777" w:rsidR="008E54CB" w:rsidRPr="008E54CB" w:rsidRDefault="008E54CB" w:rsidP="008E54CB">
      <w:pPr>
        <w:rPr>
          <w:lang w:val="it-CH"/>
        </w:rPr>
      </w:pPr>
    </w:p>
    <w:tbl>
      <w:tblPr>
        <w:tblStyle w:val="Grigliatabella"/>
        <w:tblW w:w="9464" w:type="dxa"/>
        <w:tblLook w:val="04A0" w:firstRow="1" w:lastRow="0" w:firstColumn="1" w:lastColumn="0" w:noHBand="0" w:noVBand="1"/>
      </w:tblPr>
      <w:tblGrid>
        <w:gridCol w:w="462"/>
        <w:gridCol w:w="652"/>
        <w:gridCol w:w="1378"/>
        <w:gridCol w:w="915"/>
        <w:gridCol w:w="939"/>
        <w:gridCol w:w="843"/>
        <w:gridCol w:w="1318"/>
        <w:gridCol w:w="2957"/>
      </w:tblGrid>
      <w:tr w:rsidR="002A0CC3" w14:paraId="7FE1B489" w14:textId="77777777" w:rsidTr="002A0CC3">
        <w:tc>
          <w:tcPr>
            <w:tcW w:w="467" w:type="dxa"/>
            <w:shd w:val="clear" w:color="auto" w:fill="D9D9D9" w:themeFill="background1" w:themeFillShade="D9"/>
          </w:tcPr>
          <w:p w14:paraId="1CD1AA33" w14:textId="07F37B44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Nr</w:t>
            </w:r>
          </w:p>
        </w:tc>
        <w:tc>
          <w:tcPr>
            <w:tcW w:w="655" w:type="dxa"/>
            <w:shd w:val="clear" w:color="auto" w:fill="D9D9D9" w:themeFill="background1" w:themeFillShade="D9"/>
          </w:tcPr>
          <w:p w14:paraId="327B1668" w14:textId="750C99A5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Tipo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3717703E" w14:textId="794B3BD6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Richiedente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5B697BE3" w14:textId="4C4EE938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Priorità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14:paraId="78C28ECD" w14:textId="2D0AF14D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Legami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5AED386C" w14:textId="0347B445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Status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14:paraId="599A5B14" w14:textId="4EF3F744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Data status</w:t>
            </w:r>
          </w:p>
        </w:tc>
        <w:tc>
          <w:tcPr>
            <w:tcW w:w="3457" w:type="dxa"/>
            <w:shd w:val="clear" w:color="auto" w:fill="D9D9D9" w:themeFill="background1" w:themeFillShade="D9"/>
          </w:tcPr>
          <w:p w14:paraId="11A4F1EC" w14:textId="010DCD7B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Descrizione</w:t>
            </w:r>
          </w:p>
        </w:tc>
      </w:tr>
      <w:tr w:rsidR="002A0CC3" w14:paraId="16C2C6E9" w14:textId="77777777" w:rsidTr="002A0CC3">
        <w:tc>
          <w:tcPr>
            <w:tcW w:w="467" w:type="dxa"/>
          </w:tcPr>
          <w:p w14:paraId="10D7E8C1" w14:textId="430449D2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  <w:tc>
          <w:tcPr>
            <w:tcW w:w="655" w:type="dxa"/>
          </w:tcPr>
          <w:p w14:paraId="4608E6B1" w14:textId="649561A8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F</w:t>
            </w:r>
          </w:p>
        </w:tc>
        <w:tc>
          <w:tcPr>
            <w:tcW w:w="1378" w:type="dxa"/>
          </w:tcPr>
          <w:p w14:paraId="5E86DF14" w14:textId="7E2689F1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SG</w:t>
            </w:r>
          </w:p>
        </w:tc>
        <w:tc>
          <w:tcPr>
            <w:tcW w:w="915" w:type="dxa"/>
          </w:tcPr>
          <w:p w14:paraId="7728F71D" w14:textId="34260A74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  <w:tc>
          <w:tcPr>
            <w:tcW w:w="939" w:type="dxa"/>
          </w:tcPr>
          <w:p w14:paraId="799D098B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44" w:type="dxa"/>
          </w:tcPr>
          <w:p w14:paraId="2904FCF6" w14:textId="4C9BBE5A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I</w:t>
            </w:r>
          </w:p>
          <w:p w14:paraId="18841CFF" w14:textId="4F94FB44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R</w:t>
            </w:r>
          </w:p>
        </w:tc>
        <w:tc>
          <w:tcPr>
            <w:tcW w:w="809" w:type="dxa"/>
          </w:tcPr>
          <w:p w14:paraId="0B4A8196" w14:textId="77777777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12.01.2024</w:t>
            </w:r>
          </w:p>
          <w:p w14:paraId="1F593416" w14:textId="57B840EE" w:rsidR="002A0CC3" w:rsidRDefault="002A0CC3" w:rsidP="008E54CB">
            <w:pPr>
              <w:rPr>
                <w:lang w:val="it-CH"/>
              </w:rPr>
            </w:pPr>
            <w:r>
              <w:rPr>
                <w:lang w:val="it-CH"/>
              </w:rPr>
              <w:t>25.11.2023</w:t>
            </w:r>
          </w:p>
        </w:tc>
        <w:tc>
          <w:tcPr>
            <w:tcW w:w="3457" w:type="dxa"/>
          </w:tcPr>
          <w:p w14:paraId="3C2FF47A" w14:textId="77777777" w:rsidR="002A0CC3" w:rsidRDefault="002A0CC3" w:rsidP="008E54CB">
            <w:pPr>
              <w:rPr>
                <w:lang w:val="it-CH"/>
              </w:rPr>
            </w:pPr>
          </w:p>
        </w:tc>
      </w:tr>
      <w:tr w:rsidR="002A0CC3" w14:paraId="0A2556F9" w14:textId="77777777" w:rsidTr="002A0CC3">
        <w:tc>
          <w:tcPr>
            <w:tcW w:w="467" w:type="dxa"/>
          </w:tcPr>
          <w:p w14:paraId="4955A346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655" w:type="dxa"/>
          </w:tcPr>
          <w:p w14:paraId="75658AF8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1378" w:type="dxa"/>
          </w:tcPr>
          <w:p w14:paraId="5391446D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15" w:type="dxa"/>
          </w:tcPr>
          <w:p w14:paraId="6615E1C4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39" w:type="dxa"/>
          </w:tcPr>
          <w:p w14:paraId="70830793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44" w:type="dxa"/>
          </w:tcPr>
          <w:p w14:paraId="6DC67767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09" w:type="dxa"/>
          </w:tcPr>
          <w:p w14:paraId="71DFA4EC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3457" w:type="dxa"/>
          </w:tcPr>
          <w:p w14:paraId="2BC6F157" w14:textId="77777777" w:rsidR="002A0CC3" w:rsidRDefault="002A0CC3" w:rsidP="008E54CB">
            <w:pPr>
              <w:rPr>
                <w:lang w:val="it-CH"/>
              </w:rPr>
            </w:pPr>
          </w:p>
        </w:tc>
      </w:tr>
      <w:tr w:rsidR="002A0CC3" w14:paraId="103D0CA3" w14:textId="77777777" w:rsidTr="002A0CC3">
        <w:tc>
          <w:tcPr>
            <w:tcW w:w="467" w:type="dxa"/>
          </w:tcPr>
          <w:p w14:paraId="5586430E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655" w:type="dxa"/>
          </w:tcPr>
          <w:p w14:paraId="1AC75D8F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1378" w:type="dxa"/>
          </w:tcPr>
          <w:p w14:paraId="6D5CF8E2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15" w:type="dxa"/>
          </w:tcPr>
          <w:p w14:paraId="7843EA6D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39" w:type="dxa"/>
          </w:tcPr>
          <w:p w14:paraId="60854EBB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44" w:type="dxa"/>
          </w:tcPr>
          <w:p w14:paraId="752A54F1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09" w:type="dxa"/>
          </w:tcPr>
          <w:p w14:paraId="740988CD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3457" w:type="dxa"/>
          </w:tcPr>
          <w:p w14:paraId="2CD20601" w14:textId="77777777" w:rsidR="002A0CC3" w:rsidRDefault="002A0CC3" w:rsidP="008E54CB">
            <w:pPr>
              <w:rPr>
                <w:lang w:val="it-CH"/>
              </w:rPr>
            </w:pPr>
          </w:p>
        </w:tc>
      </w:tr>
      <w:tr w:rsidR="002A0CC3" w14:paraId="199AD791" w14:textId="77777777" w:rsidTr="002A0CC3">
        <w:tc>
          <w:tcPr>
            <w:tcW w:w="467" w:type="dxa"/>
          </w:tcPr>
          <w:p w14:paraId="111A8C81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655" w:type="dxa"/>
          </w:tcPr>
          <w:p w14:paraId="428CE8AF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1378" w:type="dxa"/>
          </w:tcPr>
          <w:p w14:paraId="32C767C7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15" w:type="dxa"/>
          </w:tcPr>
          <w:p w14:paraId="3C50D50F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39" w:type="dxa"/>
          </w:tcPr>
          <w:p w14:paraId="040A8622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44" w:type="dxa"/>
          </w:tcPr>
          <w:p w14:paraId="22C86620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09" w:type="dxa"/>
          </w:tcPr>
          <w:p w14:paraId="7D028DB2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3457" w:type="dxa"/>
          </w:tcPr>
          <w:p w14:paraId="6602EF15" w14:textId="77777777" w:rsidR="002A0CC3" w:rsidRDefault="002A0CC3" w:rsidP="008E54CB">
            <w:pPr>
              <w:rPr>
                <w:lang w:val="it-CH"/>
              </w:rPr>
            </w:pPr>
          </w:p>
        </w:tc>
      </w:tr>
      <w:tr w:rsidR="002A0CC3" w14:paraId="7BCF2A78" w14:textId="77777777" w:rsidTr="002A0CC3">
        <w:tc>
          <w:tcPr>
            <w:tcW w:w="467" w:type="dxa"/>
          </w:tcPr>
          <w:p w14:paraId="644C8E78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655" w:type="dxa"/>
          </w:tcPr>
          <w:p w14:paraId="680285A8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1378" w:type="dxa"/>
          </w:tcPr>
          <w:p w14:paraId="43CE65BB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15" w:type="dxa"/>
          </w:tcPr>
          <w:p w14:paraId="04FAB3BE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39" w:type="dxa"/>
          </w:tcPr>
          <w:p w14:paraId="20CE2078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44" w:type="dxa"/>
          </w:tcPr>
          <w:p w14:paraId="1EC06806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09" w:type="dxa"/>
          </w:tcPr>
          <w:p w14:paraId="56636C25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3457" w:type="dxa"/>
          </w:tcPr>
          <w:p w14:paraId="3F38A999" w14:textId="77777777" w:rsidR="002A0CC3" w:rsidRDefault="002A0CC3" w:rsidP="008E54CB">
            <w:pPr>
              <w:rPr>
                <w:lang w:val="it-CH"/>
              </w:rPr>
            </w:pPr>
          </w:p>
        </w:tc>
      </w:tr>
      <w:tr w:rsidR="002A0CC3" w14:paraId="2D163FE2" w14:textId="77777777" w:rsidTr="002A0CC3">
        <w:tc>
          <w:tcPr>
            <w:tcW w:w="467" w:type="dxa"/>
          </w:tcPr>
          <w:p w14:paraId="559D4045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655" w:type="dxa"/>
          </w:tcPr>
          <w:p w14:paraId="0CB76884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1378" w:type="dxa"/>
          </w:tcPr>
          <w:p w14:paraId="7331546F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15" w:type="dxa"/>
          </w:tcPr>
          <w:p w14:paraId="63CC997F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939" w:type="dxa"/>
          </w:tcPr>
          <w:p w14:paraId="3B297AA6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44" w:type="dxa"/>
          </w:tcPr>
          <w:p w14:paraId="41530028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809" w:type="dxa"/>
          </w:tcPr>
          <w:p w14:paraId="2839CDCF" w14:textId="77777777" w:rsidR="002A0CC3" w:rsidRDefault="002A0CC3" w:rsidP="008E54CB">
            <w:pPr>
              <w:rPr>
                <w:lang w:val="it-CH"/>
              </w:rPr>
            </w:pPr>
          </w:p>
        </w:tc>
        <w:tc>
          <w:tcPr>
            <w:tcW w:w="3457" w:type="dxa"/>
          </w:tcPr>
          <w:p w14:paraId="4C99386B" w14:textId="77777777" w:rsidR="002A0CC3" w:rsidRDefault="002A0CC3" w:rsidP="008E54CB">
            <w:pPr>
              <w:rPr>
                <w:lang w:val="it-CH"/>
              </w:rPr>
            </w:pPr>
          </w:p>
        </w:tc>
      </w:tr>
    </w:tbl>
    <w:p w14:paraId="140E5EFA" w14:textId="4FBAE924" w:rsidR="000568BE" w:rsidRPr="008E54CB" w:rsidRDefault="000568BE" w:rsidP="000568BE">
      <w:pPr>
        <w:pStyle w:val="Titolo3"/>
      </w:pPr>
      <w:bookmarkStart w:id="27" w:name="_Toc188452147"/>
      <w:commentRangeStart w:id="28"/>
      <w:r>
        <w:t>Volumi e quantità</w:t>
      </w:r>
      <w:commentRangeEnd w:id="28"/>
      <w:r>
        <w:rPr>
          <w:rStyle w:val="Rimandocommento"/>
          <w:b w:val="0"/>
          <w:lang w:val="it-IT"/>
        </w:rPr>
        <w:commentReference w:id="28"/>
      </w:r>
      <w:bookmarkEnd w:id="27"/>
    </w:p>
    <w:p w14:paraId="3E32061E" w14:textId="13EB7ECC" w:rsidR="00A048E5" w:rsidRDefault="00A048E5" w:rsidP="009255EF">
      <w:pPr>
        <w:pStyle w:val="Titolo2"/>
      </w:pPr>
      <w:bookmarkStart w:id="29" w:name="_Toc188452148"/>
      <w:commentRangeStart w:id="30"/>
      <w:r>
        <w:t>Rischi</w:t>
      </w:r>
      <w:r w:rsidR="00860900">
        <w:t>,</w:t>
      </w:r>
      <w:r>
        <w:t xml:space="preserve"> contromisure</w:t>
      </w:r>
      <w:r w:rsidR="00860900">
        <w:t>, opportunità</w:t>
      </w:r>
      <w:r w:rsidRPr="00A048E5">
        <w:t xml:space="preserve"> [NC]</w:t>
      </w:r>
      <w:commentRangeEnd w:id="30"/>
      <w:r w:rsidR="00860900">
        <w:rPr>
          <w:rStyle w:val="Rimandocommento"/>
          <w:b w:val="0"/>
          <w:noProof w:val="0"/>
          <w:lang w:val="it-IT"/>
        </w:rPr>
        <w:commentReference w:id="30"/>
      </w:r>
      <w:bookmarkEnd w:id="29"/>
    </w:p>
    <w:p w14:paraId="4C6C079D" w14:textId="5FCA06AB" w:rsidR="00860900" w:rsidRPr="00860900" w:rsidRDefault="00860900" w:rsidP="00860900">
      <w:pPr>
        <w:rPr>
          <w:lang w:val="fr-FR"/>
        </w:rPr>
      </w:pPr>
      <w:proofErr w:type="spellStart"/>
      <w:r w:rsidRPr="00860900">
        <w:rPr>
          <w:lang w:val="fr-FR"/>
        </w:rPr>
        <w:t>Temporibus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autem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quibusdam</w:t>
      </w:r>
      <w:proofErr w:type="spellEnd"/>
      <w:r w:rsidRPr="00860900">
        <w:rPr>
          <w:lang w:val="fr-FR"/>
        </w:rPr>
        <w:t xml:space="preserve"> et </w:t>
      </w:r>
      <w:proofErr w:type="spellStart"/>
      <w:r w:rsidRPr="00860900">
        <w:rPr>
          <w:lang w:val="fr-FR"/>
        </w:rPr>
        <w:t>aut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officiis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debitis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aut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rerum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necessitatibus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saepe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eveniet</w:t>
      </w:r>
      <w:proofErr w:type="spellEnd"/>
      <w:r w:rsidRPr="00860900">
        <w:rPr>
          <w:lang w:val="fr-FR"/>
        </w:rPr>
        <w:t xml:space="preserve">, ut et </w:t>
      </w:r>
      <w:proofErr w:type="spellStart"/>
      <w:r w:rsidRPr="00860900">
        <w:rPr>
          <w:lang w:val="fr-FR"/>
        </w:rPr>
        <w:t>voluptates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repudiandae</w:t>
      </w:r>
      <w:proofErr w:type="spellEnd"/>
      <w:r w:rsidRPr="00860900">
        <w:rPr>
          <w:lang w:val="fr-FR"/>
        </w:rPr>
        <w:t xml:space="preserve"> </w:t>
      </w:r>
      <w:proofErr w:type="spellStart"/>
      <w:r w:rsidRPr="00860900">
        <w:rPr>
          <w:lang w:val="fr-FR"/>
        </w:rPr>
        <w:t>sint</w:t>
      </w:r>
      <w:proofErr w:type="spellEnd"/>
      <w:r w:rsidRPr="00860900">
        <w:rPr>
          <w:lang w:val="fr-FR"/>
        </w:rPr>
        <w:t xml:space="preserve"> et </w:t>
      </w:r>
      <w:proofErr w:type="spellStart"/>
      <w:r w:rsidRPr="00860900">
        <w:rPr>
          <w:lang w:val="fr-FR"/>
        </w:rPr>
        <w:t>molestiae</w:t>
      </w:r>
      <w:proofErr w:type="spellEnd"/>
      <w:r w:rsidRPr="00860900">
        <w:rPr>
          <w:lang w:val="fr-FR"/>
        </w:rPr>
        <w:t xml:space="preserve"> non </w:t>
      </w:r>
      <w:proofErr w:type="spellStart"/>
      <w:r w:rsidRPr="00860900">
        <w:rPr>
          <w:lang w:val="fr-FR"/>
        </w:rPr>
        <w:t>recusandae</w:t>
      </w:r>
      <w:proofErr w:type="spellEnd"/>
    </w:p>
    <w:p w14:paraId="1C78347C" w14:textId="75A2147C" w:rsidR="00A048E5" w:rsidRDefault="00A048E5" w:rsidP="009255EF">
      <w:pPr>
        <w:pStyle w:val="Titolo2"/>
      </w:pPr>
      <w:bookmarkStart w:id="31" w:name="_Toc188452149"/>
      <w:commentRangeStart w:id="32"/>
      <w:r>
        <w:lastRenderedPageBreak/>
        <w:t>Proposte di soluzione</w:t>
      </w:r>
      <w:r w:rsidRPr="00A048E5">
        <w:t xml:space="preserve"> [NC]</w:t>
      </w:r>
      <w:commentRangeEnd w:id="32"/>
      <w:r w:rsidR="0056361D">
        <w:rPr>
          <w:rStyle w:val="Rimandocommento"/>
          <w:b w:val="0"/>
          <w:noProof w:val="0"/>
          <w:lang w:val="it-IT"/>
        </w:rPr>
        <w:commentReference w:id="32"/>
      </w:r>
      <w:bookmarkEnd w:id="31"/>
    </w:p>
    <w:p w14:paraId="130F3865" w14:textId="3B97BF10" w:rsidR="0056361D" w:rsidRDefault="00A048E5" w:rsidP="0056361D">
      <w:pPr>
        <w:pStyle w:val="Titolo3"/>
      </w:pPr>
      <w:bookmarkStart w:id="33" w:name="_Toc188452150"/>
      <w:r>
        <w:t>Soluzione 1</w:t>
      </w:r>
      <w:r w:rsidRPr="00A048E5">
        <w:t xml:space="preserve"> [NC]</w:t>
      </w:r>
      <w:bookmarkEnd w:id="33"/>
    </w:p>
    <w:p w14:paraId="4789A5E0" w14:textId="056C32C0" w:rsidR="00F22A7C" w:rsidRPr="00F22A7C" w:rsidRDefault="00F22A7C" w:rsidP="00F22A7C">
      <w:pPr>
        <w:rPr>
          <w:lang w:val="it-CH"/>
        </w:rPr>
      </w:pPr>
      <w:proofErr w:type="spellStart"/>
      <w:r w:rsidRPr="00F22A7C">
        <w:rPr>
          <w:lang w:val="it-CH"/>
        </w:rPr>
        <w:t>Itaque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earum</w:t>
      </w:r>
      <w:proofErr w:type="spellEnd"/>
      <w:r w:rsidRPr="00F22A7C">
        <w:rPr>
          <w:lang w:val="it-CH"/>
        </w:rPr>
        <w:t xml:space="preserve"> rerum hic </w:t>
      </w:r>
      <w:proofErr w:type="spellStart"/>
      <w:r w:rsidRPr="00F22A7C">
        <w:rPr>
          <w:lang w:val="it-CH"/>
        </w:rPr>
        <w:t>tenetur</w:t>
      </w:r>
      <w:proofErr w:type="spellEnd"/>
      <w:r w:rsidRPr="00F22A7C">
        <w:rPr>
          <w:lang w:val="it-CH"/>
        </w:rPr>
        <w:t xml:space="preserve"> a sapiente </w:t>
      </w:r>
      <w:proofErr w:type="spellStart"/>
      <w:r w:rsidRPr="00F22A7C">
        <w:rPr>
          <w:lang w:val="it-CH"/>
        </w:rPr>
        <w:t>delectus</w:t>
      </w:r>
      <w:proofErr w:type="spellEnd"/>
      <w:r w:rsidRPr="00F22A7C">
        <w:rPr>
          <w:lang w:val="it-CH"/>
        </w:rPr>
        <w:t xml:space="preserve">, ut aut </w:t>
      </w:r>
      <w:proofErr w:type="spellStart"/>
      <w:r w:rsidRPr="00F22A7C">
        <w:rPr>
          <w:lang w:val="it-CH"/>
        </w:rPr>
        <w:t>reiciendis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voluptatibus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maiores</w:t>
      </w:r>
      <w:proofErr w:type="spellEnd"/>
      <w:r w:rsidRPr="00F22A7C">
        <w:rPr>
          <w:lang w:val="it-CH"/>
        </w:rPr>
        <w:t xml:space="preserve"> alias </w:t>
      </w:r>
      <w:proofErr w:type="spellStart"/>
      <w:r w:rsidRPr="00F22A7C">
        <w:rPr>
          <w:lang w:val="it-CH"/>
        </w:rPr>
        <w:t>consequatur</w:t>
      </w:r>
      <w:proofErr w:type="spellEnd"/>
      <w:r w:rsidRPr="00F22A7C">
        <w:rPr>
          <w:lang w:val="it-CH"/>
        </w:rPr>
        <w:t xml:space="preserve"> aut </w:t>
      </w:r>
      <w:proofErr w:type="spellStart"/>
      <w:r w:rsidRPr="00F22A7C">
        <w:rPr>
          <w:lang w:val="it-CH"/>
        </w:rPr>
        <w:t>perferendis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doloribus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asperiores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repellat</w:t>
      </w:r>
      <w:proofErr w:type="spellEnd"/>
      <w:r w:rsidRPr="00F22A7C">
        <w:rPr>
          <w:lang w:val="it-CH"/>
        </w:rPr>
        <w:t>.</w:t>
      </w:r>
    </w:p>
    <w:p w14:paraId="2ECE603B" w14:textId="46B5C409" w:rsidR="00A048E5" w:rsidRDefault="00A048E5" w:rsidP="00A048E5">
      <w:pPr>
        <w:pStyle w:val="Titolo3"/>
      </w:pPr>
      <w:bookmarkStart w:id="34" w:name="_Toc188452151"/>
      <w:r>
        <w:t>Soluzione 2</w:t>
      </w:r>
      <w:r w:rsidRPr="00A048E5">
        <w:t xml:space="preserve"> [NC]</w:t>
      </w:r>
      <w:bookmarkEnd w:id="34"/>
    </w:p>
    <w:p w14:paraId="462E5C8B" w14:textId="6F8E5DBC" w:rsidR="00F22A7C" w:rsidRPr="00F22A7C" w:rsidRDefault="00F22A7C" w:rsidP="00F22A7C">
      <w:pPr>
        <w:rPr>
          <w:lang w:val="it-CH"/>
        </w:rPr>
      </w:pPr>
      <w:proofErr w:type="spellStart"/>
      <w:r w:rsidRPr="00F22A7C">
        <w:rPr>
          <w:lang w:val="it-CH"/>
        </w:rPr>
        <w:t>Itaque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earum</w:t>
      </w:r>
      <w:proofErr w:type="spellEnd"/>
      <w:r w:rsidRPr="00F22A7C">
        <w:rPr>
          <w:lang w:val="it-CH"/>
        </w:rPr>
        <w:t xml:space="preserve"> rerum hic </w:t>
      </w:r>
      <w:proofErr w:type="spellStart"/>
      <w:r w:rsidRPr="00F22A7C">
        <w:rPr>
          <w:lang w:val="it-CH"/>
        </w:rPr>
        <w:t>tenetur</w:t>
      </w:r>
      <w:proofErr w:type="spellEnd"/>
      <w:r w:rsidRPr="00F22A7C">
        <w:rPr>
          <w:lang w:val="it-CH"/>
        </w:rPr>
        <w:t xml:space="preserve"> a sapiente </w:t>
      </w:r>
      <w:proofErr w:type="spellStart"/>
      <w:r w:rsidRPr="00F22A7C">
        <w:rPr>
          <w:lang w:val="it-CH"/>
        </w:rPr>
        <w:t>delectus</w:t>
      </w:r>
      <w:proofErr w:type="spellEnd"/>
      <w:r w:rsidRPr="00F22A7C">
        <w:rPr>
          <w:lang w:val="it-CH"/>
        </w:rPr>
        <w:t xml:space="preserve">, ut aut </w:t>
      </w:r>
      <w:proofErr w:type="spellStart"/>
      <w:r w:rsidRPr="00F22A7C">
        <w:rPr>
          <w:lang w:val="it-CH"/>
        </w:rPr>
        <w:t>reiciendis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voluptatibus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maiores</w:t>
      </w:r>
      <w:proofErr w:type="spellEnd"/>
      <w:r w:rsidRPr="00F22A7C">
        <w:rPr>
          <w:lang w:val="it-CH"/>
        </w:rPr>
        <w:t xml:space="preserve"> alias </w:t>
      </w:r>
      <w:proofErr w:type="spellStart"/>
      <w:r w:rsidRPr="00F22A7C">
        <w:rPr>
          <w:lang w:val="it-CH"/>
        </w:rPr>
        <w:t>consequatur</w:t>
      </w:r>
      <w:proofErr w:type="spellEnd"/>
      <w:r w:rsidRPr="00F22A7C">
        <w:rPr>
          <w:lang w:val="it-CH"/>
        </w:rPr>
        <w:t xml:space="preserve"> aut </w:t>
      </w:r>
      <w:proofErr w:type="spellStart"/>
      <w:r w:rsidRPr="00F22A7C">
        <w:rPr>
          <w:lang w:val="it-CH"/>
        </w:rPr>
        <w:t>perferendis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doloribus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asperiores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repellat</w:t>
      </w:r>
      <w:proofErr w:type="spellEnd"/>
      <w:r w:rsidRPr="00F22A7C">
        <w:rPr>
          <w:lang w:val="it-CH"/>
        </w:rPr>
        <w:t>.</w:t>
      </w:r>
    </w:p>
    <w:p w14:paraId="465CE14A" w14:textId="2DC71D32" w:rsidR="00A048E5" w:rsidRDefault="00A048E5" w:rsidP="00A048E5">
      <w:pPr>
        <w:pStyle w:val="Titolo3"/>
      </w:pPr>
      <w:bookmarkStart w:id="35" w:name="_Toc188452152"/>
      <w:r>
        <w:t>Soluzione N</w:t>
      </w:r>
      <w:r w:rsidRPr="00A048E5">
        <w:t xml:space="preserve"> [NC]</w:t>
      </w:r>
      <w:bookmarkEnd w:id="35"/>
    </w:p>
    <w:p w14:paraId="4AB7C667" w14:textId="0FBDECFA" w:rsidR="00F22A7C" w:rsidRDefault="00F22A7C" w:rsidP="00F22A7C">
      <w:pPr>
        <w:rPr>
          <w:lang w:val="it-CH"/>
        </w:rPr>
      </w:pPr>
      <w:proofErr w:type="spellStart"/>
      <w:r w:rsidRPr="00F22A7C">
        <w:rPr>
          <w:lang w:val="it-CH"/>
        </w:rPr>
        <w:t>Itaque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earum</w:t>
      </w:r>
      <w:proofErr w:type="spellEnd"/>
      <w:r w:rsidRPr="00F22A7C">
        <w:rPr>
          <w:lang w:val="it-CH"/>
        </w:rPr>
        <w:t xml:space="preserve"> rerum hic </w:t>
      </w:r>
      <w:proofErr w:type="spellStart"/>
      <w:r w:rsidRPr="00F22A7C">
        <w:rPr>
          <w:lang w:val="it-CH"/>
        </w:rPr>
        <w:t>tenetur</w:t>
      </w:r>
      <w:proofErr w:type="spellEnd"/>
      <w:r w:rsidRPr="00F22A7C">
        <w:rPr>
          <w:lang w:val="it-CH"/>
        </w:rPr>
        <w:t xml:space="preserve"> a sapiente </w:t>
      </w:r>
      <w:proofErr w:type="spellStart"/>
      <w:r w:rsidRPr="00F22A7C">
        <w:rPr>
          <w:lang w:val="it-CH"/>
        </w:rPr>
        <w:t>delectus</w:t>
      </w:r>
      <w:proofErr w:type="spellEnd"/>
      <w:r w:rsidRPr="00F22A7C">
        <w:rPr>
          <w:lang w:val="it-CH"/>
        </w:rPr>
        <w:t xml:space="preserve">, ut aut </w:t>
      </w:r>
      <w:proofErr w:type="spellStart"/>
      <w:r w:rsidRPr="00F22A7C">
        <w:rPr>
          <w:lang w:val="it-CH"/>
        </w:rPr>
        <w:t>reiciendis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voluptatibus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maiores</w:t>
      </w:r>
      <w:proofErr w:type="spellEnd"/>
      <w:r w:rsidRPr="00F22A7C">
        <w:rPr>
          <w:lang w:val="it-CH"/>
        </w:rPr>
        <w:t xml:space="preserve"> alias </w:t>
      </w:r>
      <w:proofErr w:type="spellStart"/>
      <w:r w:rsidRPr="00F22A7C">
        <w:rPr>
          <w:lang w:val="it-CH"/>
        </w:rPr>
        <w:t>consequatur</w:t>
      </w:r>
      <w:proofErr w:type="spellEnd"/>
      <w:r w:rsidRPr="00F22A7C">
        <w:rPr>
          <w:lang w:val="it-CH"/>
        </w:rPr>
        <w:t xml:space="preserve"> aut </w:t>
      </w:r>
      <w:proofErr w:type="spellStart"/>
      <w:r w:rsidRPr="00F22A7C">
        <w:rPr>
          <w:lang w:val="it-CH"/>
        </w:rPr>
        <w:t>perferendis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doloribus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asperiores</w:t>
      </w:r>
      <w:proofErr w:type="spellEnd"/>
      <w:r w:rsidRPr="00F22A7C">
        <w:rPr>
          <w:lang w:val="it-CH"/>
        </w:rPr>
        <w:t xml:space="preserve"> </w:t>
      </w:r>
      <w:proofErr w:type="spellStart"/>
      <w:r w:rsidRPr="00F22A7C">
        <w:rPr>
          <w:lang w:val="it-CH"/>
        </w:rPr>
        <w:t>repellat</w:t>
      </w:r>
      <w:proofErr w:type="spellEnd"/>
      <w:r w:rsidRPr="00F22A7C">
        <w:rPr>
          <w:lang w:val="it-CH"/>
        </w:rPr>
        <w:t>.</w:t>
      </w:r>
    </w:p>
    <w:p w14:paraId="0438F43D" w14:textId="01330940" w:rsidR="00637B47" w:rsidRDefault="00637B47" w:rsidP="00637B47">
      <w:pPr>
        <w:pStyle w:val="Titolo3"/>
      </w:pPr>
      <w:bookmarkStart w:id="36" w:name="_Toc188452153"/>
      <w:commentRangeStart w:id="37"/>
      <w:r>
        <w:t>Criteri di scelta della soluzione [NC]</w:t>
      </w:r>
      <w:commentRangeEnd w:id="37"/>
      <w:r>
        <w:rPr>
          <w:rStyle w:val="Rimandocommento"/>
          <w:b w:val="0"/>
          <w:lang w:val="it-IT"/>
        </w:rPr>
        <w:commentReference w:id="37"/>
      </w:r>
      <w:bookmarkEnd w:id="36"/>
    </w:p>
    <w:p w14:paraId="1DF69DD1" w14:textId="3EA4E818" w:rsidR="00637B47" w:rsidRPr="00637B47" w:rsidRDefault="00637B47" w:rsidP="00637B47">
      <w:pPr>
        <w:rPr>
          <w:lang w:val="fr-FR"/>
        </w:rPr>
      </w:pPr>
      <w:proofErr w:type="spellStart"/>
      <w:r w:rsidRPr="00637B47">
        <w:rPr>
          <w:lang w:val="fr-FR"/>
        </w:rPr>
        <w:t>Aenean</w:t>
      </w:r>
      <w:proofErr w:type="spellEnd"/>
      <w:r w:rsidRPr="00637B47">
        <w:rPr>
          <w:lang w:val="fr-FR"/>
        </w:rPr>
        <w:t xml:space="preserve"> massa. Cum </w:t>
      </w:r>
      <w:proofErr w:type="spellStart"/>
      <w:r w:rsidRPr="00637B47">
        <w:rPr>
          <w:lang w:val="fr-FR"/>
        </w:rPr>
        <w:t>sociis</w:t>
      </w:r>
      <w:proofErr w:type="spellEnd"/>
      <w:r w:rsidRPr="00637B47">
        <w:rPr>
          <w:lang w:val="fr-FR"/>
        </w:rPr>
        <w:t xml:space="preserve"> </w:t>
      </w:r>
      <w:proofErr w:type="spellStart"/>
      <w:r w:rsidRPr="00637B47">
        <w:rPr>
          <w:lang w:val="fr-FR"/>
        </w:rPr>
        <w:t>natoque</w:t>
      </w:r>
      <w:proofErr w:type="spellEnd"/>
      <w:r w:rsidRPr="00637B47">
        <w:rPr>
          <w:lang w:val="fr-FR"/>
        </w:rPr>
        <w:t xml:space="preserve"> </w:t>
      </w:r>
      <w:proofErr w:type="spellStart"/>
      <w:r w:rsidRPr="00637B47">
        <w:rPr>
          <w:lang w:val="fr-FR"/>
        </w:rPr>
        <w:t>penatibus</w:t>
      </w:r>
      <w:proofErr w:type="spellEnd"/>
      <w:r w:rsidRPr="00637B47">
        <w:rPr>
          <w:lang w:val="fr-FR"/>
        </w:rPr>
        <w:t xml:space="preserve"> et </w:t>
      </w:r>
      <w:proofErr w:type="spellStart"/>
      <w:r w:rsidRPr="00637B47">
        <w:rPr>
          <w:lang w:val="fr-FR"/>
        </w:rPr>
        <w:t>magnis</w:t>
      </w:r>
      <w:proofErr w:type="spellEnd"/>
      <w:r w:rsidRPr="00637B47">
        <w:rPr>
          <w:lang w:val="fr-FR"/>
        </w:rPr>
        <w:t xml:space="preserve"> </w:t>
      </w:r>
      <w:proofErr w:type="spellStart"/>
      <w:r w:rsidRPr="00637B47">
        <w:rPr>
          <w:lang w:val="fr-FR"/>
        </w:rPr>
        <w:t>dis</w:t>
      </w:r>
      <w:proofErr w:type="spellEnd"/>
      <w:r w:rsidRPr="00637B47">
        <w:rPr>
          <w:lang w:val="fr-FR"/>
        </w:rPr>
        <w:t xml:space="preserve"> </w:t>
      </w:r>
      <w:proofErr w:type="spellStart"/>
      <w:r w:rsidRPr="00637B47">
        <w:rPr>
          <w:lang w:val="fr-FR"/>
        </w:rPr>
        <w:t>parturient</w:t>
      </w:r>
      <w:proofErr w:type="spellEnd"/>
      <w:r w:rsidRPr="00637B47">
        <w:rPr>
          <w:lang w:val="fr-FR"/>
        </w:rPr>
        <w:t xml:space="preserve"> montes, </w:t>
      </w:r>
      <w:proofErr w:type="spellStart"/>
      <w:r w:rsidRPr="00637B47">
        <w:rPr>
          <w:lang w:val="fr-FR"/>
        </w:rPr>
        <w:t>nascetur</w:t>
      </w:r>
      <w:proofErr w:type="spellEnd"/>
      <w:r w:rsidRPr="00637B47">
        <w:rPr>
          <w:lang w:val="fr-FR"/>
        </w:rPr>
        <w:t xml:space="preserve"> </w:t>
      </w:r>
      <w:proofErr w:type="spellStart"/>
      <w:r w:rsidRPr="00637B47">
        <w:rPr>
          <w:lang w:val="fr-FR"/>
        </w:rPr>
        <w:t>ridiculus</w:t>
      </w:r>
      <w:proofErr w:type="spellEnd"/>
      <w:r w:rsidRPr="00637B47">
        <w:rPr>
          <w:lang w:val="fr-FR"/>
        </w:rPr>
        <w:t xml:space="preserve"> mus.</w:t>
      </w:r>
    </w:p>
    <w:p w14:paraId="31695027" w14:textId="11A6F731" w:rsidR="00A048E5" w:rsidRDefault="00A048E5" w:rsidP="00A048E5">
      <w:pPr>
        <w:pStyle w:val="Titolo2"/>
      </w:pPr>
      <w:bookmarkStart w:id="38" w:name="_Toc188452154"/>
      <w:commentRangeStart w:id="39"/>
      <w:r>
        <w:t>Sicurezza</w:t>
      </w:r>
      <w:r w:rsidRPr="00A048E5">
        <w:t xml:space="preserve"> [NC]</w:t>
      </w:r>
      <w:commentRangeEnd w:id="39"/>
      <w:r w:rsidR="0056361D">
        <w:rPr>
          <w:rStyle w:val="Rimandocommento"/>
          <w:b w:val="0"/>
          <w:noProof w:val="0"/>
          <w:lang w:val="it-IT"/>
        </w:rPr>
        <w:commentReference w:id="39"/>
      </w:r>
      <w:bookmarkEnd w:id="38"/>
    </w:p>
    <w:p w14:paraId="4D65C47A" w14:textId="274FED9B" w:rsidR="00F22A7C" w:rsidRPr="00F22A7C" w:rsidRDefault="00F22A7C" w:rsidP="00F22A7C">
      <w:pPr>
        <w:rPr>
          <w:lang w:val="en-US"/>
        </w:rPr>
      </w:pPr>
      <w:r>
        <w:rPr>
          <w:lang w:val="en-US"/>
        </w:rPr>
        <w:t>L</w:t>
      </w:r>
      <w:r w:rsidRPr="00F22A7C">
        <w:rPr>
          <w:lang w:val="en-US"/>
        </w:rPr>
        <w:t xml:space="preserve">orem ipsum dolor sit </w:t>
      </w:r>
      <w:proofErr w:type="spellStart"/>
      <w:r w:rsidRPr="00F22A7C">
        <w:rPr>
          <w:lang w:val="en-US"/>
        </w:rPr>
        <w:t>amet</w:t>
      </w:r>
      <w:proofErr w:type="spellEnd"/>
      <w:r w:rsidRPr="00F22A7C">
        <w:rPr>
          <w:lang w:val="en-US"/>
        </w:rPr>
        <w:t xml:space="preserve">, </w:t>
      </w:r>
      <w:proofErr w:type="spellStart"/>
      <w:r w:rsidRPr="00F22A7C">
        <w:rPr>
          <w:lang w:val="en-US"/>
        </w:rPr>
        <w:t>consectetuer</w:t>
      </w:r>
      <w:proofErr w:type="spellEnd"/>
      <w:r w:rsidRPr="00F22A7C">
        <w:rPr>
          <w:lang w:val="en-US"/>
        </w:rPr>
        <w:t xml:space="preserve"> </w:t>
      </w:r>
      <w:proofErr w:type="spellStart"/>
      <w:r w:rsidRPr="00F22A7C">
        <w:rPr>
          <w:lang w:val="en-US"/>
        </w:rPr>
        <w:t>adipiscing</w:t>
      </w:r>
      <w:proofErr w:type="spellEnd"/>
      <w:r w:rsidRPr="00F22A7C">
        <w:rPr>
          <w:lang w:val="en-US"/>
        </w:rPr>
        <w:t xml:space="preserve"> </w:t>
      </w:r>
      <w:proofErr w:type="spellStart"/>
      <w:r w:rsidRPr="00F22A7C">
        <w:rPr>
          <w:lang w:val="en-US"/>
        </w:rPr>
        <w:t>elit</w:t>
      </w:r>
      <w:proofErr w:type="spellEnd"/>
      <w:r w:rsidRPr="00F22A7C">
        <w:rPr>
          <w:lang w:val="en-US"/>
        </w:rPr>
        <w:t xml:space="preserve">. Aenean </w:t>
      </w:r>
      <w:proofErr w:type="spellStart"/>
      <w:r w:rsidRPr="00F22A7C">
        <w:rPr>
          <w:lang w:val="en-US"/>
        </w:rPr>
        <w:t>commodo</w:t>
      </w:r>
      <w:proofErr w:type="spellEnd"/>
      <w:r w:rsidRPr="00F22A7C">
        <w:rPr>
          <w:lang w:val="en-US"/>
        </w:rPr>
        <w:t xml:space="preserve"> ligula </w:t>
      </w:r>
      <w:proofErr w:type="spellStart"/>
      <w:r w:rsidRPr="00F22A7C">
        <w:rPr>
          <w:lang w:val="en-US"/>
        </w:rPr>
        <w:t>eget</w:t>
      </w:r>
      <w:proofErr w:type="spellEnd"/>
      <w:r w:rsidRPr="00F22A7C">
        <w:rPr>
          <w:lang w:val="en-US"/>
        </w:rPr>
        <w:t xml:space="preserve"> dolor.</w:t>
      </w:r>
    </w:p>
    <w:p w14:paraId="1D1F943F" w14:textId="20C35E93" w:rsidR="00A048E5" w:rsidRDefault="00A048E5" w:rsidP="00A048E5">
      <w:pPr>
        <w:pStyle w:val="Titolo2"/>
      </w:pPr>
      <w:bookmarkStart w:id="40" w:name="_Toc188452155"/>
      <w:commentRangeStart w:id="41"/>
      <w:r>
        <w:t>Ripresa dati</w:t>
      </w:r>
      <w:r w:rsidRPr="00A048E5">
        <w:t xml:space="preserve"> [NC]</w:t>
      </w:r>
      <w:commentRangeEnd w:id="41"/>
      <w:r w:rsidR="0056361D">
        <w:rPr>
          <w:rStyle w:val="Rimandocommento"/>
          <w:b w:val="0"/>
          <w:noProof w:val="0"/>
          <w:lang w:val="it-IT"/>
        </w:rPr>
        <w:commentReference w:id="41"/>
      </w:r>
      <w:bookmarkEnd w:id="40"/>
    </w:p>
    <w:p w14:paraId="79ED6195" w14:textId="47F52195" w:rsidR="00A048E5" w:rsidRPr="00F22A7C" w:rsidRDefault="00F22A7C">
      <w:pPr>
        <w:rPr>
          <w:b/>
          <w:noProof/>
          <w:szCs w:val="22"/>
          <w:lang w:val="fr-FR"/>
        </w:rPr>
      </w:pPr>
      <w:proofErr w:type="spellStart"/>
      <w:r w:rsidRPr="00F22A7C">
        <w:rPr>
          <w:lang w:val="fr-FR"/>
        </w:rPr>
        <w:t>Aenean</w:t>
      </w:r>
      <w:proofErr w:type="spellEnd"/>
      <w:r w:rsidRPr="00F22A7C">
        <w:rPr>
          <w:lang w:val="fr-FR"/>
        </w:rPr>
        <w:t xml:space="preserve"> massa. Cum </w:t>
      </w:r>
      <w:proofErr w:type="spellStart"/>
      <w:r w:rsidRPr="00F22A7C">
        <w:rPr>
          <w:lang w:val="fr-FR"/>
        </w:rPr>
        <w:t>sociis</w:t>
      </w:r>
      <w:proofErr w:type="spellEnd"/>
      <w:r w:rsidRPr="00F22A7C">
        <w:rPr>
          <w:lang w:val="fr-FR"/>
        </w:rPr>
        <w:t xml:space="preserve"> </w:t>
      </w:r>
      <w:proofErr w:type="spellStart"/>
      <w:r w:rsidRPr="00F22A7C">
        <w:rPr>
          <w:lang w:val="fr-FR"/>
        </w:rPr>
        <w:t>natoque</w:t>
      </w:r>
      <w:proofErr w:type="spellEnd"/>
      <w:r w:rsidRPr="00F22A7C">
        <w:rPr>
          <w:lang w:val="fr-FR"/>
        </w:rPr>
        <w:t xml:space="preserve"> </w:t>
      </w:r>
      <w:proofErr w:type="spellStart"/>
      <w:r w:rsidRPr="00F22A7C">
        <w:rPr>
          <w:lang w:val="fr-FR"/>
        </w:rPr>
        <w:t>penatibus</w:t>
      </w:r>
      <w:proofErr w:type="spellEnd"/>
      <w:r w:rsidRPr="00F22A7C">
        <w:rPr>
          <w:lang w:val="fr-FR"/>
        </w:rPr>
        <w:t xml:space="preserve"> et </w:t>
      </w:r>
      <w:proofErr w:type="spellStart"/>
      <w:r w:rsidRPr="00F22A7C">
        <w:rPr>
          <w:lang w:val="fr-FR"/>
        </w:rPr>
        <w:t>magnis</w:t>
      </w:r>
      <w:proofErr w:type="spellEnd"/>
      <w:r w:rsidRPr="00F22A7C">
        <w:rPr>
          <w:lang w:val="fr-FR"/>
        </w:rPr>
        <w:t xml:space="preserve"> </w:t>
      </w:r>
      <w:proofErr w:type="spellStart"/>
      <w:r w:rsidRPr="00F22A7C">
        <w:rPr>
          <w:lang w:val="fr-FR"/>
        </w:rPr>
        <w:t>dis</w:t>
      </w:r>
      <w:proofErr w:type="spellEnd"/>
      <w:r w:rsidRPr="00F22A7C">
        <w:rPr>
          <w:lang w:val="fr-FR"/>
        </w:rPr>
        <w:t xml:space="preserve"> </w:t>
      </w:r>
      <w:proofErr w:type="spellStart"/>
      <w:r w:rsidRPr="00F22A7C">
        <w:rPr>
          <w:lang w:val="fr-FR"/>
        </w:rPr>
        <w:t>parturient</w:t>
      </w:r>
      <w:proofErr w:type="spellEnd"/>
      <w:r w:rsidRPr="00F22A7C">
        <w:rPr>
          <w:lang w:val="fr-FR"/>
        </w:rPr>
        <w:t xml:space="preserve"> montes, </w:t>
      </w:r>
      <w:proofErr w:type="spellStart"/>
      <w:r w:rsidRPr="00F22A7C">
        <w:rPr>
          <w:lang w:val="fr-FR"/>
        </w:rPr>
        <w:t>nascetur</w:t>
      </w:r>
      <w:proofErr w:type="spellEnd"/>
      <w:r w:rsidRPr="00F22A7C">
        <w:rPr>
          <w:lang w:val="fr-FR"/>
        </w:rPr>
        <w:t xml:space="preserve"> </w:t>
      </w:r>
      <w:proofErr w:type="spellStart"/>
      <w:r w:rsidRPr="00F22A7C">
        <w:rPr>
          <w:lang w:val="fr-FR"/>
        </w:rPr>
        <w:t>ridiculus</w:t>
      </w:r>
      <w:proofErr w:type="spellEnd"/>
      <w:r w:rsidRPr="00F22A7C">
        <w:rPr>
          <w:lang w:val="fr-FR"/>
        </w:rPr>
        <w:t xml:space="preserve"> mus.</w:t>
      </w:r>
      <w:r w:rsidR="00A048E5" w:rsidRPr="00F22A7C">
        <w:rPr>
          <w:lang w:val="fr-FR"/>
        </w:rPr>
        <w:br w:type="page"/>
      </w:r>
    </w:p>
    <w:p w14:paraId="28EEB050" w14:textId="6CE4D1B3" w:rsidR="00A048E5" w:rsidRDefault="00A048E5" w:rsidP="00A048E5">
      <w:pPr>
        <w:pStyle w:val="Titolo1"/>
      </w:pPr>
      <w:bookmarkStart w:id="42" w:name="_Toc188452156"/>
      <w:commentRangeStart w:id="43"/>
      <w:r>
        <w:lastRenderedPageBreak/>
        <w:t>Elementi economici</w:t>
      </w:r>
      <w:r w:rsidRPr="00A048E5">
        <w:t xml:space="preserve"> [NC]</w:t>
      </w:r>
      <w:commentRangeEnd w:id="43"/>
      <w:r w:rsidR="00637B47">
        <w:rPr>
          <w:rStyle w:val="Rimandocommento"/>
          <w:b w:val="0"/>
          <w:noProof w:val="0"/>
          <w:lang w:val="it-IT"/>
        </w:rPr>
        <w:commentReference w:id="43"/>
      </w:r>
      <w:bookmarkEnd w:id="42"/>
    </w:p>
    <w:p w14:paraId="7870EC07" w14:textId="0FE6B3AE" w:rsidR="00A048E5" w:rsidRDefault="00A048E5" w:rsidP="00A048E5">
      <w:pPr>
        <w:pStyle w:val="Titolo2"/>
      </w:pPr>
      <w:bookmarkStart w:id="44" w:name="_Toc188452157"/>
      <w:commentRangeStart w:id="45"/>
      <w:r>
        <w:t>Costi</w:t>
      </w:r>
      <w:r w:rsidRPr="00A048E5">
        <w:t xml:space="preserve"> [NC]</w:t>
      </w:r>
      <w:commentRangeEnd w:id="45"/>
      <w:r w:rsidR="00637B47">
        <w:rPr>
          <w:rStyle w:val="Rimandocommento"/>
          <w:b w:val="0"/>
          <w:noProof w:val="0"/>
          <w:lang w:val="it-IT"/>
        </w:rPr>
        <w:commentReference w:id="45"/>
      </w:r>
      <w:bookmarkEnd w:id="44"/>
    </w:p>
    <w:p w14:paraId="2087D99A" w14:textId="5003B55D" w:rsidR="00AD6896" w:rsidRPr="00AD6896" w:rsidRDefault="00AD6896" w:rsidP="00AD6896">
      <w:pPr>
        <w:rPr>
          <w:lang w:val="it-CH"/>
        </w:rPr>
      </w:pPr>
      <w:proofErr w:type="spellStart"/>
      <w:r w:rsidRPr="00AD6896">
        <w:rPr>
          <w:lang w:val="fr-FR"/>
        </w:rPr>
        <w:t>Donec</w:t>
      </w:r>
      <w:proofErr w:type="spellEnd"/>
      <w:r w:rsidRPr="00AD6896">
        <w:rPr>
          <w:lang w:val="fr-FR"/>
        </w:rPr>
        <w:t xml:space="preserve"> </w:t>
      </w:r>
      <w:proofErr w:type="spellStart"/>
      <w:r w:rsidRPr="00AD6896">
        <w:rPr>
          <w:lang w:val="fr-FR"/>
        </w:rPr>
        <w:t>quam</w:t>
      </w:r>
      <w:proofErr w:type="spellEnd"/>
      <w:r w:rsidRPr="00AD6896">
        <w:rPr>
          <w:lang w:val="fr-FR"/>
        </w:rPr>
        <w:t xml:space="preserve"> </w:t>
      </w:r>
      <w:proofErr w:type="spellStart"/>
      <w:r w:rsidRPr="00AD6896">
        <w:rPr>
          <w:lang w:val="fr-FR"/>
        </w:rPr>
        <w:t>felis</w:t>
      </w:r>
      <w:proofErr w:type="spellEnd"/>
      <w:r w:rsidRPr="00AD6896">
        <w:rPr>
          <w:lang w:val="fr-FR"/>
        </w:rPr>
        <w:t xml:space="preserve">, </w:t>
      </w:r>
      <w:proofErr w:type="spellStart"/>
      <w:r w:rsidRPr="00AD6896">
        <w:rPr>
          <w:lang w:val="fr-FR"/>
        </w:rPr>
        <w:t>ultricies</w:t>
      </w:r>
      <w:proofErr w:type="spellEnd"/>
      <w:r w:rsidRPr="00AD6896">
        <w:rPr>
          <w:lang w:val="fr-FR"/>
        </w:rPr>
        <w:t xml:space="preserve"> nec, </w:t>
      </w:r>
      <w:proofErr w:type="spellStart"/>
      <w:r w:rsidRPr="00AD6896">
        <w:rPr>
          <w:lang w:val="fr-FR"/>
        </w:rPr>
        <w:t>pellentesque</w:t>
      </w:r>
      <w:proofErr w:type="spellEnd"/>
      <w:r w:rsidRPr="00AD6896">
        <w:rPr>
          <w:lang w:val="fr-FR"/>
        </w:rPr>
        <w:t xml:space="preserve"> eu, pretium </w:t>
      </w:r>
      <w:proofErr w:type="spellStart"/>
      <w:r w:rsidRPr="00AD6896">
        <w:rPr>
          <w:lang w:val="fr-FR"/>
        </w:rPr>
        <w:t>quis</w:t>
      </w:r>
      <w:proofErr w:type="spellEnd"/>
      <w:r w:rsidRPr="00AD6896">
        <w:rPr>
          <w:lang w:val="fr-FR"/>
        </w:rPr>
        <w:t xml:space="preserve">, sem. </w:t>
      </w:r>
      <w:r w:rsidRPr="00AD6896">
        <w:rPr>
          <w:lang w:val="it-CH"/>
        </w:rPr>
        <w:t xml:space="preserve">Nulla </w:t>
      </w:r>
      <w:proofErr w:type="spellStart"/>
      <w:r w:rsidRPr="00AD6896">
        <w:rPr>
          <w:lang w:val="it-CH"/>
        </w:rPr>
        <w:t>consequat</w:t>
      </w:r>
      <w:proofErr w:type="spellEnd"/>
      <w:r w:rsidRPr="00AD6896">
        <w:rPr>
          <w:lang w:val="it-CH"/>
        </w:rPr>
        <w:t xml:space="preserve"> massa </w:t>
      </w:r>
      <w:proofErr w:type="spellStart"/>
      <w:r w:rsidRPr="00AD6896">
        <w:rPr>
          <w:lang w:val="it-CH"/>
        </w:rPr>
        <w:t>quis</w:t>
      </w:r>
      <w:proofErr w:type="spellEnd"/>
      <w:r w:rsidRPr="00AD6896">
        <w:rPr>
          <w:lang w:val="it-CH"/>
        </w:rPr>
        <w:t xml:space="preserve"> </w:t>
      </w:r>
      <w:proofErr w:type="spellStart"/>
      <w:r w:rsidRPr="00AD6896">
        <w:rPr>
          <w:lang w:val="it-CH"/>
        </w:rPr>
        <w:t>enim</w:t>
      </w:r>
      <w:proofErr w:type="spellEnd"/>
      <w:r w:rsidRPr="00AD6896">
        <w:rPr>
          <w:lang w:val="it-CH"/>
        </w:rPr>
        <w:t>.</w:t>
      </w:r>
    </w:p>
    <w:p w14:paraId="5B70A715" w14:textId="14D76F8E" w:rsidR="00A048E5" w:rsidRDefault="00A048E5" w:rsidP="00A048E5">
      <w:pPr>
        <w:pStyle w:val="Titolo3"/>
      </w:pPr>
      <w:bookmarkStart w:id="46" w:name="_Toc188452158"/>
      <w:commentRangeStart w:id="47"/>
      <w:r>
        <w:t>Di realizzazione</w:t>
      </w:r>
      <w:r w:rsidRPr="00A048E5">
        <w:t xml:space="preserve"> [NC]</w:t>
      </w:r>
      <w:commentRangeEnd w:id="47"/>
      <w:r w:rsidR="00BA641F">
        <w:rPr>
          <w:rStyle w:val="Rimandocommento"/>
          <w:b w:val="0"/>
          <w:lang w:val="it-IT"/>
        </w:rPr>
        <w:commentReference w:id="47"/>
      </w:r>
      <w:bookmarkEnd w:id="46"/>
    </w:p>
    <w:p w14:paraId="27DF53AF" w14:textId="54BC6C57" w:rsidR="00AD6896" w:rsidRPr="00AD6896" w:rsidRDefault="00AD6896" w:rsidP="00AD6896">
      <w:pPr>
        <w:rPr>
          <w:lang w:val="it-CH"/>
        </w:rPr>
      </w:pPr>
      <w:proofErr w:type="spellStart"/>
      <w:r w:rsidRPr="00AD6896">
        <w:rPr>
          <w:lang w:val="it-CH"/>
        </w:rPr>
        <w:t>Donec</w:t>
      </w:r>
      <w:proofErr w:type="spellEnd"/>
      <w:r w:rsidRPr="00AD6896">
        <w:rPr>
          <w:lang w:val="it-CH"/>
        </w:rPr>
        <w:t xml:space="preserve"> </w:t>
      </w:r>
      <w:proofErr w:type="spellStart"/>
      <w:r w:rsidRPr="00AD6896">
        <w:rPr>
          <w:lang w:val="it-CH"/>
        </w:rPr>
        <w:t>pede</w:t>
      </w:r>
      <w:proofErr w:type="spellEnd"/>
      <w:r w:rsidRPr="00AD6896">
        <w:rPr>
          <w:lang w:val="it-CH"/>
        </w:rPr>
        <w:t xml:space="preserve"> </w:t>
      </w:r>
      <w:proofErr w:type="spellStart"/>
      <w:r w:rsidRPr="00AD6896">
        <w:rPr>
          <w:lang w:val="it-CH"/>
        </w:rPr>
        <w:t>justo</w:t>
      </w:r>
      <w:proofErr w:type="spellEnd"/>
      <w:r w:rsidRPr="00AD6896">
        <w:rPr>
          <w:lang w:val="it-CH"/>
        </w:rPr>
        <w:t xml:space="preserve">, </w:t>
      </w:r>
      <w:proofErr w:type="spellStart"/>
      <w:r w:rsidRPr="00AD6896">
        <w:rPr>
          <w:lang w:val="it-CH"/>
        </w:rPr>
        <w:t>fringilla</w:t>
      </w:r>
      <w:proofErr w:type="spellEnd"/>
      <w:r w:rsidRPr="00AD6896">
        <w:rPr>
          <w:lang w:val="it-CH"/>
        </w:rPr>
        <w:t xml:space="preserve"> </w:t>
      </w:r>
      <w:proofErr w:type="spellStart"/>
      <w:r w:rsidRPr="00AD6896">
        <w:rPr>
          <w:lang w:val="it-CH"/>
        </w:rPr>
        <w:t>vel</w:t>
      </w:r>
      <w:proofErr w:type="spellEnd"/>
      <w:r w:rsidRPr="00AD6896">
        <w:rPr>
          <w:lang w:val="it-CH"/>
        </w:rPr>
        <w:t xml:space="preserve">, </w:t>
      </w:r>
      <w:proofErr w:type="spellStart"/>
      <w:r w:rsidRPr="00AD6896">
        <w:rPr>
          <w:lang w:val="it-CH"/>
        </w:rPr>
        <w:t>aliquet</w:t>
      </w:r>
      <w:proofErr w:type="spellEnd"/>
      <w:r w:rsidRPr="00AD6896">
        <w:rPr>
          <w:lang w:val="it-CH"/>
        </w:rPr>
        <w:t xml:space="preserve"> </w:t>
      </w:r>
      <w:proofErr w:type="spellStart"/>
      <w:r w:rsidRPr="00AD6896">
        <w:rPr>
          <w:lang w:val="it-CH"/>
        </w:rPr>
        <w:t>nec</w:t>
      </w:r>
      <w:proofErr w:type="spellEnd"/>
      <w:r w:rsidRPr="00AD6896">
        <w:rPr>
          <w:lang w:val="it-CH"/>
        </w:rPr>
        <w:t xml:space="preserve">, </w:t>
      </w:r>
      <w:proofErr w:type="spellStart"/>
      <w:r w:rsidRPr="00AD6896">
        <w:rPr>
          <w:lang w:val="it-CH"/>
        </w:rPr>
        <w:t>vulputate</w:t>
      </w:r>
      <w:proofErr w:type="spellEnd"/>
      <w:r w:rsidRPr="00AD6896">
        <w:rPr>
          <w:lang w:val="it-CH"/>
        </w:rPr>
        <w:t xml:space="preserve"> </w:t>
      </w:r>
      <w:proofErr w:type="spellStart"/>
      <w:r w:rsidRPr="00AD6896">
        <w:rPr>
          <w:lang w:val="it-CH"/>
        </w:rPr>
        <w:t>eget</w:t>
      </w:r>
      <w:proofErr w:type="spellEnd"/>
      <w:r w:rsidRPr="00AD6896">
        <w:rPr>
          <w:lang w:val="it-CH"/>
        </w:rPr>
        <w:t xml:space="preserve">, </w:t>
      </w:r>
      <w:proofErr w:type="spellStart"/>
      <w:r w:rsidRPr="00AD6896">
        <w:rPr>
          <w:lang w:val="it-CH"/>
        </w:rPr>
        <w:t>arcu</w:t>
      </w:r>
      <w:proofErr w:type="spellEnd"/>
      <w:r w:rsidRPr="00AD6896">
        <w:rPr>
          <w:lang w:val="it-CH"/>
        </w:rPr>
        <w:t>.</w:t>
      </w:r>
    </w:p>
    <w:p w14:paraId="4FADDBCE" w14:textId="376958EB" w:rsidR="00A048E5" w:rsidRDefault="00A048E5" w:rsidP="00A048E5">
      <w:pPr>
        <w:pStyle w:val="Titolo3"/>
      </w:pPr>
      <w:bookmarkStart w:id="48" w:name="_Toc188452159"/>
      <w:commentRangeStart w:id="49"/>
      <w:r>
        <w:t>Di avviamento</w:t>
      </w:r>
      <w:r w:rsidRPr="00A048E5">
        <w:t xml:space="preserve"> [NC]</w:t>
      </w:r>
      <w:commentRangeEnd w:id="49"/>
      <w:r w:rsidR="00BA641F">
        <w:rPr>
          <w:rStyle w:val="Rimandocommento"/>
          <w:b w:val="0"/>
          <w:lang w:val="it-IT"/>
        </w:rPr>
        <w:commentReference w:id="49"/>
      </w:r>
      <w:bookmarkEnd w:id="48"/>
    </w:p>
    <w:p w14:paraId="5F84FD98" w14:textId="1E0142BA" w:rsidR="00AD6896" w:rsidRPr="00AD6896" w:rsidRDefault="00AD6896" w:rsidP="00AD6896">
      <w:pPr>
        <w:rPr>
          <w:lang w:val="en-US"/>
        </w:rPr>
      </w:pPr>
      <w:r w:rsidRPr="00AD6896">
        <w:rPr>
          <w:lang w:val="en-US"/>
        </w:rPr>
        <w:t xml:space="preserve">In </w:t>
      </w:r>
      <w:proofErr w:type="spellStart"/>
      <w:r w:rsidRPr="00AD6896">
        <w:rPr>
          <w:lang w:val="en-US"/>
        </w:rPr>
        <w:t>enim</w:t>
      </w:r>
      <w:proofErr w:type="spellEnd"/>
      <w:r w:rsidRPr="00AD6896">
        <w:rPr>
          <w:lang w:val="en-US"/>
        </w:rPr>
        <w:t xml:space="preserve"> </w:t>
      </w:r>
      <w:proofErr w:type="spellStart"/>
      <w:r w:rsidRPr="00AD6896">
        <w:rPr>
          <w:lang w:val="en-US"/>
        </w:rPr>
        <w:t>justo</w:t>
      </w:r>
      <w:proofErr w:type="spellEnd"/>
      <w:r w:rsidRPr="00AD6896">
        <w:rPr>
          <w:lang w:val="en-US"/>
        </w:rPr>
        <w:t xml:space="preserve">, </w:t>
      </w:r>
      <w:proofErr w:type="spellStart"/>
      <w:r w:rsidRPr="00AD6896">
        <w:rPr>
          <w:lang w:val="en-US"/>
        </w:rPr>
        <w:t>rhoncus</w:t>
      </w:r>
      <w:proofErr w:type="spellEnd"/>
      <w:r w:rsidRPr="00AD6896">
        <w:rPr>
          <w:lang w:val="en-US"/>
        </w:rPr>
        <w:t xml:space="preserve"> </w:t>
      </w:r>
      <w:proofErr w:type="spellStart"/>
      <w:r w:rsidRPr="00AD6896">
        <w:rPr>
          <w:lang w:val="en-US"/>
        </w:rPr>
        <w:t>ut</w:t>
      </w:r>
      <w:proofErr w:type="spellEnd"/>
      <w:r w:rsidRPr="00AD6896">
        <w:rPr>
          <w:lang w:val="en-US"/>
        </w:rPr>
        <w:t xml:space="preserve">, </w:t>
      </w:r>
      <w:proofErr w:type="spellStart"/>
      <w:r w:rsidRPr="00AD6896">
        <w:rPr>
          <w:lang w:val="en-US"/>
        </w:rPr>
        <w:t>imperdiet</w:t>
      </w:r>
      <w:proofErr w:type="spellEnd"/>
      <w:r w:rsidRPr="00AD6896">
        <w:rPr>
          <w:lang w:val="en-US"/>
        </w:rPr>
        <w:t xml:space="preserve"> a, </w:t>
      </w:r>
      <w:proofErr w:type="spellStart"/>
      <w:r w:rsidRPr="00AD6896">
        <w:rPr>
          <w:lang w:val="en-US"/>
        </w:rPr>
        <w:t>venenatis</w:t>
      </w:r>
      <w:proofErr w:type="spellEnd"/>
      <w:r w:rsidRPr="00AD6896">
        <w:rPr>
          <w:lang w:val="en-US"/>
        </w:rPr>
        <w:t xml:space="preserve"> vitae, </w:t>
      </w:r>
      <w:proofErr w:type="spellStart"/>
      <w:r w:rsidRPr="00AD6896">
        <w:rPr>
          <w:lang w:val="en-US"/>
        </w:rPr>
        <w:t>justo</w:t>
      </w:r>
      <w:proofErr w:type="spellEnd"/>
    </w:p>
    <w:p w14:paraId="028D748D" w14:textId="58AE43AC" w:rsidR="00A048E5" w:rsidRDefault="00A048E5" w:rsidP="00A048E5">
      <w:pPr>
        <w:pStyle w:val="Titolo3"/>
      </w:pPr>
      <w:bookmarkStart w:id="50" w:name="_Toc188452160"/>
      <w:commentRangeStart w:id="51"/>
      <w:r>
        <w:t>Di esercizio</w:t>
      </w:r>
      <w:r w:rsidRPr="00A048E5">
        <w:t xml:space="preserve"> [NC]</w:t>
      </w:r>
      <w:commentRangeEnd w:id="51"/>
      <w:r w:rsidR="00BA641F">
        <w:rPr>
          <w:rStyle w:val="Rimandocommento"/>
          <w:b w:val="0"/>
          <w:lang w:val="it-IT"/>
        </w:rPr>
        <w:commentReference w:id="51"/>
      </w:r>
      <w:bookmarkEnd w:id="50"/>
    </w:p>
    <w:p w14:paraId="3067143F" w14:textId="359E2464" w:rsidR="00AD6896" w:rsidRPr="00AD6896" w:rsidRDefault="00AD6896" w:rsidP="00AD6896">
      <w:pPr>
        <w:rPr>
          <w:lang w:val="de-DE"/>
        </w:rPr>
      </w:pPr>
      <w:proofErr w:type="spellStart"/>
      <w:r w:rsidRPr="00AD6896">
        <w:rPr>
          <w:lang w:val="de-DE"/>
        </w:rPr>
        <w:t>Nullam</w:t>
      </w:r>
      <w:proofErr w:type="spellEnd"/>
      <w:r w:rsidRPr="00AD6896">
        <w:rPr>
          <w:lang w:val="de-DE"/>
        </w:rPr>
        <w:t xml:space="preserve"> </w:t>
      </w:r>
      <w:proofErr w:type="spellStart"/>
      <w:r w:rsidRPr="00AD6896">
        <w:rPr>
          <w:lang w:val="de-DE"/>
        </w:rPr>
        <w:t>dictum</w:t>
      </w:r>
      <w:proofErr w:type="spellEnd"/>
      <w:r w:rsidRPr="00AD6896">
        <w:rPr>
          <w:lang w:val="de-DE"/>
        </w:rPr>
        <w:t xml:space="preserve"> </w:t>
      </w:r>
      <w:proofErr w:type="spellStart"/>
      <w:r w:rsidRPr="00AD6896">
        <w:rPr>
          <w:lang w:val="de-DE"/>
        </w:rPr>
        <w:t>felis</w:t>
      </w:r>
      <w:proofErr w:type="spellEnd"/>
      <w:r w:rsidRPr="00AD6896">
        <w:rPr>
          <w:lang w:val="de-DE"/>
        </w:rPr>
        <w:t xml:space="preserve"> </w:t>
      </w:r>
      <w:proofErr w:type="spellStart"/>
      <w:r w:rsidRPr="00AD6896">
        <w:rPr>
          <w:lang w:val="de-DE"/>
        </w:rPr>
        <w:t>eu</w:t>
      </w:r>
      <w:proofErr w:type="spellEnd"/>
      <w:r w:rsidRPr="00AD6896">
        <w:rPr>
          <w:lang w:val="de-DE"/>
        </w:rPr>
        <w:t xml:space="preserve"> pede </w:t>
      </w:r>
      <w:proofErr w:type="spellStart"/>
      <w:r w:rsidRPr="00AD6896">
        <w:rPr>
          <w:lang w:val="de-DE"/>
        </w:rPr>
        <w:t>mollis</w:t>
      </w:r>
      <w:proofErr w:type="spellEnd"/>
      <w:r w:rsidRPr="00AD6896">
        <w:rPr>
          <w:lang w:val="de-DE"/>
        </w:rPr>
        <w:t xml:space="preserve"> </w:t>
      </w:r>
      <w:proofErr w:type="spellStart"/>
      <w:r w:rsidRPr="00AD6896">
        <w:rPr>
          <w:lang w:val="de-DE"/>
        </w:rPr>
        <w:t>pretium</w:t>
      </w:r>
      <w:proofErr w:type="spellEnd"/>
      <w:r w:rsidRPr="00AD6896">
        <w:rPr>
          <w:lang w:val="de-DE"/>
        </w:rPr>
        <w:t xml:space="preserve">. Integer </w:t>
      </w:r>
      <w:proofErr w:type="spellStart"/>
      <w:r w:rsidRPr="00AD6896">
        <w:rPr>
          <w:lang w:val="de-DE"/>
        </w:rPr>
        <w:t>tincidunt</w:t>
      </w:r>
      <w:proofErr w:type="spellEnd"/>
      <w:r w:rsidRPr="00AD6896">
        <w:rPr>
          <w:lang w:val="de-DE"/>
        </w:rPr>
        <w:t>.</w:t>
      </w:r>
    </w:p>
    <w:p w14:paraId="0AE13B83" w14:textId="027B2E5D" w:rsidR="00A048E5" w:rsidRDefault="00A048E5" w:rsidP="00A048E5">
      <w:pPr>
        <w:pStyle w:val="Titolo2"/>
      </w:pPr>
      <w:bookmarkStart w:id="52" w:name="_Toc188452161"/>
      <w:commentRangeStart w:id="53"/>
      <w:r>
        <w:t>Benefici</w:t>
      </w:r>
      <w:r w:rsidRPr="00A048E5">
        <w:t xml:space="preserve"> [NC]</w:t>
      </w:r>
      <w:commentRangeEnd w:id="53"/>
      <w:r w:rsidR="00AD6896">
        <w:rPr>
          <w:rStyle w:val="Rimandocommento"/>
          <w:b w:val="0"/>
          <w:noProof w:val="0"/>
          <w:lang w:val="it-IT"/>
        </w:rPr>
        <w:commentReference w:id="53"/>
      </w:r>
      <w:bookmarkEnd w:id="52"/>
    </w:p>
    <w:p w14:paraId="4AAE4900" w14:textId="0BAA9A87" w:rsidR="0062799E" w:rsidRPr="0062799E" w:rsidRDefault="0062799E" w:rsidP="0062799E">
      <w:pPr>
        <w:rPr>
          <w:lang w:val="it-CH"/>
        </w:rPr>
      </w:pPr>
      <w:r w:rsidRPr="0062799E">
        <w:rPr>
          <w:lang w:val="it-CH"/>
        </w:rPr>
        <w:t xml:space="preserve">Cras </w:t>
      </w:r>
      <w:proofErr w:type="spellStart"/>
      <w:r w:rsidRPr="0062799E">
        <w:rPr>
          <w:lang w:val="it-CH"/>
        </w:rPr>
        <w:t>dapibus</w:t>
      </w:r>
      <w:proofErr w:type="spellEnd"/>
      <w:r w:rsidRPr="0062799E">
        <w:rPr>
          <w:lang w:val="it-CH"/>
        </w:rPr>
        <w:t xml:space="preserve">. </w:t>
      </w:r>
      <w:proofErr w:type="spellStart"/>
      <w:r w:rsidRPr="0062799E">
        <w:rPr>
          <w:lang w:val="it-CH"/>
        </w:rPr>
        <w:t>Vivamus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elementum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semper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nisi</w:t>
      </w:r>
      <w:proofErr w:type="spellEnd"/>
      <w:r w:rsidRPr="0062799E">
        <w:rPr>
          <w:lang w:val="it-CH"/>
        </w:rPr>
        <w:t xml:space="preserve">. </w:t>
      </w:r>
      <w:proofErr w:type="spellStart"/>
      <w:r w:rsidRPr="0062799E">
        <w:rPr>
          <w:lang w:val="it-CH"/>
        </w:rPr>
        <w:t>Aenean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vulputate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eleifend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tellus</w:t>
      </w:r>
      <w:proofErr w:type="spellEnd"/>
      <w:r>
        <w:rPr>
          <w:lang w:val="it-CH"/>
        </w:rPr>
        <w:t>.</w:t>
      </w:r>
    </w:p>
    <w:p w14:paraId="038E33E4" w14:textId="05F68625" w:rsidR="00A048E5" w:rsidRDefault="00A048E5" w:rsidP="00F75094">
      <w:pPr>
        <w:pStyle w:val="Titolo3"/>
      </w:pPr>
      <w:bookmarkStart w:id="54" w:name="_Toc188452162"/>
      <w:commentRangeStart w:id="55"/>
      <w:r>
        <w:t>Qualitativi</w:t>
      </w:r>
      <w:r w:rsidRPr="00A048E5">
        <w:t xml:space="preserve"> [NC]</w:t>
      </w:r>
      <w:commentRangeEnd w:id="55"/>
      <w:r w:rsidR="00AD6896">
        <w:rPr>
          <w:rStyle w:val="Rimandocommento"/>
          <w:b w:val="0"/>
          <w:lang w:val="it-IT"/>
        </w:rPr>
        <w:commentReference w:id="55"/>
      </w:r>
      <w:bookmarkEnd w:id="54"/>
    </w:p>
    <w:p w14:paraId="5D84DAEF" w14:textId="46E0B7FA" w:rsidR="0062799E" w:rsidRPr="0062799E" w:rsidRDefault="0062799E" w:rsidP="0062799E">
      <w:pPr>
        <w:rPr>
          <w:lang w:val="it-CH"/>
        </w:rPr>
      </w:pPr>
      <w:proofErr w:type="spellStart"/>
      <w:r w:rsidRPr="0062799E">
        <w:rPr>
          <w:lang w:val="it-CH"/>
        </w:rPr>
        <w:t>Aenean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leo</w:t>
      </w:r>
      <w:proofErr w:type="spellEnd"/>
      <w:r w:rsidRPr="0062799E">
        <w:rPr>
          <w:lang w:val="it-CH"/>
        </w:rPr>
        <w:t xml:space="preserve"> ligula, </w:t>
      </w:r>
      <w:proofErr w:type="spellStart"/>
      <w:r w:rsidRPr="0062799E">
        <w:rPr>
          <w:lang w:val="it-CH"/>
        </w:rPr>
        <w:t>porttitor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eu</w:t>
      </w:r>
      <w:proofErr w:type="spellEnd"/>
      <w:r w:rsidRPr="0062799E">
        <w:rPr>
          <w:lang w:val="it-CH"/>
        </w:rPr>
        <w:t xml:space="preserve">, </w:t>
      </w:r>
      <w:proofErr w:type="spellStart"/>
      <w:r w:rsidRPr="0062799E">
        <w:rPr>
          <w:lang w:val="it-CH"/>
        </w:rPr>
        <w:t>consequat</w:t>
      </w:r>
      <w:proofErr w:type="spellEnd"/>
      <w:r w:rsidRPr="0062799E">
        <w:rPr>
          <w:lang w:val="it-CH"/>
        </w:rPr>
        <w:t xml:space="preserve"> vitae, </w:t>
      </w:r>
      <w:proofErr w:type="spellStart"/>
      <w:r w:rsidRPr="0062799E">
        <w:rPr>
          <w:lang w:val="it-CH"/>
        </w:rPr>
        <w:t>eleifend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ac</w:t>
      </w:r>
      <w:proofErr w:type="spellEnd"/>
      <w:r w:rsidRPr="0062799E">
        <w:rPr>
          <w:lang w:val="it-CH"/>
        </w:rPr>
        <w:t xml:space="preserve">, </w:t>
      </w:r>
      <w:proofErr w:type="spellStart"/>
      <w:r w:rsidRPr="0062799E">
        <w:rPr>
          <w:lang w:val="it-CH"/>
        </w:rPr>
        <w:t>enim</w:t>
      </w:r>
      <w:proofErr w:type="spellEnd"/>
      <w:r w:rsidRPr="0062799E">
        <w:rPr>
          <w:lang w:val="it-CH"/>
        </w:rPr>
        <w:t>.</w:t>
      </w:r>
    </w:p>
    <w:p w14:paraId="30EB8E7B" w14:textId="3612E97A" w:rsidR="00A048E5" w:rsidRDefault="00A048E5" w:rsidP="00F75094">
      <w:pPr>
        <w:pStyle w:val="Titolo3"/>
      </w:pPr>
      <w:bookmarkStart w:id="56" w:name="_Toc188452163"/>
      <w:commentRangeStart w:id="57"/>
      <w:r>
        <w:t>Quantitativi</w:t>
      </w:r>
      <w:r w:rsidRPr="00A048E5">
        <w:t xml:space="preserve"> [NC]</w:t>
      </w:r>
      <w:commentRangeEnd w:id="57"/>
      <w:r w:rsidR="00AD6896">
        <w:rPr>
          <w:rStyle w:val="Rimandocommento"/>
          <w:b w:val="0"/>
          <w:lang w:val="it-IT"/>
        </w:rPr>
        <w:commentReference w:id="57"/>
      </w:r>
      <w:bookmarkEnd w:id="56"/>
    </w:p>
    <w:p w14:paraId="0E93B614" w14:textId="697C5AA1" w:rsidR="0062799E" w:rsidRPr="0062799E" w:rsidRDefault="0062799E" w:rsidP="0062799E">
      <w:pPr>
        <w:rPr>
          <w:lang w:val="it-CH"/>
        </w:rPr>
      </w:pPr>
      <w:proofErr w:type="spellStart"/>
      <w:r w:rsidRPr="0062799E">
        <w:rPr>
          <w:lang w:val="it-CH"/>
        </w:rPr>
        <w:t>Aliquam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lorem</w:t>
      </w:r>
      <w:proofErr w:type="spellEnd"/>
      <w:r w:rsidRPr="0062799E">
        <w:rPr>
          <w:lang w:val="it-CH"/>
        </w:rPr>
        <w:t xml:space="preserve"> ante, </w:t>
      </w:r>
      <w:proofErr w:type="spellStart"/>
      <w:r w:rsidRPr="0062799E">
        <w:rPr>
          <w:lang w:val="it-CH"/>
        </w:rPr>
        <w:t>dapibus</w:t>
      </w:r>
      <w:proofErr w:type="spellEnd"/>
      <w:r w:rsidRPr="0062799E">
        <w:rPr>
          <w:lang w:val="it-CH"/>
        </w:rPr>
        <w:t xml:space="preserve"> in, viverra </w:t>
      </w:r>
      <w:proofErr w:type="spellStart"/>
      <w:r w:rsidRPr="0062799E">
        <w:rPr>
          <w:lang w:val="it-CH"/>
        </w:rPr>
        <w:t>quis</w:t>
      </w:r>
      <w:proofErr w:type="spellEnd"/>
      <w:r w:rsidRPr="0062799E">
        <w:rPr>
          <w:lang w:val="it-CH"/>
        </w:rPr>
        <w:t xml:space="preserve">, </w:t>
      </w:r>
      <w:proofErr w:type="spellStart"/>
      <w:r w:rsidRPr="0062799E">
        <w:rPr>
          <w:lang w:val="it-CH"/>
        </w:rPr>
        <w:t>feugiat</w:t>
      </w:r>
      <w:proofErr w:type="spellEnd"/>
      <w:r w:rsidRPr="0062799E">
        <w:rPr>
          <w:lang w:val="it-CH"/>
        </w:rPr>
        <w:t xml:space="preserve"> a, </w:t>
      </w:r>
      <w:proofErr w:type="spellStart"/>
      <w:r w:rsidRPr="0062799E">
        <w:rPr>
          <w:lang w:val="it-CH"/>
        </w:rPr>
        <w:t>tellus</w:t>
      </w:r>
      <w:proofErr w:type="spellEnd"/>
      <w:r w:rsidRPr="0062799E">
        <w:rPr>
          <w:lang w:val="it-CH"/>
        </w:rPr>
        <w:t xml:space="preserve">. </w:t>
      </w:r>
      <w:proofErr w:type="spellStart"/>
      <w:r w:rsidRPr="0062799E">
        <w:rPr>
          <w:lang w:val="it-CH"/>
        </w:rPr>
        <w:t>Phasellus</w:t>
      </w:r>
      <w:proofErr w:type="spellEnd"/>
      <w:r w:rsidRPr="0062799E">
        <w:rPr>
          <w:lang w:val="it-CH"/>
        </w:rPr>
        <w:t xml:space="preserve"> viverra nulla ut </w:t>
      </w:r>
      <w:proofErr w:type="spellStart"/>
      <w:r w:rsidRPr="0062799E">
        <w:rPr>
          <w:lang w:val="it-CH"/>
        </w:rPr>
        <w:t>metus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varius</w:t>
      </w:r>
      <w:proofErr w:type="spellEnd"/>
      <w:r w:rsidRPr="0062799E">
        <w:rPr>
          <w:lang w:val="it-CH"/>
        </w:rPr>
        <w:t xml:space="preserve"> </w:t>
      </w:r>
      <w:proofErr w:type="spellStart"/>
      <w:r w:rsidRPr="0062799E">
        <w:rPr>
          <w:lang w:val="it-CH"/>
        </w:rPr>
        <w:t>laoreet</w:t>
      </w:r>
      <w:proofErr w:type="spellEnd"/>
      <w:r w:rsidRPr="0062799E">
        <w:rPr>
          <w:lang w:val="it-CH"/>
        </w:rPr>
        <w:t>.</w:t>
      </w:r>
    </w:p>
    <w:p w14:paraId="154374E5" w14:textId="19524339" w:rsidR="00A048E5" w:rsidRDefault="00A048E5" w:rsidP="00F75094">
      <w:pPr>
        <w:pStyle w:val="Titolo3"/>
      </w:pPr>
      <w:bookmarkStart w:id="58" w:name="_Toc188452164"/>
      <w:commentRangeStart w:id="59"/>
      <w:r>
        <w:t>Indicatori</w:t>
      </w:r>
      <w:r w:rsidRPr="00A048E5">
        <w:t xml:space="preserve"> [NC]</w:t>
      </w:r>
      <w:commentRangeEnd w:id="59"/>
      <w:r w:rsidR="00AD6896">
        <w:rPr>
          <w:rStyle w:val="Rimandocommento"/>
          <w:b w:val="0"/>
          <w:lang w:val="it-IT"/>
        </w:rPr>
        <w:commentReference w:id="59"/>
      </w:r>
      <w:bookmarkEnd w:id="58"/>
    </w:p>
    <w:p w14:paraId="03E9A453" w14:textId="7E507DE7" w:rsidR="0062799E" w:rsidRPr="0062799E" w:rsidRDefault="0062799E" w:rsidP="0062799E">
      <w:pPr>
        <w:rPr>
          <w:lang w:val="fr-FR"/>
        </w:rPr>
      </w:pPr>
      <w:proofErr w:type="spellStart"/>
      <w:r w:rsidRPr="0062799E">
        <w:rPr>
          <w:lang w:val="fr-FR"/>
        </w:rPr>
        <w:t>Quisque</w:t>
      </w:r>
      <w:proofErr w:type="spellEnd"/>
      <w:r w:rsidRPr="0062799E">
        <w:rPr>
          <w:lang w:val="fr-FR"/>
        </w:rPr>
        <w:t xml:space="preserve"> </w:t>
      </w:r>
      <w:proofErr w:type="spellStart"/>
      <w:r w:rsidRPr="0062799E">
        <w:rPr>
          <w:lang w:val="fr-FR"/>
        </w:rPr>
        <w:t>rutrum</w:t>
      </w:r>
      <w:proofErr w:type="spellEnd"/>
      <w:r w:rsidRPr="0062799E">
        <w:rPr>
          <w:lang w:val="fr-FR"/>
        </w:rPr>
        <w:t xml:space="preserve">. </w:t>
      </w:r>
      <w:proofErr w:type="spellStart"/>
      <w:r w:rsidRPr="0062799E">
        <w:rPr>
          <w:lang w:val="fr-FR"/>
        </w:rPr>
        <w:t>Aenean</w:t>
      </w:r>
      <w:proofErr w:type="spellEnd"/>
      <w:r w:rsidRPr="0062799E">
        <w:rPr>
          <w:lang w:val="fr-FR"/>
        </w:rPr>
        <w:t xml:space="preserve"> </w:t>
      </w:r>
      <w:proofErr w:type="spellStart"/>
      <w:r w:rsidRPr="0062799E">
        <w:rPr>
          <w:lang w:val="fr-FR"/>
        </w:rPr>
        <w:t>imperdiet</w:t>
      </w:r>
      <w:proofErr w:type="spellEnd"/>
      <w:r w:rsidRPr="0062799E">
        <w:rPr>
          <w:lang w:val="fr-FR"/>
        </w:rPr>
        <w:t xml:space="preserve">. </w:t>
      </w:r>
      <w:proofErr w:type="spellStart"/>
      <w:r w:rsidRPr="0062799E">
        <w:rPr>
          <w:lang w:val="fr-FR"/>
        </w:rPr>
        <w:t>Etiam</w:t>
      </w:r>
      <w:proofErr w:type="spellEnd"/>
      <w:r w:rsidRPr="0062799E">
        <w:rPr>
          <w:lang w:val="fr-FR"/>
        </w:rPr>
        <w:t xml:space="preserve"> </w:t>
      </w:r>
      <w:proofErr w:type="spellStart"/>
      <w:r w:rsidRPr="0062799E">
        <w:rPr>
          <w:lang w:val="fr-FR"/>
        </w:rPr>
        <w:t>ultricies</w:t>
      </w:r>
      <w:proofErr w:type="spellEnd"/>
      <w:r w:rsidRPr="0062799E">
        <w:rPr>
          <w:lang w:val="fr-FR"/>
        </w:rPr>
        <w:t xml:space="preserve"> </w:t>
      </w:r>
      <w:proofErr w:type="spellStart"/>
      <w:r w:rsidRPr="0062799E">
        <w:rPr>
          <w:lang w:val="fr-FR"/>
        </w:rPr>
        <w:t>nisi</w:t>
      </w:r>
      <w:proofErr w:type="spellEnd"/>
      <w:r w:rsidRPr="0062799E">
        <w:rPr>
          <w:lang w:val="fr-FR"/>
        </w:rPr>
        <w:t xml:space="preserve"> </w:t>
      </w:r>
      <w:proofErr w:type="spellStart"/>
      <w:r w:rsidRPr="0062799E">
        <w:rPr>
          <w:lang w:val="fr-FR"/>
        </w:rPr>
        <w:t>vel</w:t>
      </w:r>
      <w:proofErr w:type="spellEnd"/>
      <w:r w:rsidRPr="0062799E">
        <w:rPr>
          <w:lang w:val="fr-FR"/>
        </w:rPr>
        <w:t xml:space="preserve"> </w:t>
      </w:r>
      <w:proofErr w:type="spellStart"/>
      <w:r w:rsidRPr="0062799E">
        <w:rPr>
          <w:lang w:val="fr-FR"/>
        </w:rPr>
        <w:t>augue</w:t>
      </w:r>
      <w:proofErr w:type="spellEnd"/>
      <w:r w:rsidRPr="0062799E">
        <w:rPr>
          <w:lang w:val="fr-FR"/>
        </w:rPr>
        <w:t>.</w:t>
      </w:r>
    </w:p>
    <w:p w14:paraId="19B12A81" w14:textId="77777777" w:rsidR="00A048E5" w:rsidRPr="0062799E" w:rsidRDefault="00A048E5">
      <w:pPr>
        <w:rPr>
          <w:b/>
          <w:noProof/>
          <w:szCs w:val="22"/>
          <w:lang w:val="fr-FR"/>
        </w:rPr>
      </w:pPr>
      <w:r w:rsidRPr="0062799E">
        <w:rPr>
          <w:lang w:val="fr-FR"/>
        </w:rPr>
        <w:br w:type="page"/>
      </w:r>
    </w:p>
    <w:p w14:paraId="2AC25795" w14:textId="1838EF24" w:rsidR="00A048E5" w:rsidRDefault="00A048E5" w:rsidP="00A048E5">
      <w:pPr>
        <w:pStyle w:val="Titolo1"/>
      </w:pPr>
      <w:bookmarkStart w:id="60" w:name="_Toc188452165"/>
      <w:r>
        <w:lastRenderedPageBreak/>
        <w:t>Realizzazione</w:t>
      </w:r>
      <w:r w:rsidRPr="00A048E5">
        <w:t xml:space="preserve"> [NC]</w:t>
      </w:r>
      <w:bookmarkEnd w:id="60"/>
    </w:p>
    <w:p w14:paraId="43056048" w14:textId="4ED9BFE5" w:rsidR="00324796" w:rsidRDefault="00324796" w:rsidP="00324796">
      <w:pPr>
        <w:pStyle w:val="Titolo2"/>
      </w:pPr>
      <w:bookmarkStart w:id="61" w:name="_Toc188452166"/>
      <w:commentRangeStart w:id="62"/>
      <w:r>
        <w:t xml:space="preserve">Make or buy? </w:t>
      </w:r>
      <w:r w:rsidRPr="00A048E5">
        <w:t>[NC]</w:t>
      </w:r>
      <w:commentRangeEnd w:id="62"/>
      <w:r>
        <w:rPr>
          <w:rStyle w:val="Rimandocommento"/>
          <w:b w:val="0"/>
          <w:noProof w:val="0"/>
          <w:lang w:val="it-IT"/>
        </w:rPr>
        <w:commentReference w:id="62"/>
      </w:r>
      <w:bookmarkEnd w:id="61"/>
    </w:p>
    <w:p w14:paraId="06C879B9" w14:textId="79BBA276" w:rsidR="00636AE1" w:rsidRPr="00636AE1" w:rsidRDefault="00636AE1" w:rsidP="00636AE1">
      <w:pPr>
        <w:rPr>
          <w:lang w:val="it-CH"/>
        </w:rPr>
      </w:pPr>
      <w:proofErr w:type="spellStart"/>
      <w:r w:rsidRPr="00636AE1">
        <w:rPr>
          <w:lang w:val="it-CH"/>
        </w:rPr>
        <w:t>Curabitur</w:t>
      </w:r>
      <w:proofErr w:type="spellEnd"/>
      <w:r w:rsidRPr="00636AE1">
        <w:rPr>
          <w:lang w:val="it-CH"/>
        </w:rPr>
        <w:t xml:space="preserve"> </w:t>
      </w:r>
      <w:proofErr w:type="spellStart"/>
      <w:r w:rsidRPr="00636AE1">
        <w:rPr>
          <w:lang w:val="it-CH"/>
        </w:rPr>
        <w:t>ullamcorper</w:t>
      </w:r>
      <w:proofErr w:type="spellEnd"/>
      <w:r w:rsidRPr="00636AE1">
        <w:rPr>
          <w:lang w:val="it-CH"/>
        </w:rPr>
        <w:t xml:space="preserve"> </w:t>
      </w:r>
      <w:proofErr w:type="spellStart"/>
      <w:r w:rsidRPr="00636AE1">
        <w:rPr>
          <w:lang w:val="it-CH"/>
        </w:rPr>
        <w:t>ultricies</w:t>
      </w:r>
      <w:proofErr w:type="spellEnd"/>
      <w:r w:rsidRPr="00636AE1">
        <w:rPr>
          <w:lang w:val="it-CH"/>
        </w:rPr>
        <w:t xml:space="preserve"> </w:t>
      </w:r>
      <w:proofErr w:type="spellStart"/>
      <w:r w:rsidRPr="00636AE1">
        <w:rPr>
          <w:lang w:val="it-CH"/>
        </w:rPr>
        <w:t>nisi</w:t>
      </w:r>
      <w:proofErr w:type="spellEnd"/>
      <w:r w:rsidRPr="00636AE1">
        <w:rPr>
          <w:lang w:val="it-CH"/>
        </w:rPr>
        <w:t xml:space="preserve">. </w:t>
      </w:r>
      <w:proofErr w:type="spellStart"/>
      <w:r w:rsidRPr="00636AE1">
        <w:rPr>
          <w:lang w:val="it-CH"/>
        </w:rPr>
        <w:t>Nam</w:t>
      </w:r>
      <w:proofErr w:type="spellEnd"/>
      <w:r w:rsidRPr="00636AE1">
        <w:rPr>
          <w:lang w:val="it-CH"/>
        </w:rPr>
        <w:t xml:space="preserve"> </w:t>
      </w:r>
      <w:proofErr w:type="spellStart"/>
      <w:r w:rsidRPr="00636AE1">
        <w:rPr>
          <w:lang w:val="it-CH"/>
        </w:rPr>
        <w:t>eget</w:t>
      </w:r>
      <w:proofErr w:type="spellEnd"/>
      <w:r w:rsidRPr="00636AE1">
        <w:rPr>
          <w:lang w:val="it-CH"/>
        </w:rPr>
        <w:t xml:space="preserve"> </w:t>
      </w:r>
      <w:proofErr w:type="spellStart"/>
      <w:r w:rsidRPr="00636AE1">
        <w:rPr>
          <w:lang w:val="it-CH"/>
        </w:rPr>
        <w:t>dui</w:t>
      </w:r>
      <w:proofErr w:type="spellEnd"/>
      <w:r w:rsidRPr="00636AE1">
        <w:rPr>
          <w:lang w:val="it-CH"/>
        </w:rPr>
        <w:t xml:space="preserve">. </w:t>
      </w:r>
      <w:proofErr w:type="spellStart"/>
      <w:r w:rsidRPr="00636AE1">
        <w:rPr>
          <w:lang w:val="it-CH"/>
        </w:rPr>
        <w:t>Etiam</w:t>
      </w:r>
      <w:proofErr w:type="spellEnd"/>
      <w:r w:rsidRPr="00636AE1">
        <w:rPr>
          <w:lang w:val="it-CH"/>
        </w:rPr>
        <w:t xml:space="preserve"> </w:t>
      </w:r>
      <w:proofErr w:type="spellStart"/>
      <w:r w:rsidRPr="00636AE1">
        <w:rPr>
          <w:lang w:val="it-CH"/>
        </w:rPr>
        <w:t>rhoncus</w:t>
      </w:r>
      <w:proofErr w:type="spellEnd"/>
      <w:r>
        <w:rPr>
          <w:lang w:val="it-CH"/>
        </w:rPr>
        <w:t>.</w:t>
      </w:r>
    </w:p>
    <w:p w14:paraId="5D57ADC6" w14:textId="679CDBBA" w:rsidR="00A048E5" w:rsidRDefault="00A048E5" w:rsidP="00324796">
      <w:pPr>
        <w:pStyle w:val="Titolo2"/>
      </w:pPr>
      <w:bookmarkStart w:id="63" w:name="_Toc188452167"/>
      <w:commentRangeStart w:id="64"/>
      <w:r>
        <w:t>Metodologia di sviluppo</w:t>
      </w:r>
      <w:r w:rsidRPr="00A048E5">
        <w:t xml:space="preserve"> [NC]</w:t>
      </w:r>
      <w:commentRangeEnd w:id="64"/>
      <w:r w:rsidR="00324796">
        <w:rPr>
          <w:rStyle w:val="Rimandocommento"/>
          <w:b w:val="0"/>
          <w:noProof w:val="0"/>
          <w:lang w:val="it-IT"/>
        </w:rPr>
        <w:commentReference w:id="64"/>
      </w:r>
      <w:bookmarkEnd w:id="63"/>
    </w:p>
    <w:p w14:paraId="07A66F87" w14:textId="5D9D26D5" w:rsidR="00636AE1" w:rsidRPr="00636AE1" w:rsidRDefault="00636AE1" w:rsidP="00636AE1">
      <w:pPr>
        <w:rPr>
          <w:lang w:val="en-US"/>
        </w:rPr>
      </w:pPr>
      <w:r w:rsidRPr="00636AE1">
        <w:rPr>
          <w:lang w:val="en-US"/>
        </w:rPr>
        <w:t xml:space="preserve">Maecenas tempus, </w:t>
      </w:r>
      <w:proofErr w:type="spellStart"/>
      <w:r w:rsidRPr="00636AE1">
        <w:rPr>
          <w:lang w:val="en-US"/>
        </w:rPr>
        <w:t>tellus</w:t>
      </w:r>
      <w:proofErr w:type="spellEnd"/>
      <w:r w:rsidRPr="00636AE1">
        <w:rPr>
          <w:lang w:val="en-US"/>
        </w:rPr>
        <w:t xml:space="preserve"> </w:t>
      </w:r>
      <w:proofErr w:type="spellStart"/>
      <w:r w:rsidRPr="00636AE1">
        <w:rPr>
          <w:lang w:val="en-US"/>
        </w:rPr>
        <w:t>eget</w:t>
      </w:r>
      <w:proofErr w:type="spellEnd"/>
      <w:r w:rsidRPr="00636AE1">
        <w:rPr>
          <w:lang w:val="en-US"/>
        </w:rPr>
        <w:t xml:space="preserve"> </w:t>
      </w:r>
      <w:proofErr w:type="spellStart"/>
      <w:r w:rsidRPr="00636AE1">
        <w:rPr>
          <w:lang w:val="en-US"/>
        </w:rPr>
        <w:t>condimentum</w:t>
      </w:r>
      <w:proofErr w:type="spellEnd"/>
      <w:r w:rsidRPr="00636AE1">
        <w:rPr>
          <w:lang w:val="en-US"/>
        </w:rPr>
        <w:t xml:space="preserve"> </w:t>
      </w:r>
      <w:proofErr w:type="spellStart"/>
      <w:r w:rsidRPr="00636AE1">
        <w:rPr>
          <w:lang w:val="en-US"/>
        </w:rPr>
        <w:t>rhoncus</w:t>
      </w:r>
      <w:proofErr w:type="spellEnd"/>
      <w:r w:rsidRPr="00636AE1">
        <w:rPr>
          <w:lang w:val="en-US"/>
        </w:rPr>
        <w:t xml:space="preserve">, </w:t>
      </w:r>
      <w:proofErr w:type="spellStart"/>
      <w:r w:rsidRPr="00636AE1">
        <w:rPr>
          <w:lang w:val="en-US"/>
        </w:rPr>
        <w:t>sem</w:t>
      </w:r>
      <w:proofErr w:type="spellEnd"/>
      <w:r w:rsidRPr="00636AE1">
        <w:rPr>
          <w:lang w:val="en-US"/>
        </w:rPr>
        <w:t xml:space="preserve"> </w:t>
      </w:r>
      <w:proofErr w:type="spellStart"/>
      <w:r w:rsidRPr="00636AE1">
        <w:rPr>
          <w:lang w:val="en-US"/>
        </w:rPr>
        <w:t>quam</w:t>
      </w:r>
      <w:proofErr w:type="spellEnd"/>
      <w:r w:rsidRPr="00636AE1">
        <w:rPr>
          <w:lang w:val="en-US"/>
        </w:rPr>
        <w:t xml:space="preserve"> semper libero, sit </w:t>
      </w:r>
      <w:proofErr w:type="spellStart"/>
      <w:r w:rsidRPr="00636AE1">
        <w:rPr>
          <w:lang w:val="en-US"/>
        </w:rPr>
        <w:t>amet</w:t>
      </w:r>
      <w:proofErr w:type="spellEnd"/>
      <w:r w:rsidRPr="00636AE1">
        <w:rPr>
          <w:lang w:val="en-US"/>
        </w:rPr>
        <w:t xml:space="preserve"> </w:t>
      </w:r>
      <w:proofErr w:type="spellStart"/>
      <w:r w:rsidRPr="00636AE1">
        <w:rPr>
          <w:lang w:val="en-US"/>
        </w:rPr>
        <w:t>adipiscing</w:t>
      </w:r>
      <w:proofErr w:type="spellEnd"/>
      <w:r w:rsidRPr="00636AE1">
        <w:rPr>
          <w:lang w:val="en-US"/>
        </w:rPr>
        <w:t xml:space="preserve"> </w:t>
      </w:r>
      <w:proofErr w:type="spellStart"/>
      <w:r w:rsidRPr="00636AE1">
        <w:rPr>
          <w:lang w:val="en-US"/>
        </w:rPr>
        <w:t>sem</w:t>
      </w:r>
      <w:proofErr w:type="spellEnd"/>
      <w:r w:rsidRPr="00636AE1">
        <w:rPr>
          <w:lang w:val="en-US"/>
        </w:rPr>
        <w:t xml:space="preserve"> </w:t>
      </w:r>
      <w:proofErr w:type="spellStart"/>
      <w:r w:rsidRPr="00636AE1">
        <w:rPr>
          <w:lang w:val="en-US"/>
        </w:rPr>
        <w:t>neque</w:t>
      </w:r>
      <w:proofErr w:type="spellEnd"/>
      <w:r w:rsidRPr="00636AE1">
        <w:rPr>
          <w:lang w:val="en-US"/>
        </w:rPr>
        <w:t xml:space="preserve"> sed ipsum.</w:t>
      </w:r>
    </w:p>
    <w:p w14:paraId="0264F4FE" w14:textId="08FEBA6C" w:rsidR="00636AE1" w:rsidRDefault="00A048E5" w:rsidP="00636AE1">
      <w:pPr>
        <w:pStyle w:val="Titolo2"/>
      </w:pPr>
      <w:bookmarkStart w:id="65" w:name="_Toc188452168"/>
      <w:commentRangeStart w:id="66"/>
      <w:r>
        <w:t>AD</w:t>
      </w:r>
      <w:r w:rsidRPr="00A048E5">
        <w:t xml:space="preserve"> [NC]</w:t>
      </w:r>
      <w:commentRangeEnd w:id="66"/>
      <w:r w:rsidR="00324796">
        <w:rPr>
          <w:rStyle w:val="Rimandocommento"/>
          <w:b w:val="0"/>
          <w:lang w:val="it-IT"/>
        </w:rPr>
        <w:commentReference w:id="66"/>
      </w:r>
      <w:bookmarkEnd w:id="65"/>
    </w:p>
    <w:p w14:paraId="2F426FC4" w14:textId="6263EE16" w:rsidR="00BC74CE" w:rsidRPr="00BC74CE" w:rsidRDefault="00BC74CE" w:rsidP="00BC74CE">
      <w:pPr>
        <w:rPr>
          <w:lang w:val="it-CH"/>
        </w:rPr>
      </w:pPr>
      <w:r w:rsidRPr="00BC74CE">
        <w:rPr>
          <w:noProof/>
          <w:lang w:val="it-CH"/>
        </w:rPr>
        <w:drawing>
          <wp:inline distT="0" distB="0" distL="0" distR="0" wp14:anchorId="2EB1A38D" wp14:editId="6FDC1EBA">
            <wp:extent cx="3038899" cy="5477639"/>
            <wp:effectExtent l="0" t="0" r="9525" b="8890"/>
            <wp:docPr id="2" name="Immagine 2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hermata, diagramm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C86C" w14:textId="21B7B6AD" w:rsidR="00A048E5" w:rsidRDefault="00A048E5" w:rsidP="00636AE1">
      <w:pPr>
        <w:pStyle w:val="Titolo2"/>
      </w:pPr>
      <w:bookmarkStart w:id="67" w:name="_Toc188452169"/>
      <w:commentRangeStart w:id="68"/>
      <w:r>
        <w:lastRenderedPageBreak/>
        <w:t>UC</w:t>
      </w:r>
      <w:r w:rsidRPr="00A048E5">
        <w:t xml:space="preserve"> [NC]</w:t>
      </w:r>
      <w:commentRangeEnd w:id="68"/>
      <w:r w:rsidR="00324796">
        <w:rPr>
          <w:rStyle w:val="Rimandocommento"/>
          <w:b w:val="0"/>
          <w:lang w:val="it-IT"/>
        </w:rPr>
        <w:commentReference w:id="68"/>
      </w:r>
      <w:bookmarkEnd w:id="67"/>
    </w:p>
    <w:p w14:paraId="1FE7D1E2" w14:textId="49649C7C" w:rsidR="00BC74CE" w:rsidRPr="00BC74CE" w:rsidRDefault="007769A6" w:rsidP="00BC74CE">
      <w:pPr>
        <w:rPr>
          <w:lang w:val="it-CH"/>
        </w:rPr>
      </w:pPr>
      <w:r w:rsidRPr="007769A6">
        <w:rPr>
          <w:noProof/>
          <w:lang w:val="it-CH"/>
        </w:rPr>
        <w:drawing>
          <wp:inline distT="0" distB="0" distL="0" distR="0" wp14:anchorId="33D41BF0" wp14:editId="6B408653">
            <wp:extent cx="4372585" cy="2629267"/>
            <wp:effectExtent l="0" t="0" r="9525" b="0"/>
            <wp:docPr id="3" name="Immagine 3" descr="Immagine che contiene testo, schermata, diagramm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schermata, diagramma, cerchi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9019" w14:textId="7D397295" w:rsidR="00A048E5" w:rsidRDefault="00A048E5" w:rsidP="00636AE1">
      <w:pPr>
        <w:pStyle w:val="Titolo2"/>
      </w:pPr>
      <w:bookmarkStart w:id="69" w:name="_Toc188452170"/>
      <w:commentRangeStart w:id="70"/>
      <w:r>
        <w:t>ER</w:t>
      </w:r>
      <w:r w:rsidRPr="00A048E5">
        <w:t xml:space="preserve"> [NC]</w:t>
      </w:r>
      <w:commentRangeEnd w:id="70"/>
      <w:r w:rsidR="00324796">
        <w:rPr>
          <w:rStyle w:val="Rimandocommento"/>
          <w:b w:val="0"/>
          <w:lang w:val="it-IT"/>
        </w:rPr>
        <w:commentReference w:id="70"/>
      </w:r>
      <w:bookmarkEnd w:id="69"/>
    </w:p>
    <w:p w14:paraId="1FEDABE7" w14:textId="226E007D" w:rsidR="007769A6" w:rsidRDefault="00C309AF" w:rsidP="007769A6">
      <w:pPr>
        <w:rPr>
          <w:lang w:val="it-CH"/>
        </w:rPr>
      </w:pPr>
      <w:r>
        <w:rPr>
          <w:noProof/>
          <w:lang w:val="it-CH"/>
        </w:rPr>
        <w:drawing>
          <wp:inline distT="0" distB="0" distL="0" distR="0" wp14:anchorId="055C4048" wp14:editId="17A1644F">
            <wp:extent cx="5682343" cy="8915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129" cy="8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EA26" w14:textId="77777777" w:rsidR="007378FE" w:rsidRDefault="007378FE" w:rsidP="007378FE">
      <w:pPr>
        <w:pStyle w:val="Titolo3"/>
      </w:pPr>
      <w:bookmarkStart w:id="71" w:name="_Toc188452171"/>
      <w:r>
        <w:t>DDL</w:t>
      </w:r>
      <w:bookmarkEnd w:id="71"/>
    </w:p>
    <w:p w14:paraId="4E5893B6" w14:textId="77777777" w:rsidR="007378FE" w:rsidRPr="00CD6BF5" w:rsidRDefault="007378FE" w:rsidP="007378FE">
      <w:pPr>
        <w:rPr>
          <w:lang w:val="fr-FR"/>
        </w:rPr>
      </w:pPr>
      <w:proofErr w:type="spellStart"/>
      <w:r w:rsidRPr="002F3C79">
        <w:rPr>
          <w:lang w:val="fr-FR"/>
        </w:rPr>
        <w:t>Donec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sodales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sagittis</w:t>
      </w:r>
      <w:proofErr w:type="spellEnd"/>
      <w:r w:rsidRPr="002F3C79">
        <w:rPr>
          <w:lang w:val="fr-FR"/>
        </w:rPr>
        <w:t xml:space="preserve"> magna. </w:t>
      </w:r>
      <w:r w:rsidRPr="00CD6BF5">
        <w:rPr>
          <w:lang w:val="fr-FR"/>
        </w:rPr>
        <w:t xml:space="preserve">Sed </w:t>
      </w:r>
      <w:proofErr w:type="spellStart"/>
      <w:r w:rsidRPr="00CD6BF5">
        <w:rPr>
          <w:lang w:val="fr-FR"/>
        </w:rPr>
        <w:t>consequat</w:t>
      </w:r>
      <w:proofErr w:type="spellEnd"/>
      <w:r w:rsidRPr="00CD6BF5">
        <w:rPr>
          <w:lang w:val="fr-FR"/>
        </w:rPr>
        <w:t xml:space="preserve">, </w:t>
      </w:r>
      <w:proofErr w:type="spellStart"/>
      <w:r w:rsidRPr="00CD6BF5">
        <w:rPr>
          <w:lang w:val="fr-FR"/>
        </w:rPr>
        <w:t>leo</w:t>
      </w:r>
      <w:proofErr w:type="spellEnd"/>
      <w:r w:rsidRPr="00CD6BF5">
        <w:rPr>
          <w:lang w:val="fr-FR"/>
        </w:rPr>
        <w:t xml:space="preserve"> </w:t>
      </w:r>
      <w:proofErr w:type="spellStart"/>
      <w:r w:rsidRPr="00CD6BF5">
        <w:rPr>
          <w:lang w:val="fr-FR"/>
        </w:rPr>
        <w:t>eget</w:t>
      </w:r>
      <w:proofErr w:type="spellEnd"/>
      <w:r w:rsidRPr="00CD6BF5">
        <w:rPr>
          <w:lang w:val="fr-FR"/>
        </w:rPr>
        <w:t xml:space="preserve"> bibendum </w:t>
      </w:r>
      <w:proofErr w:type="spellStart"/>
      <w:r w:rsidRPr="00CD6BF5">
        <w:rPr>
          <w:lang w:val="fr-FR"/>
        </w:rPr>
        <w:t>sodales</w:t>
      </w:r>
      <w:proofErr w:type="spellEnd"/>
      <w:r w:rsidRPr="00CD6BF5">
        <w:rPr>
          <w:lang w:val="fr-FR"/>
        </w:rPr>
        <w:t xml:space="preserve">, </w:t>
      </w:r>
      <w:proofErr w:type="spellStart"/>
      <w:r w:rsidRPr="00CD6BF5">
        <w:rPr>
          <w:lang w:val="fr-FR"/>
        </w:rPr>
        <w:t>augue</w:t>
      </w:r>
      <w:proofErr w:type="spellEnd"/>
      <w:r w:rsidRPr="00CD6BF5">
        <w:rPr>
          <w:lang w:val="fr-FR"/>
        </w:rPr>
        <w:t xml:space="preserve"> </w:t>
      </w:r>
      <w:proofErr w:type="spellStart"/>
      <w:r w:rsidRPr="00CD6BF5">
        <w:rPr>
          <w:lang w:val="fr-FR"/>
        </w:rPr>
        <w:t>velit</w:t>
      </w:r>
      <w:proofErr w:type="spellEnd"/>
      <w:r w:rsidRPr="00CD6BF5">
        <w:rPr>
          <w:lang w:val="fr-FR"/>
        </w:rPr>
        <w:t xml:space="preserve"> cursus nunc.</w:t>
      </w:r>
    </w:p>
    <w:p w14:paraId="37279A24" w14:textId="77777777" w:rsidR="007378FE" w:rsidRDefault="007378FE" w:rsidP="007378FE">
      <w:pPr>
        <w:pStyle w:val="Titolo3"/>
        <w:rPr>
          <w:lang w:val="fr-FR"/>
        </w:rPr>
      </w:pPr>
      <w:bookmarkStart w:id="72" w:name="_Toc188452172"/>
      <w:r>
        <w:rPr>
          <w:lang w:val="fr-FR"/>
        </w:rPr>
        <w:t>DML</w:t>
      </w:r>
      <w:bookmarkEnd w:id="72"/>
    </w:p>
    <w:p w14:paraId="05511592" w14:textId="77777777" w:rsidR="007378FE" w:rsidRDefault="007378FE" w:rsidP="007378FE">
      <w:pPr>
        <w:rPr>
          <w:lang w:val="fr-FR"/>
        </w:rPr>
      </w:pPr>
      <w:r w:rsidRPr="008E54CB">
        <w:rPr>
          <w:lang w:val="fr-FR"/>
        </w:rPr>
        <w:t xml:space="preserve">Nam libero </w:t>
      </w:r>
      <w:proofErr w:type="spellStart"/>
      <w:r w:rsidRPr="008E54CB">
        <w:rPr>
          <w:lang w:val="fr-FR"/>
        </w:rPr>
        <w:t>tempore</w:t>
      </w:r>
      <w:proofErr w:type="spellEnd"/>
      <w:r w:rsidRPr="008E54CB">
        <w:rPr>
          <w:lang w:val="fr-FR"/>
        </w:rPr>
        <w:t xml:space="preserve">, cum </w:t>
      </w:r>
      <w:proofErr w:type="spellStart"/>
      <w:r w:rsidRPr="008E54CB">
        <w:rPr>
          <w:lang w:val="fr-FR"/>
        </w:rPr>
        <w:t>soluta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nobis</w:t>
      </w:r>
      <w:proofErr w:type="spellEnd"/>
      <w:r w:rsidRPr="008E54CB">
        <w:rPr>
          <w:lang w:val="fr-FR"/>
        </w:rPr>
        <w:t xml:space="preserve"> est </w:t>
      </w:r>
      <w:proofErr w:type="spellStart"/>
      <w:r w:rsidRPr="008E54CB">
        <w:rPr>
          <w:lang w:val="fr-FR"/>
        </w:rPr>
        <w:t>eligendi</w:t>
      </w:r>
      <w:proofErr w:type="spellEnd"/>
      <w:r w:rsidRPr="008E54CB">
        <w:rPr>
          <w:lang w:val="fr-FR"/>
        </w:rPr>
        <w:t xml:space="preserve"> </w:t>
      </w:r>
      <w:proofErr w:type="spellStart"/>
      <w:r w:rsidRPr="008E54CB">
        <w:rPr>
          <w:lang w:val="fr-FR"/>
        </w:rPr>
        <w:t>optio</w:t>
      </w:r>
      <w:proofErr w:type="spellEnd"/>
      <w:r w:rsidRPr="008E54CB">
        <w:rPr>
          <w:lang w:val="fr-FR"/>
        </w:rPr>
        <w:t xml:space="preserve">, </w:t>
      </w:r>
      <w:proofErr w:type="spellStart"/>
      <w:r w:rsidRPr="008E54CB">
        <w:rPr>
          <w:lang w:val="fr-FR"/>
        </w:rPr>
        <w:t>cumque</w:t>
      </w:r>
      <w:proofErr w:type="spellEnd"/>
      <w:r w:rsidRPr="008E54CB">
        <w:rPr>
          <w:lang w:val="fr-FR"/>
        </w:rPr>
        <w:t xml:space="preserve"> nihil </w:t>
      </w:r>
      <w:proofErr w:type="spellStart"/>
      <w:r w:rsidRPr="008E54CB">
        <w:rPr>
          <w:lang w:val="fr-FR"/>
        </w:rPr>
        <w:t>impedit</w:t>
      </w:r>
      <w:proofErr w:type="spellEnd"/>
      <w:r w:rsidRPr="008E54CB">
        <w:rPr>
          <w:lang w:val="fr-FR"/>
        </w:rPr>
        <w:t xml:space="preserve">, quo minus id, quod maxime </w:t>
      </w:r>
    </w:p>
    <w:p w14:paraId="71157088" w14:textId="77777777" w:rsidR="007378FE" w:rsidRPr="007769A6" w:rsidRDefault="007378FE" w:rsidP="007769A6">
      <w:pPr>
        <w:rPr>
          <w:lang w:val="it-CH"/>
        </w:rPr>
      </w:pPr>
    </w:p>
    <w:p w14:paraId="4A3FA94C" w14:textId="6185A602" w:rsidR="00A048E5" w:rsidRDefault="00A048E5" w:rsidP="00636AE1">
      <w:pPr>
        <w:pStyle w:val="Titolo2"/>
      </w:pPr>
      <w:bookmarkStart w:id="73" w:name="_Toc188452173"/>
      <w:commentRangeStart w:id="74"/>
      <w:r>
        <w:t>Tecnologie</w:t>
      </w:r>
      <w:r w:rsidRPr="00A048E5">
        <w:t xml:space="preserve"> [NC]</w:t>
      </w:r>
      <w:commentRangeEnd w:id="74"/>
      <w:r w:rsidR="00E130BD">
        <w:rPr>
          <w:rStyle w:val="Rimandocommento"/>
          <w:b w:val="0"/>
          <w:lang w:val="it-IT"/>
        </w:rPr>
        <w:commentReference w:id="74"/>
      </w:r>
      <w:bookmarkEnd w:id="73"/>
    </w:p>
    <w:p w14:paraId="5F3E831A" w14:textId="4E8C45AD" w:rsidR="002A6755" w:rsidRPr="002A6755" w:rsidRDefault="002A6755" w:rsidP="002A6755">
      <w:pPr>
        <w:rPr>
          <w:lang w:val="it-CH"/>
        </w:rPr>
      </w:pPr>
      <w:proofErr w:type="spellStart"/>
      <w:r w:rsidRPr="002A6755">
        <w:rPr>
          <w:lang w:val="it-CH"/>
        </w:rPr>
        <w:t>Nam</w:t>
      </w:r>
      <w:proofErr w:type="spellEnd"/>
      <w:r w:rsidRPr="002A6755">
        <w:rPr>
          <w:lang w:val="it-CH"/>
        </w:rPr>
        <w:t xml:space="preserve"> </w:t>
      </w:r>
      <w:proofErr w:type="spellStart"/>
      <w:r w:rsidRPr="002A6755">
        <w:rPr>
          <w:lang w:val="it-CH"/>
        </w:rPr>
        <w:t>quam</w:t>
      </w:r>
      <w:proofErr w:type="spellEnd"/>
      <w:r w:rsidRPr="002A6755">
        <w:rPr>
          <w:lang w:val="it-CH"/>
        </w:rPr>
        <w:t xml:space="preserve"> nunc, </w:t>
      </w:r>
      <w:proofErr w:type="spellStart"/>
      <w:r w:rsidRPr="002A6755">
        <w:rPr>
          <w:lang w:val="it-CH"/>
        </w:rPr>
        <w:t>blandit</w:t>
      </w:r>
      <w:proofErr w:type="spellEnd"/>
      <w:r w:rsidRPr="002A6755">
        <w:rPr>
          <w:lang w:val="it-CH"/>
        </w:rPr>
        <w:t xml:space="preserve"> </w:t>
      </w:r>
      <w:proofErr w:type="spellStart"/>
      <w:r w:rsidRPr="002A6755">
        <w:rPr>
          <w:lang w:val="it-CH"/>
        </w:rPr>
        <w:t>vel</w:t>
      </w:r>
      <w:proofErr w:type="spellEnd"/>
      <w:r w:rsidRPr="002A6755">
        <w:rPr>
          <w:lang w:val="it-CH"/>
        </w:rPr>
        <w:t xml:space="preserve">, </w:t>
      </w:r>
      <w:proofErr w:type="spellStart"/>
      <w:r w:rsidRPr="002A6755">
        <w:rPr>
          <w:lang w:val="it-CH"/>
        </w:rPr>
        <w:t>luctus</w:t>
      </w:r>
      <w:proofErr w:type="spellEnd"/>
      <w:r w:rsidRPr="002A6755">
        <w:rPr>
          <w:lang w:val="it-CH"/>
        </w:rPr>
        <w:t xml:space="preserve"> pulvinar, </w:t>
      </w:r>
      <w:proofErr w:type="spellStart"/>
      <w:r w:rsidRPr="002A6755">
        <w:rPr>
          <w:lang w:val="it-CH"/>
        </w:rPr>
        <w:t>hendrerit</w:t>
      </w:r>
      <w:proofErr w:type="spellEnd"/>
      <w:r w:rsidRPr="002A6755">
        <w:rPr>
          <w:lang w:val="it-CH"/>
        </w:rPr>
        <w:t xml:space="preserve"> id, </w:t>
      </w:r>
      <w:proofErr w:type="spellStart"/>
      <w:r w:rsidRPr="002A6755">
        <w:rPr>
          <w:lang w:val="it-CH"/>
        </w:rPr>
        <w:t>lorem</w:t>
      </w:r>
      <w:proofErr w:type="spellEnd"/>
      <w:r>
        <w:rPr>
          <w:lang w:val="it-CH"/>
        </w:rPr>
        <w:t>.</w:t>
      </w:r>
    </w:p>
    <w:p w14:paraId="4E546418" w14:textId="19FA6F5B" w:rsidR="00A048E5" w:rsidRDefault="00A048E5" w:rsidP="00636AE1">
      <w:pPr>
        <w:pStyle w:val="Titolo2"/>
      </w:pPr>
      <w:bookmarkStart w:id="75" w:name="_Toc188452174"/>
      <w:commentRangeStart w:id="76"/>
      <w:r>
        <w:lastRenderedPageBreak/>
        <w:t>Mockup e elementi di UI</w:t>
      </w:r>
      <w:r w:rsidRPr="00A048E5">
        <w:t xml:space="preserve"> [NC]</w:t>
      </w:r>
      <w:commentRangeEnd w:id="76"/>
      <w:r w:rsidR="00E130BD">
        <w:rPr>
          <w:rStyle w:val="Rimandocommento"/>
          <w:b w:val="0"/>
          <w:lang w:val="it-IT"/>
        </w:rPr>
        <w:commentReference w:id="76"/>
      </w:r>
      <w:bookmarkEnd w:id="75"/>
    </w:p>
    <w:p w14:paraId="378EACFB" w14:textId="122EC96A" w:rsidR="002A6755" w:rsidRPr="002A6755" w:rsidRDefault="002A6755" w:rsidP="002A6755">
      <w:pPr>
        <w:rPr>
          <w:lang w:val="it-CH"/>
        </w:rPr>
      </w:pPr>
      <w:commentRangeStart w:id="77"/>
      <w:r w:rsidRPr="002A6755">
        <w:rPr>
          <w:noProof/>
          <w:lang w:val="it-CH"/>
        </w:rPr>
        <w:drawing>
          <wp:inline distT="0" distB="0" distL="0" distR="0" wp14:anchorId="27F1A40D" wp14:editId="7C2F5791">
            <wp:extent cx="4686954" cy="3448531"/>
            <wp:effectExtent l="0" t="0" r="0" b="0"/>
            <wp:docPr id="7" name="Immagine 7" descr="Immagine che contiene testo, calligrafia, diagramm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calligrafia, diagramma, Pian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7"/>
      <w:r>
        <w:rPr>
          <w:rStyle w:val="Rimandocommento"/>
        </w:rPr>
        <w:commentReference w:id="77"/>
      </w:r>
    </w:p>
    <w:p w14:paraId="1E54F912" w14:textId="0EFCBA5D" w:rsidR="00A048E5" w:rsidRPr="00A048E5" w:rsidRDefault="00A048E5" w:rsidP="00636AE1">
      <w:pPr>
        <w:pStyle w:val="Titolo2"/>
      </w:pPr>
      <w:bookmarkStart w:id="78" w:name="_Toc188452175"/>
      <w:commentRangeStart w:id="79"/>
      <w:r>
        <w:t>Prototipo</w:t>
      </w:r>
      <w:r w:rsidRPr="00A048E5">
        <w:t xml:space="preserve"> [NC]</w:t>
      </w:r>
      <w:commentRangeEnd w:id="79"/>
      <w:r w:rsidR="00E130BD">
        <w:rPr>
          <w:rStyle w:val="Rimandocommento"/>
          <w:b w:val="0"/>
          <w:lang w:val="it-IT"/>
        </w:rPr>
        <w:commentReference w:id="79"/>
      </w:r>
      <w:bookmarkEnd w:id="78"/>
    </w:p>
    <w:p w14:paraId="13658AF1" w14:textId="024A6ADC" w:rsidR="00CD6BF5" w:rsidRDefault="002F3C79">
      <w:pPr>
        <w:rPr>
          <w:lang w:val="it-CH"/>
        </w:rPr>
      </w:pPr>
      <w:proofErr w:type="spellStart"/>
      <w:r w:rsidRPr="002F3C79">
        <w:rPr>
          <w:lang w:val="fr-FR"/>
        </w:rPr>
        <w:t>Maecenas</w:t>
      </w:r>
      <w:proofErr w:type="spellEnd"/>
      <w:r w:rsidRPr="002F3C79">
        <w:rPr>
          <w:lang w:val="fr-FR"/>
        </w:rPr>
        <w:t xml:space="preserve"> nec </w:t>
      </w:r>
      <w:proofErr w:type="spellStart"/>
      <w:r w:rsidRPr="002F3C79">
        <w:rPr>
          <w:lang w:val="fr-FR"/>
        </w:rPr>
        <w:t>odio</w:t>
      </w:r>
      <w:proofErr w:type="spellEnd"/>
      <w:r w:rsidRPr="002F3C79">
        <w:rPr>
          <w:lang w:val="fr-FR"/>
        </w:rPr>
        <w:t xml:space="preserve"> et ante </w:t>
      </w:r>
      <w:proofErr w:type="spellStart"/>
      <w:r w:rsidRPr="002F3C79">
        <w:rPr>
          <w:lang w:val="fr-FR"/>
        </w:rPr>
        <w:t>tincidunt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tempus</w:t>
      </w:r>
      <w:proofErr w:type="spellEnd"/>
      <w:r w:rsidRPr="002F3C79">
        <w:rPr>
          <w:lang w:val="fr-FR"/>
        </w:rPr>
        <w:t xml:space="preserve">. </w:t>
      </w:r>
      <w:proofErr w:type="spellStart"/>
      <w:r w:rsidRPr="002F3C79">
        <w:rPr>
          <w:lang w:val="it-CH"/>
        </w:rPr>
        <w:t>Donec</w:t>
      </w:r>
      <w:proofErr w:type="spellEnd"/>
      <w:r w:rsidRPr="002F3C79">
        <w:rPr>
          <w:lang w:val="it-CH"/>
        </w:rPr>
        <w:t xml:space="preserve"> vitae </w:t>
      </w:r>
      <w:proofErr w:type="spellStart"/>
      <w:r w:rsidRPr="002F3C79">
        <w:rPr>
          <w:lang w:val="it-CH"/>
        </w:rPr>
        <w:t>sapien</w:t>
      </w:r>
      <w:proofErr w:type="spellEnd"/>
      <w:r w:rsidRPr="002F3C79">
        <w:rPr>
          <w:lang w:val="it-CH"/>
        </w:rPr>
        <w:t xml:space="preserve"> ut libero </w:t>
      </w:r>
      <w:proofErr w:type="spellStart"/>
      <w:r w:rsidRPr="002F3C79">
        <w:rPr>
          <w:lang w:val="it-CH"/>
        </w:rPr>
        <w:t>venenatis</w:t>
      </w:r>
      <w:proofErr w:type="spellEnd"/>
      <w:r w:rsidRPr="002F3C79">
        <w:rPr>
          <w:lang w:val="it-CH"/>
        </w:rPr>
        <w:t xml:space="preserve"> </w:t>
      </w:r>
      <w:proofErr w:type="spellStart"/>
      <w:r w:rsidRPr="002F3C79">
        <w:rPr>
          <w:lang w:val="it-CH"/>
        </w:rPr>
        <w:t>faucibus</w:t>
      </w:r>
      <w:proofErr w:type="spellEnd"/>
      <w:r w:rsidRPr="002F3C79">
        <w:rPr>
          <w:lang w:val="it-CH"/>
        </w:rPr>
        <w:t xml:space="preserve">. </w:t>
      </w:r>
      <w:proofErr w:type="spellStart"/>
      <w:r w:rsidRPr="002F3C79">
        <w:rPr>
          <w:lang w:val="fr-FR"/>
        </w:rPr>
        <w:t>Nullam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quis</w:t>
      </w:r>
      <w:proofErr w:type="spellEnd"/>
      <w:r w:rsidRPr="002F3C79">
        <w:rPr>
          <w:lang w:val="fr-FR"/>
        </w:rPr>
        <w:t xml:space="preserve"> ante. </w:t>
      </w:r>
      <w:proofErr w:type="spellStart"/>
      <w:r w:rsidRPr="002F3C79">
        <w:rPr>
          <w:lang w:val="fr-FR"/>
        </w:rPr>
        <w:t>Etiam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sit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amet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orci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eget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eros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faucibus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tincidunt</w:t>
      </w:r>
      <w:proofErr w:type="spellEnd"/>
      <w:r w:rsidRPr="002F3C79">
        <w:rPr>
          <w:lang w:val="fr-FR"/>
        </w:rPr>
        <w:t xml:space="preserve">. Duis </w:t>
      </w:r>
      <w:proofErr w:type="spellStart"/>
      <w:r w:rsidRPr="002F3C79">
        <w:rPr>
          <w:lang w:val="fr-FR"/>
        </w:rPr>
        <w:t>leo</w:t>
      </w:r>
      <w:proofErr w:type="spellEnd"/>
      <w:r w:rsidRPr="002F3C79">
        <w:rPr>
          <w:lang w:val="fr-FR"/>
        </w:rPr>
        <w:t xml:space="preserve">. Sed </w:t>
      </w:r>
      <w:proofErr w:type="spellStart"/>
      <w:r w:rsidRPr="002F3C79">
        <w:rPr>
          <w:lang w:val="fr-FR"/>
        </w:rPr>
        <w:t>fringilla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mauris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sit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amet</w:t>
      </w:r>
      <w:proofErr w:type="spellEnd"/>
      <w:r w:rsidRPr="002F3C79">
        <w:rPr>
          <w:lang w:val="fr-FR"/>
        </w:rPr>
        <w:t xml:space="preserve"> </w:t>
      </w:r>
      <w:proofErr w:type="spellStart"/>
      <w:r w:rsidRPr="002F3C79">
        <w:rPr>
          <w:lang w:val="fr-FR"/>
        </w:rPr>
        <w:t>nibh</w:t>
      </w:r>
      <w:proofErr w:type="spellEnd"/>
      <w:r w:rsidRPr="002F3C79">
        <w:rPr>
          <w:lang w:val="fr-FR"/>
        </w:rPr>
        <w:t xml:space="preserve">. </w:t>
      </w:r>
    </w:p>
    <w:p w14:paraId="767B136A" w14:textId="77777777" w:rsidR="00CD6BF5" w:rsidRDefault="00CD6BF5">
      <w:pPr>
        <w:rPr>
          <w:lang w:val="it-CH"/>
        </w:rPr>
      </w:pPr>
    </w:p>
    <w:p w14:paraId="65A76D00" w14:textId="77777777" w:rsidR="00CD6BF5" w:rsidRDefault="00CD6BF5" w:rsidP="00CD6BF5">
      <w:pPr>
        <w:pStyle w:val="Titolo3"/>
      </w:pPr>
      <w:bookmarkStart w:id="80" w:name="_Toc188452176"/>
      <w:commentRangeStart w:id="81"/>
      <w:r>
        <w:t>Codice</w:t>
      </w:r>
      <w:commentRangeEnd w:id="81"/>
      <w:r w:rsidR="00562B38">
        <w:rPr>
          <w:rStyle w:val="Rimandocommento"/>
          <w:b w:val="0"/>
          <w:lang w:val="it-IT"/>
        </w:rPr>
        <w:commentReference w:id="81"/>
      </w:r>
      <w:bookmarkEnd w:id="80"/>
    </w:p>
    <w:p w14:paraId="30FD2F92" w14:textId="09EDA828" w:rsidR="00A048E5" w:rsidRPr="00CD6BF5" w:rsidRDefault="00CD6BF5" w:rsidP="00CD6BF5">
      <w:pPr>
        <w:rPr>
          <w:lang w:val="en-US"/>
        </w:rPr>
      </w:pPr>
      <w:proofErr w:type="spellStart"/>
      <w:r w:rsidRPr="00CD6BF5">
        <w:rPr>
          <w:lang w:val="en-US"/>
        </w:rPr>
        <w:t>Etiam</w:t>
      </w:r>
      <w:proofErr w:type="spellEnd"/>
      <w:r w:rsidRPr="00CD6BF5">
        <w:rPr>
          <w:lang w:val="en-US"/>
        </w:rPr>
        <w:t xml:space="preserve"> sit </w:t>
      </w:r>
      <w:proofErr w:type="spellStart"/>
      <w:r w:rsidRPr="00CD6BF5">
        <w:rPr>
          <w:lang w:val="en-US"/>
        </w:rPr>
        <w:t>amet</w:t>
      </w:r>
      <w:proofErr w:type="spellEnd"/>
      <w:r w:rsidRPr="00CD6BF5">
        <w:rPr>
          <w:lang w:val="en-US"/>
        </w:rPr>
        <w:t xml:space="preserve"> </w:t>
      </w:r>
      <w:proofErr w:type="spellStart"/>
      <w:r w:rsidRPr="00CD6BF5">
        <w:rPr>
          <w:lang w:val="en-US"/>
        </w:rPr>
        <w:t>orci</w:t>
      </w:r>
      <w:proofErr w:type="spellEnd"/>
      <w:r w:rsidRPr="00CD6BF5">
        <w:rPr>
          <w:lang w:val="en-US"/>
        </w:rPr>
        <w:t xml:space="preserve"> </w:t>
      </w:r>
      <w:proofErr w:type="spellStart"/>
      <w:r w:rsidRPr="00CD6BF5">
        <w:rPr>
          <w:lang w:val="en-US"/>
        </w:rPr>
        <w:t>eget</w:t>
      </w:r>
      <w:proofErr w:type="spellEnd"/>
      <w:r w:rsidRPr="00CD6BF5">
        <w:rPr>
          <w:lang w:val="en-US"/>
        </w:rPr>
        <w:t xml:space="preserve"> eros </w:t>
      </w:r>
      <w:proofErr w:type="spellStart"/>
      <w:r w:rsidRPr="00CD6BF5">
        <w:rPr>
          <w:lang w:val="en-US"/>
        </w:rPr>
        <w:t>faucibus</w:t>
      </w:r>
      <w:proofErr w:type="spellEnd"/>
      <w:r w:rsidRPr="00CD6BF5">
        <w:rPr>
          <w:lang w:val="en-US"/>
        </w:rPr>
        <w:t xml:space="preserve"> </w:t>
      </w:r>
      <w:proofErr w:type="spellStart"/>
      <w:r w:rsidRPr="00CD6BF5">
        <w:rPr>
          <w:lang w:val="en-US"/>
        </w:rPr>
        <w:t>tincidunt</w:t>
      </w:r>
      <w:proofErr w:type="spellEnd"/>
      <w:r w:rsidRPr="00CD6BF5">
        <w:rPr>
          <w:lang w:val="en-US"/>
        </w:rPr>
        <w:t xml:space="preserve"> </w:t>
      </w:r>
      <w:r w:rsidR="00A048E5" w:rsidRPr="00CD6BF5">
        <w:rPr>
          <w:lang w:val="en-US"/>
        </w:rPr>
        <w:br w:type="page"/>
      </w:r>
    </w:p>
    <w:p w14:paraId="3817C4E0" w14:textId="502A43E1" w:rsidR="00A048E5" w:rsidRDefault="00A048E5" w:rsidP="00A048E5">
      <w:pPr>
        <w:pStyle w:val="Titolo1"/>
      </w:pPr>
      <w:bookmarkStart w:id="82" w:name="_Toc188452177"/>
      <w:r>
        <w:lastRenderedPageBreak/>
        <w:t xml:space="preserve">Conclusioni </w:t>
      </w:r>
      <w:r w:rsidRPr="00A048E5">
        <w:t>[NC]</w:t>
      </w:r>
      <w:bookmarkEnd w:id="82"/>
    </w:p>
    <w:p w14:paraId="4C659D60" w14:textId="47367315" w:rsidR="00A048E5" w:rsidRDefault="00A048E5" w:rsidP="00A048E5">
      <w:pPr>
        <w:pStyle w:val="Titolo2"/>
      </w:pPr>
      <w:bookmarkStart w:id="83" w:name="_Toc188452178"/>
      <w:r>
        <w:t xml:space="preserve">Scelte </w:t>
      </w:r>
      <w:r w:rsidRPr="00A048E5">
        <w:t>[NC]</w:t>
      </w:r>
      <w:bookmarkEnd w:id="83"/>
    </w:p>
    <w:p w14:paraId="133E231F" w14:textId="17F5C65A" w:rsidR="00DC19F6" w:rsidRDefault="00A048E5" w:rsidP="005E5600">
      <w:pPr>
        <w:pStyle w:val="Titolo2"/>
      </w:pPr>
      <w:bookmarkStart w:id="84" w:name="_Toc188452179"/>
      <w:r>
        <w:t xml:space="preserve">Altri elementi </w:t>
      </w:r>
      <w:bookmarkStart w:id="85" w:name="_Hlk168386728"/>
      <w:r>
        <w:t>[NC]</w:t>
      </w:r>
      <w:bookmarkEnd w:id="84"/>
      <w:bookmarkEnd w:id="85"/>
    </w:p>
    <w:sectPr w:rsidR="00DC19F6" w:rsidSect="000165CD">
      <w:type w:val="continuous"/>
      <w:pgSz w:w="11906" w:h="16838" w:code="9"/>
      <w:pgMar w:top="1134" w:right="1304" w:bottom="1418" w:left="2127" w:header="720" w:footer="1077" w:gutter="0"/>
      <w:paperSrc w:first="4" w:other="4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e Giudice" w:date="2021-11-09T10:26:00Z" w:initials="SG">
    <w:p w14:paraId="0D3E9E41" w14:textId="77777777" w:rsidR="008F1AD9" w:rsidRDefault="008F1AD9">
      <w:pPr>
        <w:pStyle w:val="Testocommento"/>
      </w:pPr>
      <w:r>
        <w:rPr>
          <w:rStyle w:val="Rimandocommento"/>
        </w:rPr>
        <w:annotationRef/>
      </w:r>
    </w:p>
    <w:p w14:paraId="56A8BBCB" w14:textId="2228AB41" w:rsidR="008F1AD9" w:rsidRDefault="008F1AD9">
      <w:pPr>
        <w:pStyle w:val="Testocommento"/>
      </w:pPr>
      <w:r>
        <w:t>Aggiornare con</w:t>
      </w:r>
    </w:p>
    <w:p w14:paraId="50F76269" w14:textId="77777777" w:rsidR="008F1AD9" w:rsidRPr="008F1AD9" w:rsidRDefault="008F1AD9">
      <w:pPr>
        <w:pStyle w:val="Testocommento"/>
      </w:pPr>
    </w:p>
    <w:p w14:paraId="2EC00ADE" w14:textId="14F358F7" w:rsidR="008F1AD9" w:rsidRDefault="008F1AD9">
      <w:pPr>
        <w:pStyle w:val="Testocommento"/>
      </w:pPr>
      <w:r>
        <w:rPr>
          <w:noProof/>
        </w:rPr>
        <w:drawing>
          <wp:inline distT="0" distB="0" distL="0" distR="0" wp14:anchorId="25DA41A7" wp14:editId="426B4CDF">
            <wp:extent cx="2305050" cy="923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" w:author="Simone" w:date="2024-06-04T09:23:00Z" w:initials="S">
    <w:p w14:paraId="09DFD1B7" w14:textId="1412394F" w:rsidR="0093248C" w:rsidRDefault="0093248C" w:rsidP="0093248C">
      <w:r>
        <w:rPr>
          <w:rStyle w:val="Rimandocommento"/>
        </w:rPr>
        <w:annotationRef/>
      </w:r>
      <w:r>
        <w:t>Lista delle date di aggiornamento del documento, le sue edizioni.</w:t>
      </w:r>
      <w:r>
        <w:br/>
        <w:t>Ordinati per data discendente (le più recenti in alto).</w:t>
      </w:r>
    </w:p>
    <w:p w14:paraId="1A2D58A7" w14:textId="14535383" w:rsidR="00251BFC" w:rsidRDefault="00251BFC" w:rsidP="0093248C"/>
    <w:p w14:paraId="5BB77924" w14:textId="190951C3" w:rsidR="00251BFC" w:rsidRDefault="00251BFC" w:rsidP="0093248C"/>
    <w:p w14:paraId="33DCFA37" w14:textId="77777777" w:rsidR="00251BFC" w:rsidRPr="0093248C" w:rsidRDefault="00251BFC" w:rsidP="00251BFC">
      <w:pPr>
        <w:rPr>
          <w:lang w:val="it-CH"/>
        </w:rPr>
      </w:pPr>
      <w:r w:rsidRPr="0093248C">
        <w:rPr>
          <w:lang w:val="it-CH"/>
        </w:rPr>
        <w:t xml:space="preserve">Il file del </w:t>
      </w:r>
      <w:proofErr w:type="spellStart"/>
      <w:r>
        <w:rPr>
          <w:lang w:val="it-CH"/>
        </w:rPr>
        <w:t>MdP</w:t>
      </w:r>
      <w:proofErr w:type="spellEnd"/>
      <w:r>
        <w:rPr>
          <w:lang w:val="it-CH"/>
        </w:rPr>
        <w:t xml:space="preserve"> </w:t>
      </w:r>
      <w:r w:rsidRPr="0093248C">
        <w:rPr>
          <w:lang w:val="it-CH"/>
        </w:rPr>
        <w:t>deve contenere tutti i riferimenti tramite link o importazione dell'immagine.</w:t>
      </w:r>
    </w:p>
    <w:p w14:paraId="159252A6" w14:textId="5B78F931" w:rsidR="00251BFC" w:rsidRPr="00251BFC" w:rsidRDefault="00251BFC" w:rsidP="0093248C">
      <w:pPr>
        <w:rPr>
          <w:lang w:val="it-CH"/>
        </w:rPr>
      </w:pPr>
      <w:r w:rsidRPr="0093248C">
        <w:rPr>
          <w:lang w:val="it-CH"/>
        </w:rPr>
        <w:t>Files non citati o linkati verranno ignorati</w:t>
      </w:r>
      <w:r>
        <w:rPr>
          <w:lang w:val="it-CH"/>
        </w:rPr>
        <w:t xml:space="preserve"> in fase di valutazione.</w:t>
      </w:r>
    </w:p>
    <w:p w14:paraId="52A816A9" w14:textId="6A7D0742" w:rsidR="0093248C" w:rsidRDefault="0093248C">
      <w:pPr>
        <w:pStyle w:val="Testocommento"/>
      </w:pPr>
    </w:p>
  </w:comment>
  <w:comment w:id="3" w:author="Simone" w:date="2024-06-04T09:29:00Z" w:initials="S">
    <w:p w14:paraId="56BBCB70" w14:textId="7A130290" w:rsidR="00251BFC" w:rsidRDefault="00251BFC" w:rsidP="00251BFC">
      <w:r>
        <w:rPr>
          <w:rStyle w:val="Rimandocommento"/>
        </w:rPr>
        <w:annotationRef/>
      </w:r>
      <w:r>
        <w:t>Descrizione di cosa c’è adesso.</w:t>
      </w:r>
    </w:p>
    <w:p w14:paraId="465635A3" w14:textId="77777777" w:rsidR="00251BFC" w:rsidRDefault="00251BFC" w:rsidP="00251BFC"/>
    <w:p w14:paraId="095C5CA6" w14:textId="61F3882B" w:rsidR="00251BFC" w:rsidRDefault="00251BFC" w:rsidP="00251BFC">
      <w:r>
        <w:t>Potrebbero esserci degli AD, Use Case, ER relativi a cosa c'è ora.</w:t>
      </w:r>
      <w:r>
        <w:br/>
        <w:t>Potrebbe anche non esserci nulla di informatico, ma solo operazioni manuali.</w:t>
      </w:r>
    </w:p>
    <w:p w14:paraId="1D7665A2" w14:textId="375AFF1B" w:rsidR="00251BFC" w:rsidRDefault="00251BFC">
      <w:pPr>
        <w:pStyle w:val="Testocommento"/>
      </w:pPr>
    </w:p>
  </w:comment>
  <w:comment w:id="5" w:author="Simone" w:date="2024-06-04T09:32:00Z" w:initials="S">
    <w:p w14:paraId="5E55E596" w14:textId="56BAF7B5" w:rsidR="0082738C" w:rsidRDefault="0082738C">
      <w:pPr>
        <w:pStyle w:val="Testocommento"/>
      </w:pPr>
      <w:r>
        <w:rPr>
          <w:rStyle w:val="Rimandocommento"/>
        </w:rPr>
        <w:annotationRef/>
      </w:r>
      <w:r w:rsidRPr="0082738C">
        <w:rPr>
          <w:lang w:val="it-CH"/>
        </w:rPr>
        <w:t>Persone, servizi, uffici coinvolti. Processi. Citare eventuali software già presenti e in uso, legati al progetto.</w:t>
      </w:r>
    </w:p>
  </w:comment>
  <w:comment w:id="7" w:author="Simone" w:date="2024-06-04T09:32:00Z" w:initials="S">
    <w:p w14:paraId="3C72541B" w14:textId="051D22A8" w:rsidR="0082738C" w:rsidRDefault="0082738C">
      <w:pPr>
        <w:pStyle w:val="Testocommento"/>
      </w:pPr>
      <w:r>
        <w:rPr>
          <w:rStyle w:val="Rimandocommento"/>
        </w:rPr>
        <w:annotationRef/>
      </w:r>
      <w:r w:rsidRPr="0082738C">
        <w:rPr>
          <w:lang w:val="it-CH"/>
        </w:rPr>
        <w:t>Costi di varia natura legati al</w:t>
      </w:r>
      <w:r>
        <w:rPr>
          <w:lang w:val="it-CH"/>
        </w:rPr>
        <w:t>la situazione attuale.</w:t>
      </w:r>
    </w:p>
  </w:comment>
  <w:comment w:id="10" w:author="Simone" w:date="2024-06-04T09:33:00Z" w:initials="S">
    <w:p w14:paraId="57874D94" w14:textId="7432D464" w:rsidR="0082738C" w:rsidRDefault="0082738C">
      <w:pPr>
        <w:pStyle w:val="Testocommento"/>
      </w:pPr>
      <w:r>
        <w:rPr>
          <w:rStyle w:val="Rimandocommento"/>
        </w:rPr>
        <w:annotationRef/>
      </w:r>
      <w:r w:rsidRPr="0082738C">
        <w:rPr>
          <w:lang w:val="it-CH"/>
        </w:rPr>
        <w:t xml:space="preserve">Eventuali </w:t>
      </w:r>
      <w:proofErr w:type="spellStart"/>
      <w:r w:rsidRPr="0082738C">
        <w:rPr>
          <w:lang w:val="it-CH"/>
        </w:rPr>
        <w:t>Activty</w:t>
      </w:r>
      <w:proofErr w:type="spellEnd"/>
      <w:r w:rsidRPr="0082738C">
        <w:rPr>
          <w:lang w:val="it-CH"/>
        </w:rPr>
        <w:t xml:space="preserve"> </w:t>
      </w:r>
      <w:proofErr w:type="spellStart"/>
      <w:r w:rsidRPr="0082738C">
        <w:rPr>
          <w:lang w:val="it-CH"/>
        </w:rPr>
        <w:t>Diagram</w:t>
      </w:r>
      <w:proofErr w:type="spellEnd"/>
      <w:r w:rsidRPr="0082738C">
        <w:rPr>
          <w:lang w:val="it-CH"/>
        </w:rPr>
        <w:t xml:space="preserve"> e Use Case vanno qui.</w:t>
      </w:r>
    </w:p>
  </w:comment>
  <w:comment w:id="12" w:author="Simone" w:date="2024-06-04T09:34:00Z" w:initials="S">
    <w:p w14:paraId="15465292" w14:textId="77777777" w:rsidR="0082738C" w:rsidRDefault="0082738C">
      <w:pPr>
        <w:pStyle w:val="Testocommento"/>
      </w:pPr>
      <w:r>
        <w:rPr>
          <w:rStyle w:val="Rimandocommento"/>
        </w:rPr>
        <w:annotationRef/>
      </w:r>
      <w:r>
        <w:t xml:space="preserve">Linguaggi/Framework. </w:t>
      </w:r>
    </w:p>
    <w:p w14:paraId="5A429432" w14:textId="77777777" w:rsidR="0082738C" w:rsidRDefault="0082738C">
      <w:pPr>
        <w:pStyle w:val="Testocommento"/>
      </w:pPr>
      <w:r>
        <w:t xml:space="preserve">Server Farm/SaaS/Virtualizzate. </w:t>
      </w:r>
    </w:p>
    <w:p w14:paraId="0E2991CB" w14:textId="77777777" w:rsidR="0082738C" w:rsidRDefault="0082738C">
      <w:pPr>
        <w:pStyle w:val="Testocommento"/>
      </w:pPr>
      <w:r>
        <w:t xml:space="preserve">Database. </w:t>
      </w:r>
    </w:p>
    <w:p w14:paraId="524BD3E2" w14:textId="77777777" w:rsidR="0082738C" w:rsidRDefault="0082738C">
      <w:pPr>
        <w:pStyle w:val="Testocommento"/>
      </w:pPr>
      <w:r>
        <w:t>Software esistente e in uso.</w:t>
      </w:r>
    </w:p>
    <w:p w14:paraId="51271B5B" w14:textId="5559DA96" w:rsidR="0082738C" w:rsidRDefault="0082738C">
      <w:pPr>
        <w:pStyle w:val="Testocommento"/>
      </w:pPr>
      <w:r>
        <w:t>Nel caso di ripresa dati prestare attenzione a cosa è esportabile dal sistema attuale.</w:t>
      </w:r>
    </w:p>
  </w:comment>
  <w:comment w:id="14" w:author="Simone" w:date="2024-06-04T09:55:00Z" w:initials="S">
    <w:p w14:paraId="73A55817" w14:textId="02378820" w:rsidR="00471C6E" w:rsidRDefault="00471C6E">
      <w:pPr>
        <w:pStyle w:val="Testocommento"/>
      </w:pPr>
      <w:r>
        <w:rPr>
          <w:rStyle w:val="Rimandocommento"/>
        </w:rPr>
        <w:annotationRef/>
      </w:r>
      <w:r>
        <w:t>Come si struttura il progetto fra le persone, ruoli, tempi</w:t>
      </w:r>
    </w:p>
  </w:comment>
  <w:comment w:id="16" w:author="Simone" w:date="2024-06-04T09:38:00Z" w:initials="S">
    <w:p w14:paraId="669B0C17" w14:textId="13639052" w:rsidR="009255EF" w:rsidRDefault="009255EF">
      <w:pPr>
        <w:pStyle w:val="Testocommento"/>
      </w:pPr>
      <w:r>
        <w:rPr>
          <w:rStyle w:val="Rimandocommento"/>
        </w:rPr>
        <w:annotationRef/>
      </w:r>
      <w:r>
        <w:t>Matrice responsabilità, attori e ruoli nella realizzazione del progetto.</w:t>
      </w:r>
    </w:p>
  </w:comment>
  <w:comment w:id="18" w:author="Simone" w:date="2024-06-04T09:38:00Z" w:initials="S">
    <w:p w14:paraId="37896CA9" w14:textId="392AB650" w:rsidR="009255EF" w:rsidRDefault="009255EF">
      <w:pPr>
        <w:pStyle w:val="Testocommento"/>
      </w:pPr>
      <w:r>
        <w:rPr>
          <w:rStyle w:val="Rimandocommento"/>
        </w:rPr>
        <w:annotationRef/>
      </w:r>
      <w:proofErr w:type="spellStart"/>
      <w:r>
        <w:t>Gantt</w:t>
      </w:r>
      <w:proofErr w:type="spellEnd"/>
      <w:r>
        <w:t xml:space="preserve"> o WBS</w:t>
      </w:r>
    </w:p>
  </w:comment>
  <w:comment w:id="20" w:author="Simone" w:date="2024-06-04T09:56:00Z" w:initials="S">
    <w:p w14:paraId="127A094A" w14:textId="6D0932D1" w:rsidR="00471C6E" w:rsidRDefault="00471C6E">
      <w:pPr>
        <w:pStyle w:val="Testocommento"/>
      </w:pPr>
      <w:r>
        <w:rPr>
          <w:rStyle w:val="Rimandocommento"/>
        </w:rPr>
        <w:annotationRef/>
      </w:r>
      <w:r>
        <w:t>Il progetto vero e proprio.</w:t>
      </w:r>
    </w:p>
  </w:comment>
  <w:comment w:id="22" w:author="Simone" w:date="2024-06-04T09:56:00Z" w:initials="S">
    <w:p w14:paraId="4D918361" w14:textId="6D74974E" w:rsidR="00471C6E" w:rsidRDefault="00471C6E">
      <w:pPr>
        <w:pStyle w:val="Testocommento"/>
      </w:pPr>
      <w:r>
        <w:rPr>
          <w:rStyle w:val="Rimandocommento"/>
        </w:rPr>
        <w:annotationRef/>
      </w:r>
      <w:r>
        <w:t>Quali sono le esigenze che il progetto deve soddisfare, dove il mandante vuole arrivare.</w:t>
      </w:r>
    </w:p>
  </w:comment>
  <w:comment w:id="24" w:author="Simone" w:date="2024-06-04T09:56:00Z" w:initials="S">
    <w:p w14:paraId="3E9B6E99" w14:textId="77777777" w:rsidR="00471C6E" w:rsidRDefault="00471C6E">
      <w:pPr>
        <w:pStyle w:val="Testocommento"/>
      </w:pPr>
      <w:r>
        <w:rPr>
          <w:rStyle w:val="Rimandocommento"/>
        </w:rPr>
        <w:annotationRef/>
      </w:r>
      <w:r>
        <w:t>Formulati in modalità SMART.</w:t>
      </w:r>
    </w:p>
    <w:p w14:paraId="0BEB84C0" w14:textId="2BB422CC" w:rsidR="00860900" w:rsidRDefault="00860900">
      <w:pPr>
        <w:pStyle w:val="Testocommento"/>
      </w:pPr>
      <w:r>
        <w:t>In particolare gli obiettivi devono essere misurabili.</w:t>
      </w:r>
    </w:p>
  </w:comment>
  <w:comment w:id="26" w:author="Simone" w:date="2024-06-04T09:57:00Z" w:initials="S">
    <w:p w14:paraId="630D7DB3" w14:textId="5C488F22" w:rsidR="00860900" w:rsidRDefault="00860900">
      <w:pPr>
        <w:pStyle w:val="Testocommento"/>
      </w:pPr>
      <w:r>
        <w:t xml:space="preserve">Potete anche usare una tabella </w:t>
      </w:r>
      <w:proofErr w:type="spellStart"/>
      <w:r>
        <w:t>excel</w:t>
      </w:r>
      <w:proofErr w:type="spellEnd"/>
      <w:r>
        <w:t xml:space="preserve"> (rimandiamo anche al corso COMB per maggiore completezza):</w:t>
      </w:r>
    </w:p>
    <w:p w14:paraId="0AB87DB2" w14:textId="77777777" w:rsidR="00860900" w:rsidRDefault="00860900">
      <w:pPr>
        <w:pStyle w:val="Testocommento"/>
      </w:pPr>
    </w:p>
    <w:p w14:paraId="6E3173FE" w14:textId="33E8F2D4" w:rsidR="00471C6E" w:rsidRDefault="00471C6E">
      <w:pPr>
        <w:pStyle w:val="Testocommento"/>
      </w:pPr>
      <w:r>
        <w:rPr>
          <w:rStyle w:val="Rimandocommento"/>
        </w:rPr>
        <w:annotationRef/>
      </w:r>
      <w:r>
        <w:t>Il punto più importante del progetto. La tabella dei requisiti.</w:t>
      </w:r>
    </w:p>
    <w:p w14:paraId="34DC42F7" w14:textId="18E34006" w:rsidR="00471C6E" w:rsidRDefault="00471C6E">
      <w:pPr>
        <w:pStyle w:val="Testocommento"/>
      </w:pPr>
      <w:r>
        <w:t>Ogni requisito può cambiare di status (con relativa data)</w:t>
      </w:r>
      <w:r w:rsidR="00E32A76">
        <w:t>.</w:t>
      </w:r>
    </w:p>
    <w:p w14:paraId="611BEE55" w14:textId="1FEB8C46" w:rsidR="00E32A76" w:rsidRDefault="00E32A76">
      <w:pPr>
        <w:pStyle w:val="Testocommento"/>
      </w:pPr>
      <w:r>
        <w:t>Ogni requisito deve essere realizzabile e u</w:t>
      </w:r>
      <w:r w:rsidR="00C95D05">
        <w:t>n</w:t>
      </w:r>
      <w:r>
        <w:t>a volta implementato o è fatto o non è fatto.</w:t>
      </w:r>
    </w:p>
    <w:p w14:paraId="0595639B" w14:textId="77777777" w:rsidR="00860900" w:rsidRDefault="00860900">
      <w:pPr>
        <w:pStyle w:val="Testocommento"/>
      </w:pPr>
    </w:p>
    <w:p w14:paraId="1C448066" w14:textId="5FF44A4E" w:rsidR="00860900" w:rsidRDefault="00860900">
      <w:pPr>
        <w:pStyle w:val="Testocommento"/>
      </w:pPr>
      <w:r>
        <w:t xml:space="preserve">Ispiratevi a questo modello: </w:t>
      </w:r>
      <w:hyperlink r:id="rId2" w:history="1">
        <w:r w:rsidRPr="00912526">
          <w:rPr>
            <w:rStyle w:val="Collegamentoipertestuale"/>
          </w:rPr>
          <w:t>http://wpage.unina.it/fasolino/is/materiale/SRS/SRS-esempio.pdf</w:t>
        </w:r>
      </w:hyperlink>
    </w:p>
    <w:p w14:paraId="7BF4AF48" w14:textId="77777777" w:rsidR="00860900" w:rsidRDefault="00860900">
      <w:pPr>
        <w:pStyle w:val="Testocommento"/>
      </w:pPr>
    </w:p>
    <w:p w14:paraId="32A74FA0" w14:textId="151FB1CD" w:rsidR="00860900" w:rsidRDefault="00860900">
      <w:pPr>
        <w:pStyle w:val="Testocommento"/>
      </w:pPr>
    </w:p>
  </w:comment>
  <w:comment w:id="28" w:author="Simone" w:date="2025-01-14T15:33:00Z" w:initials="S">
    <w:p w14:paraId="04F2E249" w14:textId="2D64D60F" w:rsidR="000568BE" w:rsidRDefault="000568BE">
      <w:pPr>
        <w:pStyle w:val="Testocommento"/>
      </w:pPr>
      <w:r>
        <w:rPr>
          <w:rStyle w:val="Rimandocommento"/>
        </w:rPr>
        <w:annotationRef/>
      </w:r>
      <w:r>
        <w:t>Volumi in gioco, frequenze di variazione dei volumi</w:t>
      </w:r>
    </w:p>
  </w:comment>
  <w:comment w:id="30" w:author="Simone" w:date="2024-06-04T09:59:00Z" w:initials="S">
    <w:p w14:paraId="6E3A4371" w14:textId="287E99F2" w:rsidR="00860900" w:rsidRDefault="00860900">
      <w:pPr>
        <w:pStyle w:val="Testocommento"/>
      </w:pPr>
      <w:r>
        <w:rPr>
          <w:rStyle w:val="Rimandocommento"/>
        </w:rPr>
        <w:annotationRef/>
      </w:r>
      <w:r>
        <w:t>Legati ai requisiti</w:t>
      </w:r>
    </w:p>
  </w:comment>
  <w:comment w:id="32" w:author="Simone" w:date="2024-06-04T09:59:00Z" w:initials="S">
    <w:p w14:paraId="7E1D248C" w14:textId="77777777" w:rsidR="0056361D" w:rsidRDefault="0056361D">
      <w:pPr>
        <w:pStyle w:val="Testocommento"/>
      </w:pPr>
      <w:r>
        <w:rPr>
          <w:rStyle w:val="Rimandocommento"/>
        </w:rPr>
        <w:annotationRef/>
      </w:r>
      <w:r>
        <w:t>Potrebbero essercene più di una. Qui descrivete la pista da affrontare e le soluzioni che intravvedete.</w:t>
      </w:r>
    </w:p>
    <w:p w14:paraId="6AA7DDAB" w14:textId="77777777" w:rsidR="0056361D" w:rsidRDefault="0056361D">
      <w:pPr>
        <w:pStyle w:val="Testocommento"/>
      </w:pPr>
    </w:p>
    <w:p w14:paraId="009CA4FD" w14:textId="6A1596AE" w:rsidR="0056361D" w:rsidRDefault="0056361D">
      <w:pPr>
        <w:pStyle w:val="Testocommento"/>
      </w:pPr>
      <w:r>
        <w:t>Scenari possibili, che avete individuato, spiegati in sintesi.</w:t>
      </w:r>
      <w:r>
        <w:br/>
        <w:t>Non entrate nello specifico della singola soluzione, lo farete dopo.</w:t>
      </w:r>
    </w:p>
  </w:comment>
  <w:comment w:id="37" w:author="Simone" w:date="2024-06-04T10:05:00Z" w:initials="S">
    <w:p w14:paraId="2E397574" w14:textId="76023E11" w:rsidR="00637B47" w:rsidRDefault="00637B47">
      <w:pPr>
        <w:pStyle w:val="Testocommento"/>
      </w:pPr>
      <w:r>
        <w:rPr>
          <w:rStyle w:val="Rimandocommento"/>
        </w:rPr>
        <w:annotationRef/>
      </w:r>
      <w:r>
        <w:t>Quale soluzione adotterete e per quali ragioni.</w:t>
      </w:r>
    </w:p>
  </w:comment>
  <w:comment w:id="39" w:author="Simone" w:date="2024-06-04T10:01:00Z" w:initials="S">
    <w:p w14:paraId="3CED7981" w14:textId="5FA60E2C" w:rsidR="0056361D" w:rsidRDefault="0056361D" w:rsidP="0056361D">
      <w:pPr>
        <w:pStyle w:val="Testocommento"/>
      </w:pPr>
      <w:r>
        <w:rPr>
          <w:rStyle w:val="Rimandocommento"/>
        </w:rPr>
        <w:annotationRef/>
      </w:r>
      <w:r>
        <w:t>Vincoli di sicurezza dati dal mandante.</w:t>
      </w:r>
    </w:p>
    <w:p w14:paraId="7D5B2918" w14:textId="77777777" w:rsidR="0056361D" w:rsidRPr="00F75094" w:rsidRDefault="0056361D" w:rsidP="0056361D">
      <w:pPr>
        <w:pStyle w:val="Testocommento"/>
        <w:rPr>
          <w:lang w:val="en-US"/>
        </w:rPr>
      </w:pPr>
      <w:r w:rsidRPr="00F75094">
        <w:rPr>
          <w:lang w:val="en-US"/>
        </w:rPr>
        <w:t>GDPR.</w:t>
      </w:r>
    </w:p>
    <w:p w14:paraId="5F46BCA6" w14:textId="2D4478C1" w:rsidR="0056361D" w:rsidRPr="00F75094" w:rsidRDefault="0056361D" w:rsidP="0056361D">
      <w:pPr>
        <w:pStyle w:val="Testocommento"/>
        <w:rPr>
          <w:lang w:val="en-US"/>
        </w:rPr>
      </w:pPr>
      <w:r w:rsidRPr="00F75094">
        <w:rPr>
          <w:lang w:val="en-US"/>
        </w:rPr>
        <w:t>Networking (VLAN, VPN, Firewall, ...)</w:t>
      </w:r>
    </w:p>
  </w:comment>
  <w:comment w:id="41" w:author="Simone" w:date="2024-06-04T10:01:00Z" w:initials="S">
    <w:p w14:paraId="7025B174" w14:textId="7594B7BD" w:rsidR="0056361D" w:rsidRDefault="0056361D">
      <w:pPr>
        <w:pStyle w:val="Testocommento"/>
      </w:pPr>
      <w:r>
        <w:rPr>
          <w:rStyle w:val="Rimandocommento"/>
        </w:rPr>
        <w:annotationRef/>
      </w:r>
      <w:r>
        <w:t>Se c’è è da indicare cosa riprenderete e cosa lascerete disponibile.</w:t>
      </w:r>
    </w:p>
  </w:comment>
  <w:comment w:id="43" w:author="Simone" w:date="2024-06-04T10:06:00Z" w:initials="S">
    <w:p w14:paraId="0DB38821" w14:textId="410DA562" w:rsidR="00637B47" w:rsidRDefault="00637B47">
      <w:pPr>
        <w:pStyle w:val="Testocommento"/>
      </w:pPr>
      <w:r>
        <w:rPr>
          <w:rStyle w:val="Rimandocommento"/>
        </w:rPr>
        <w:annotationRef/>
      </w:r>
      <w:r>
        <w:t>Orientati alla soluzione scelta.</w:t>
      </w:r>
    </w:p>
  </w:comment>
  <w:comment w:id="45" w:author="Simone" w:date="2024-06-04T10:06:00Z" w:initials="S">
    <w:p w14:paraId="74E7C959" w14:textId="58859855" w:rsidR="00637B47" w:rsidRDefault="00637B47" w:rsidP="00637B47">
      <w:pPr>
        <w:pStyle w:val="Testocommento"/>
      </w:pPr>
      <w:r>
        <w:rPr>
          <w:rStyle w:val="Rimandocommento"/>
        </w:rPr>
        <w:annotationRef/>
      </w:r>
      <w:r>
        <w:t>Sono i costi che dovete sopportare voi per realizzare il progetto.</w:t>
      </w:r>
    </w:p>
    <w:p w14:paraId="7B13EFBA" w14:textId="77777777" w:rsidR="00637B47" w:rsidRDefault="00637B47" w:rsidP="00637B47">
      <w:pPr>
        <w:pStyle w:val="Testocommento"/>
      </w:pPr>
    </w:p>
    <w:p w14:paraId="61605F45" w14:textId="6C7084D8" w:rsidR="00637B47" w:rsidRDefault="00637B47" w:rsidP="00637B47">
      <w:pPr>
        <w:pStyle w:val="Testocommento"/>
      </w:pPr>
      <w:r>
        <w:t xml:space="preserve">Come se partite da zero. </w:t>
      </w:r>
    </w:p>
    <w:p w14:paraId="33A53F91" w14:textId="3A7687BD" w:rsidR="00637B47" w:rsidRDefault="00637B47" w:rsidP="00637B47">
      <w:pPr>
        <w:pStyle w:val="Testocommento"/>
      </w:pPr>
      <w:r>
        <w:t>Se il cliente ha già quelle licenze o tecnologie lo dite, ma riportate i costi come se non li avesse.</w:t>
      </w:r>
    </w:p>
    <w:p w14:paraId="7042412A" w14:textId="77777777" w:rsidR="00637B47" w:rsidRDefault="00637B47" w:rsidP="00637B47">
      <w:pPr>
        <w:pStyle w:val="Testocommento"/>
      </w:pPr>
    </w:p>
    <w:p w14:paraId="7FD36F12" w14:textId="77777777" w:rsidR="00637B47" w:rsidRDefault="00637B47" w:rsidP="00637B47">
      <w:pPr>
        <w:pStyle w:val="Testocommento"/>
      </w:pPr>
      <w:r>
        <w:t>SW + HW + Licenze + Giorni uomo</w:t>
      </w:r>
    </w:p>
    <w:p w14:paraId="25623564" w14:textId="77777777" w:rsidR="00637B47" w:rsidRDefault="00637B47" w:rsidP="00637B47">
      <w:pPr>
        <w:pStyle w:val="Testocommento"/>
      </w:pPr>
    </w:p>
    <w:p w14:paraId="0E865BD7" w14:textId="62E0FC38" w:rsidR="00637B47" w:rsidRDefault="00637B47" w:rsidP="00637B47">
      <w:pPr>
        <w:pStyle w:val="Testocommento"/>
      </w:pPr>
      <w:r>
        <w:t>Non sono i costi che verranno fatturati, di quello si occuperà l’ufficio vendite.</w:t>
      </w:r>
    </w:p>
  </w:comment>
  <w:comment w:id="47" w:author="Simone" w:date="2024-06-04T10:08:00Z" w:initials="S">
    <w:p w14:paraId="00883A57" w14:textId="2940F288" w:rsidR="00BA641F" w:rsidRDefault="00BA641F">
      <w:pPr>
        <w:pStyle w:val="Testocommento"/>
      </w:pPr>
      <w:r>
        <w:rPr>
          <w:rStyle w:val="Rimandocommento"/>
        </w:rPr>
        <w:annotationRef/>
      </w:r>
      <w:r>
        <w:t>Necessari a realizzare la soluzione</w:t>
      </w:r>
    </w:p>
  </w:comment>
  <w:comment w:id="49" w:author="Simone" w:date="2024-06-04T10:08:00Z" w:initials="S">
    <w:p w14:paraId="5A19CD1D" w14:textId="5DE4D2F3" w:rsidR="00BA641F" w:rsidRDefault="00BA641F">
      <w:pPr>
        <w:pStyle w:val="Testocommento"/>
      </w:pPr>
      <w:r>
        <w:rPr>
          <w:rStyle w:val="Rimandocommento"/>
        </w:rPr>
        <w:annotationRef/>
      </w:r>
      <w:r>
        <w:t>Fase iniziale: formazione, ripresa dati, integrazione</w:t>
      </w:r>
    </w:p>
  </w:comment>
  <w:comment w:id="51" w:author="Simone" w:date="2024-06-04T10:08:00Z" w:initials="S">
    <w:p w14:paraId="3B2722D7" w14:textId="77777777" w:rsidR="00BA641F" w:rsidRDefault="00BA641F">
      <w:pPr>
        <w:pStyle w:val="Testocommento"/>
      </w:pPr>
      <w:r>
        <w:rPr>
          <w:rStyle w:val="Rimandocommento"/>
        </w:rPr>
        <w:annotationRef/>
      </w:r>
      <w:r>
        <w:t>Adattamenti periodici, supporto, contratti ricorrenti, …</w:t>
      </w:r>
    </w:p>
    <w:p w14:paraId="0CC6BF2D" w14:textId="77777777" w:rsidR="00AD6896" w:rsidRDefault="00AD6896">
      <w:pPr>
        <w:pStyle w:val="Testocommento"/>
      </w:pPr>
    </w:p>
    <w:p w14:paraId="4B1CA3CF" w14:textId="105BC098" w:rsidR="00AD6896" w:rsidRDefault="00AD6896">
      <w:pPr>
        <w:pStyle w:val="Testocommento"/>
      </w:pPr>
      <w:r>
        <w:t>Prestare attenzione ai costi derivanti da SLA, SaaS</w:t>
      </w:r>
    </w:p>
  </w:comment>
  <w:comment w:id="53" w:author="Simone" w:date="2024-06-04T11:02:00Z" w:initials="S">
    <w:p w14:paraId="3296E376" w14:textId="77777777" w:rsidR="00AD6896" w:rsidRDefault="00AD6896">
      <w:pPr>
        <w:pStyle w:val="Testocommento"/>
      </w:pPr>
      <w:r>
        <w:rPr>
          <w:rStyle w:val="Rimandocommento"/>
        </w:rPr>
        <w:annotationRef/>
      </w:r>
      <w:r>
        <w:t>Quali sono i benefici attesi dal progetto.</w:t>
      </w:r>
    </w:p>
    <w:p w14:paraId="520FD5BF" w14:textId="3E4E27C8" w:rsidR="00AD6896" w:rsidRDefault="00AD6896">
      <w:pPr>
        <w:pStyle w:val="Testocommento"/>
      </w:pPr>
      <w:r>
        <w:t xml:space="preserve">Sono </w:t>
      </w:r>
      <w:proofErr w:type="spellStart"/>
      <w:r>
        <w:t>importnati</w:t>
      </w:r>
      <w:proofErr w:type="spellEnd"/>
      <w:r>
        <w:t xml:space="preserve"> in quanto </w:t>
      </w:r>
      <w:proofErr w:type="spellStart"/>
      <w:r>
        <w:t>giusitifcano</w:t>
      </w:r>
      <w:proofErr w:type="spellEnd"/>
      <w:r>
        <w:t xml:space="preserve"> i costi.</w:t>
      </w:r>
    </w:p>
  </w:comment>
  <w:comment w:id="55" w:author="Simone" w:date="2024-06-04T11:03:00Z" w:initials="S">
    <w:p w14:paraId="709835DA" w14:textId="38339DBF" w:rsidR="00AD6896" w:rsidRDefault="00AD6896">
      <w:pPr>
        <w:pStyle w:val="Testocommento"/>
      </w:pPr>
      <w:r>
        <w:rPr>
          <w:rStyle w:val="Rimandocommento"/>
        </w:rPr>
        <w:annotationRef/>
      </w:r>
      <w:r>
        <w:t>Sono difficili da “monetizzare”. Sono spesso benefici derivanti da una migliore immagine del servizio o dell’azienda.</w:t>
      </w:r>
    </w:p>
  </w:comment>
  <w:comment w:id="57" w:author="Simone" w:date="2024-06-04T11:04:00Z" w:initials="S">
    <w:p w14:paraId="0C63C7EC" w14:textId="21F8788A" w:rsidR="00AD6896" w:rsidRDefault="00AD6896">
      <w:pPr>
        <w:pStyle w:val="Testocommento"/>
      </w:pPr>
      <w:r>
        <w:rPr>
          <w:rStyle w:val="Rimandocommento"/>
        </w:rPr>
        <w:annotationRef/>
      </w:r>
      <w:r>
        <w:t>Sono facilmente monetizzabili: risparmio di tempo, di materiale, di trasferte, …</w:t>
      </w:r>
    </w:p>
  </w:comment>
  <w:comment w:id="59" w:author="Simone" w:date="2024-06-04T11:04:00Z" w:initials="S">
    <w:p w14:paraId="2DE52F8D" w14:textId="42445CEE" w:rsidR="00AD6896" w:rsidRDefault="00AD6896">
      <w:pPr>
        <w:pStyle w:val="Testocommento"/>
      </w:pPr>
      <w:r>
        <w:rPr>
          <w:rStyle w:val="Rimandocommento"/>
        </w:rPr>
        <w:annotationRef/>
      </w:r>
      <w:r>
        <w:t>Quali sono gli indicatori che indicheranno il raggiungimento (o il mancato raggiungimento) degli obiettivi?</w:t>
      </w:r>
    </w:p>
  </w:comment>
  <w:comment w:id="62" w:author="Simone" w:date="2024-06-04T11:14:00Z" w:initials="S">
    <w:p w14:paraId="090A93B2" w14:textId="77777777" w:rsidR="00324796" w:rsidRDefault="00324796">
      <w:pPr>
        <w:pStyle w:val="Testocommento"/>
      </w:pPr>
      <w:r>
        <w:rPr>
          <w:rStyle w:val="Rimandocommento"/>
        </w:rPr>
        <w:annotationRef/>
      </w:r>
      <w:r>
        <w:t>Decidere se sviluppare una soluzione ex-novo oppure:</w:t>
      </w:r>
    </w:p>
    <w:p w14:paraId="7BEB8957" w14:textId="77777777" w:rsidR="00324796" w:rsidRDefault="00324796" w:rsidP="00324796">
      <w:pPr>
        <w:pStyle w:val="Testocommento"/>
        <w:numPr>
          <w:ilvl w:val="0"/>
          <w:numId w:val="30"/>
        </w:numPr>
      </w:pPr>
      <w:r>
        <w:t>Personalizzarne una esistente</w:t>
      </w:r>
    </w:p>
    <w:p w14:paraId="69E1B336" w14:textId="77777777" w:rsidR="00324796" w:rsidRDefault="00324796" w:rsidP="00324796">
      <w:pPr>
        <w:pStyle w:val="Testocommento"/>
        <w:numPr>
          <w:ilvl w:val="0"/>
          <w:numId w:val="30"/>
        </w:numPr>
      </w:pPr>
      <w:r>
        <w:t>Cercarne una esistente e adattare i processi interni</w:t>
      </w:r>
    </w:p>
    <w:p w14:paraId="02EB3B80" w14:textId="77777777" w:rsidR="00324796" w:rsidRDefault="00324796" w:rsidP="00324796">
      <w:pPr>
        <w:pStyle w:val="Testocommento"/>
        <w:numPr>
          <w:ilvl w:val="0"/>
          <w:numId w:val="30"/>
        </w:numPr>
      </w:pPr>
      <w:r>
        <w:t xml:space="preserve"> Cercarne una esistente la più aderente possibile</w:t>
      </w:r>
    </w:p>
    <w:p w14:paraId="74D0F680" w14:textId="77777777" w:rsidR="00324796" w:rsidRDefault="00324796" w:rsidP="00324796">
      <w:pPr>
        <w:pStyle w:val="Testocommento"/>
      </w:pPr>
    </w:p>
    <w:p w14:paraId="36C9B94E" w14:textId="77777777" w:rsidR="00324796" w:rsidRDefault="00324796" w:rsidP="00324796">
      <w:pPr>
        <w:pStyle w:val="Testocommento"/>
      </w:pPr>
      <w:r>
        <w:t>In ogni caso bisognerà fare un match fra i requisiti e le soluzioni e ponderare la scelta.</w:t>
      </w:r>
    </w:p>
    <w:p w14:paraId="39162A60" w14:textId="77777777" w:rsidR="00324796" w:rsidRDefault="00324796" w:rsidP="00324796">
      <w:pPr>
        <w:pStyle w:val="Testocommento"/>
      </w:pPr>
    </w:p>
    <w:p w14:paraId="607E0333" w14:textId="267FFB30" w:rsidR="00324796" w:rsidRDefault="00324796" w:rsidP="00324796">
      <w:pPr>
        <w:pStyle w:val="Testocommento"/>
      </w:pPr>
      <w:r>
        <w:t>Dovete/potete proporre anche adattamenti ai processi, non solo un’informatizzazione di quello che c’è.</w:t>
      </w:r>
    </w:p>
  </w:comment>
  <w:comment w:id="64" w:author="Simone" w:date="2024-06-04T11:16:00Z" w:initials="S">
    <w:p w14:paraId="1E7B71CA" w14:textId="357768AD" w:rsidR="00324796" w:rsidRDefault="00324796">
      <w:pPr>
        <w:pStyle w:val="Testocommento"/>
      </w:pPr>
      <w:r>
        <w:rPr>
          <w:rStyle w:val="Rimandocommento"/>
        </w:rPr>
        <w:annotationRef/>
      </w:r>
      <w:r>
        <w:t>Se si decide di sviluppare, citare la metodologi da adottare.</w:t>
      </w:r>
    </w:p>
  </w:comment>
  <w:comment w:id="66" w:author="Simone" w:date="2024-06-04T11:17:00Z" w:initials="S">
    <w:p w14:paraId="189BDFFD" w14:textId="77777777" w:rsidR="00324796" w:rsidRDefault="00324796">
      <w:pPr>
        <w:pStyle w:val="Testocommento"/>
      </w:pPr>
      <w:r>
        <w:rPr>
          <w:rStyle w:val="Rimandocommento"/>
        </w:rPr>
        <w:annotationRef/>
      </w:r>
      <w:r>
        <w:t>AD della soluzione proposta, potrebbero differire dall’esistente in quanto viene introdotto una modifica ai processi.</w:t>
      </w:r>
    </w:p>
    <w:p w14:paraId="66F20BC2" w14:textId="2BB62C62" w:rsidR="00324796" w:rsidRDefault="00324796">
      <w:pPr>
        <w:pStyle w:val="Testocommento"/>
      </w:pPr>
      <w:r>
        <w:t xml:space="preserve">Non fatevi problemi ad accompagnare gli schemi con delle brevi descrizioni </w:t>
      </w:r>
      <w:proofErr w:type="spellStart"/>
      <w:r w:rsidR="00E130BD">
        <w:t>chierificatorie</w:t>
      </w:r>
      <w:proofErr w:type="spellEnd"/>
      <w:r w:rsidR="00E130BD">
        <w:t>.</w:t>
      </w:r>
    </w:p>
  </w:comment>
  <w:comment w:id="68" w:author="Simone" w:date="2024-06-04T11:18:00Z" w:initials="S">
    <w:p w14:paraId="2A0840C0" w14:textId="77777777" w:rsidR="00324796" w:rsidRDefault="00324796">
      <w:pPr>
        <w:pStyle w:val="Testocommento"/>
      </w:pPr>
      <w:r>
        <w:rPr>
          <w:rStyle w:val="Rimandocommento"/>
        </w:rPr>
        <w:annotationRef/>
      </w:r>
      <w:r>
        <w:t>UC della soluzione proposta, potrebbero differire dall’esistente in quanto viene introdotto una modifica ai processi</w:t>
      </w:r>
      <w:r w:rsidR="00E130BD">
        <w:t>.</w:t>
      </w:r>
    </w:p>
    <w:p w14:paraId="798D458C" w14:textId="3AD0F533" w:rsidR="00E130BD" w:rsidRDefault="00E130BD">
      <w:pPr>
        <w:pStyle w:val="Testocommento"/>
      </w:pPr>
      <w:r>
        <w:t xml:space="preserve">Non fatevi problemi ad accompagnare gli schemi con delle brevi descrizioni </w:t>
      </w:r>
      <w:proofErr w:type="spellStart"/>
      <w:r>
        <w:t>chierificatorie</w:t>
      </w:r>
      <w:proofErr w:type="spellEnd"/>
      <w:r>
        <w:t>.</w:t>
      </w:r>
    </w:p>
  </w:comment>
  <w:comment w:id="70" w:author="Simone" w:date="2024-06-04T11:18:00Z" w:initials="S">
    <w:p w14:paraId="618697ED" w14:textId="6F9598E6" w:rsidR="00324796" w:rsidRDefault="00324796">
      <w:pPr>
        <w:pStyle w:val="Testocommento"/>
      </w:pPr>
      <w:r>
        <w:rPr>
          <w:rStyle w:val="Rimandocommento"/>
        </w:rPr>
        <w:annotationRef/>
      </w:r>
      <w:r>
        <w:t>Database. Descrivete sempre con frasi brevi l’uso delle tabelle e dei campi.</w:t>
      </w:r>
    </w:p>
  </w:comment>
  <w:comment w:id="74" w:author="Simone" w:date="2024-06-04T11:19:00Z" w:initials="S">
    <w:p w14:paraId="636C71DC" w14:textId="157118FF" w:rsidR="00E130BD" w:rsidRDefault="00E130BD">
      <w:pPr>
        <w:pStyle w:val="Testocommento"/>
      </w:pPr>
      <w:r>
        <w:rPr>
          <w:rStyle w:val="Rimandocommento"/>
        </w:rPr>
        <w:annotationRef/>
      </w:r>
      <w:r>
        <w:t>Confronto fra le tecnologie e criteri di scelta.</w:t>
      </w:r>
    </w:p>
  </w:comment>
  <w:comment w:id="76" w:author="Simone" w:date="2024-06-04T11:19:00Z" w:initials="S">
    <w:p w14:paraId="770B91D8" w14:textId="363B3F9E" w:rsidR="00E130BD" w:rsidRDefault="00E130BD">
      <w:pPr>
        <w:pStyle w:val="Testocommento"/>
      </w:pPr>
      <w:r>
        <w:rPr>
          <w:rStyle w:val="Rimandocommento"/>
        </w:rPr>
        <w:annotationRef/>
      </w:r>
      <w:proofErr w:type="spellStart"/>
      <w:r>
        <w:t>Mockup</w:t>
      </w:r>
      <w:proofErr w:type="spellEnd"/>
      <w:r>
        <w:t xml:space="preserve"> delle schermate, Elementi di UI e come li avete scelti. Come siete arrivati a proporre quelle interfacce grafiche?</w:t>
      </w:r>
    </w:p>
  </w:comment>
  <w:comment w:id="77" w:author="Simone" w:date="2024-06-04T11:46:00Z" w:initials="S">
    <w:p w14:paraId="768D6928" w14:textId="65B051FD" w:rsidR="002A6755" w:rsidRDefault="002A6755">
      <w:pPr>
        <w:pStyle w:val="Testocommento"/>
      </w:pPr>
      <w:r>
        <w:rPr>
          <w:rStyle w:val="Rimandocommento"/>
        </w:rPr>
        <w:annotationRef/>
      </w:r>
      <w:r>
        <w:t xml:space="preserve">Fonte immagine: </w:t>
      </w:r>
    </w:p>
    <w:p w14:paraId="5A18F4EB" w14:textId="2FAC7990" w:rsidR="002A6755" w:rsidRDefault="006E17B3" w:rsidP="006E17B3">
      <w:pPr>
        <w:pStyle w:val="Testocommento"/>
      </w:pPr>
      <w:r w:rsidRPr="006E17B3">
        <w:t>https://www.pinterest.de/pin/481181541441152676/</w:t>
      </w:r>
    </w:p>
  </w:comment>
  <w:comment w:id="79" w:author="Simone" w:date="2024-06-04T11:20:00Z" w:initials="S">
    <w:p w14:paraId="53FAC682" w14:textId="0E0C7B94" w:rsidR="00E130BD" w:rsidRDefault="00E130BD" w:rsidP="002F3C79">
      <w:r>
        <w:rPr>
          <w:rStyle w:val="Rimandocommento"/>
        </w:rPr>
        <w:annotationRef/>
      </w:r>
      <w:r>
        <w:t>Questo di solito si trova in una cartella separata, qui si riportano le informazioni essenziali ed eventualmente le parti di codice che volete far risaltare.</w:t>
      </w:r>
    </w:p>
  </w:comment>
  <w:comment w:id="81" w:author="Simone" w:date="2025-01-15T09:50:00Z" w:initials="S">
    <w:p w14:paraId="35810C34" w14:textId="77777777" w:rsidR="00562B38" w:rsidRDefault="00562B38">
      <w:pPr>
        <w:pStyle w:val="Testocommento"/>
      </w:pPr>
      <w:r>
        <w:rPr>
          <w:rStyle w:val="Rimandocommento"/>
        </w:rPr>
        <w:annotationRef/>
      </w:r>
      <w:r>
        <w:t xml:space="preserve">Di solito non viene mostrato tutto il codice ma la sua strutturazione in class </w:t>
      </w:r>
      <w:proofErr w:type="spellStart"/>
      <w:r>
        <w:t>diagram</w:t>
      </w:r>
      <w:proofErr w:type="spellEnd"/>
      <w:r>
        <w:t xml:space="preserve"> e le parti di algoritmi interessanti.</w:t>
      </w:r>
    </w:p>
    <w:p w14:paraId="167EFC58" w14:textId="70B16FB1" w:rsidR="00562B38" w:rsidRDefault="00562B38">
      <w:pPr>
        <w:pStyle w:val="Testocommento"/>
      </w:pPr>
      <w:r>
        <w:t>Si cita la fonte dove si troveranno i codici (locale, GIT, …)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C00ADE" w15:done="0"/>
  <w15:commentEx w15:paraId="52A816A9" w15:done="0"/>
  <w15:commentEx w15:paraId="1D7665A2" w15:done="0"/>
  <w15:commentEx w15:paraId="5E55E596" w15:done="0"/>
  <w15:commentEx w15:paraId="3C72541B" w15:done="0"/>
  <w15:commentEx w15:paraId="57874D94" w15:done="0"/>
  <w15:commentEx w15:paraId="51271B5B" w15:done="0"/>
  <w15:commentEx w15:paraId="73A55817" w15:done="0"/>
  <w15:commentEx w15:paraId="669B0C17" w15:done="0"/>
  <w15:commentEx w15:paraId="37896CA9" w15:done="0"/>
  <w15:commentEx w15:paraId="127A094A" w15:done="0"/>
  <w15:commentEx w15:paraId="4D918361" w15:done="0"/>
  <w15:commentEx w15:paraId="0BEB84C0" w15:done="0"/>
  <w15:commentEx w15:paraId="32A74FA0" w15:done="0"/>
  <w15:commentEx w15:paraId="04F2E249" w15:done="0"/>
  <w15:commentEx w15:paraId="6E3A4371" w15:done="0"/>
  <w15:commentEx w15:paraId="009CA4FD" w15:done="0"/>
  <w15:commentEx w15:paraId="2E397574" w15:done="0"/>
  <w15:commentEx w15:paraId="5F46BCA6" w15:done="0"/>
  <w15:commentEx w15:paraId="7025B174" w15:done="0"/>
  <w15:commentEx w15:paraId="0DB38821" w15:done="0"/>
  <w15:commentEx w15:paraId="0E865BD7" w15:done="0"/>
  <w15:commentEx w15:paraId="00883A57" w15:done="0"/>
  <w15:commentEx w15:paraId="5A19CD1D" w15:done="0"/>
  <w15:commentEx w15:paraId="4B1CA3CF" w15:done="0"/>
  <w15:commentEx w15:paraId="520FD5BF" w15:done="0"/>
  <w15:commentEx w15:paraId="709835DA" w15:done="0"/>
  <w15:commentEx w15:paraId="0C63C7EC" w15:done="0"/>
  <w15:commentEx w15:paraId="2DE52F8D" w15:done="0"/>
  <w15:commentEx w15:paraId="607E0333" w15:done="0"/>
  <w15:commentEx w15:paraId="1E7B71CA" w15:done="0"/>
  <w15:commentEx w15:paraId="66F20BC2" w15:done="0"/>
  <w15:commentEx w15:paraId="798D458C" w15:done="0"/>
  <w15:commentEx w15:paraId="618697ED" w15:done="0"/>
  <w15:commentEx w15:paraId="636C71DC" w15:done="0"/>
  <w15:commentEx w15:paraId="770B91D8" w15:done="0"/>
  <w15:commentEx w15:paraId="5A18F4EB" w15:done="0"/>
  <w15:commentEx w15:paraId="53FAC682" w15:done="0"/>
  <w15:commentEx w15:paraId="167EFC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4CB42" w16cex:dateUtc="2021-11-09T09:26:00Z"/>
  <w16cex:commentExtensible w16cex:durableId="2A095B9E" w16cex:dateUtc="2024-06-04T07:23:00Z"/>
  <w16cex:commentExtensible w16cex:durableId="2A095CEC" w16cex:dateUtc="2024-06-04T07:29:00Z"/>
  <w16cex:commentExtensible w16cex:durableId="2A095DA1" w16cex:dateUtc="2024-06-04T07:32:00Z"/>
  <w16cex:commentExtensible w16cex:durableId="2A095DB8" w16cex:dateUtc="2024-06-04T07:32:00Z"/>
  <w16cex:commentExtensible w16cex:durableId="2A095DEC" w16cex:dateUtc="2024-06-04T07:33:00Z"/>
  <w16cex:commentExtensible w16cex:durableId="2A095E09" w16cex:dateUtc="2024-06-04T07:34:00Z"/>
  <w16cex:commentExtensible w16cex:durableId="2A096317" w16cex:dateUtc="2024-06-04T07:55:00Z"/>
  <w16cex:commentExtensible w16cex:durableId="2A095F0F" w16cex:dateUtc="2024-06-04T07:38:00Z"/>
  <w16cex:commentExtensible w16cex:durableId="2A095F2E" w16cex:dateUtc="2024-06-04T07:38:00Z"/>
  <w16cex:commentExtensible w16cex:durableId="2A096332" w16cex:dateUtc="2024-06-04T07:56:00Z"/>
  <w16cex:commentExtensible w16cex:durableId="2A096341" w16cex:dateUtc="2024-06-04T07:56:00Z"/>
  <w16cex:commentExtensible w16cex:durableId="2A09635B" w16cex:dateUtc="2024-06-04T07:56:00Z"/>
  <w16cex:commentExtensible w16cex:durableId="2A09636C" w16cex:dateUtc="2024-06-04T07:57:00Z"/>
  <w16cex:commentExtensible w16cex:durableId="2B310238" w16cex:dateUtc="2025-01-14T14:33:00Z"/>
  <w16cex:commentExtensible w16cex:durableId="2A0963E5" w16cex:dateUtc="2024-06-04T07:59:00Z"/>
  <w16cex:commentExtensible w16cex:durableId="2A096418" w16cex:dateUtc="2024-06-04T07:59:00Z"/>
  <w16cex:commentExtensible w16cex:durableId="2A096571" w16cex:dateUtc="2024-06-04T08:05:00Z"/>
  <w16cex:commentExtensible w16cex:durableId="2A096466" w16cex:dateUtc="2024-06-04T08:01:00Z"/>
  <w16cex:commentExtensible w16cex:durableId="2A096479" w16cex:dateUtc="2024-06-04T08:01:00Z"/>
  <w16cex:commentExtensible w16cex:durableId="2A09658D" w16cex:dateUtc="2024-06-04T08:06:00Z"/>
  <w16cex:commentExtensible w16cex:durableId="2A09659A" w16cex:dateUtc="2024-06-04T08:06:00Z"/>
  <w16cex:commentExtensible w16cex:durableId="2A096600" w16cex:dateUtc="2024-06-04T08:08:00Z"/>
  <w16cex:commentExtensible w16cex:durableId="2A09660E" w16cex:dateUtc="2024-06-04T08:08:00Z"/>
  <w16cex:commentExtensible w16cex:durableId="2A096626" w16cex:dateUtc="2024-06-04T08:08:00Z"/>
  <w16cex:commentExtensible w16cex:durableId="2A0972CB" w16cex:dateUtc="2024-06-04T09:02:00Z"/>
  <w16cex:commentExtensible w16cex:durableId="2A097309" w16cex:dateUtc="2024-06-04T09:03:00Z"/>
  <w16cex:commentExtensible w16cex:durableId="2A09732B" w16cex:dateUtc="2024-06-04T09:04:00Z"/>
  <w16cex:commentExtensible w16cex:durableId="2A09734A" w16cex:dateUtc="2024-06-04T09:04:00Z"/>
  <w16cex:commentExtensible w16cex:durableId="2A0975A0" w16cex:dateUtc="2024-06-04T09:14:00Z"/>
  <w16cex:commentExtensible w16cex:durableId="2A097622" w16cex:dateUtc="2024-06-04T09:16:00Z"/>
  <w16cex:commentExtensible w16cex:durableId="2A09763B" w16cex:dateUtc="2024-06-04T09:17:00Z"/>
  <w16cex:commentExtensible w16cex:durableId="2A097687" w16cex:dateUtc="2024-06-04T09:18:00Z"/>
  <w16cex:commentExtensible w16cex:durableId="2A097691" w16cex:dateUtc="2024-06-04T09:18:00Z"/>
  <w16cex:commentExtensible w16cex:durableId="2A0976C9" w16cex:dateUtc="2024-06-04T09:19:00Z"/>
  <w16cex:commentExtensible w16cex:durableId="2A0976DD" w16cex:dateUtc="2024-06-04T09:19:00Z"/>
  <w16cex:commentExtensible w16cex:durableId="2A097CFD" w16cex:dateUtc="2024-06-04T09:46:00Z"/>
  <w16cex:commentExtensible w16cex:durableId="2A097702" w16cex:dateUtc="2024-06-04T09:20:00Z"/>
  <w16cex:commentExtensible w16cex:durableId="2B320350" w16cex:dateUtc="2025-01-15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C00ADE" w16cid:durableId="2534CB42"/>
  <w16cid:commentId w16cid:paraId="52A816A9" w16cid:durableId="2A095B9E"/>
  <w16cid:commentId w16cid:paraId="1D7665A2" w16cid:durableId="2A095CEC"/>
  <w16cid:commentId w16cid:paraId="5E55E596" w16cid:durableId="2A095DA1"/>
  <w16cid:commentId w16cid:paraId="3C72541B" w16cid:durableId="2A095DB8"/>
  <w16cid:commentId w16cid:paraId="57874D94" w16cid:durableId="2A095DEC"/>
  <w16cid:commentId w16cid:paraId="51271B5B" w16cid:durableId="2A095E09"/>
  <w16cid:commentId w16cid:paraId="73A55817" w16cid:durableId="2A096317"/>
  <w16cid:commentId w16cid:paraId="669B0C17" w16cid:durableId="2A095F0F"/>
  <w16cid:commentId w16cid:paraId="37896CA9" w16cid:durableId="2A095F2E"/>
  <w16cid:commentId w16cid:paraId="127A094A" w16cid:durableId="2A096332"/>
  <w16cid:commentId w16cid:paraId="4D918361" w16cid:durableId="2A096341"/>
  <w16cid:commentId w16cid:paraId="0BEB84C0" w16cid:durableId="2A09635B"/>
  <w16cid:commentId w16cid:paraId="32A74FA0" w16cid:durableId="2A09636C"/>
  <w16cid:commentId w16cid:paraId="04F2E249" w16cid:durableId="2B310238"/>
  <w16cid:commentId w16cid:paraId="6E3A4371" w16cid:durableId="2A0963E5"/>
  <w16cid:commentId w16cid:paraId="009CA4FD" w16cid:durableId="2A096418"/>
  <w16cid:commentId w16cid:paraId="2E397574" w16cid:durableId="2A096571"/>
  <w16cid:commentId w16cid:paraId="5F46BCA6" w16cid:durableId="2A096466"/>
  <w16cid:commentId w16cid:paraId="7025B174" w16cid:durableId="2A096479"/>
  <w16cid:commentId w16cid:paraId="0DB38821" w16cid:durableId="2A09658D"/>
  <w16cid:commentId w16cid:paraId="0E865BD7" w16cid:durableId="2A09659A"/>
  <w16cid:commentId w16cid:paraId="00883A57" w16cid:durableId="2A096600"/>
  <w16cid:commentId w16cid:paraId="5A19CD1D" w16cid:durableId="2A09660E"/>
  <w16cid:commentId w16cid:paraId="4B1CA3CF" w16cid:durableId="2A096626"/>
  <w16cid:commentId w16cid:paraId="520FD5BF" w16cid:durableId="2A0972CB"/>
  <w16cid:commentId w16cid:paraId="709835DA" w16cid:durableId="2A097309"/>
  <w16cid:commentId w16cid:paraId="0C63C7EC" w16cid:durableId="2A09732B"/>
  <w16cid:commentId w16cid:paraId="2DE52F8D" w16cid:durableId="2A09734A"/>
  <w16cid:commentId w16cid:paraId="607E0333" w16cid:durableId="2A0975A0"/>
  <w16cid:commentId w16cid:paraId="1E7B71CA" w16cid:durableId="2A097622"/>
  <w16cid:commentId w16cid:paraId="66F20BC2" w16cid:durableId="2A09763B"/>
  <w16cid:commentId w16cid:paraId="798D458C" w16cid:durableId="2A097687"/>
  <w16cid:commentId w16cid:paraId="618697ED" w16cid:durableId="2A097691"/>
  <w16cid:commentId w16cid:paraId="636C71DC" w16cid:durableId="2A0976C9"/>
  <w16cid:commentId w16cid:paraId="770B91D8" w16cid:durableId="2A0976DD"/>
  <w16cid:commentId w16cid:paraId="5A18F4EB" w16cid:durableId="2A097CFD"/>
  <w16cid:commentId w16cid:paraId="53FAC682" w16cid:durableId="2A097702"/>
  <w16cid:commentId w16cid:paraId="167EFC58" w16cid:durableId="2B3203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FE33" w14:textId="77777777" w:rsidR="00B22343" w:rsidRDefault="00B22343">
      <w:r>
        <w:separator/>
      </w:r>
    </w:p>
  </w:endnote>
  <w:endnote w:type="continuationSeparator" w:id="0">
    <w:p w14:paraId="33C25A11" w14:textId="77777777" w:rsidR="00B22343" w:rsidRDefault="00B2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ugal San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615"/>
    </w:tblGrid>
    <w:tr w:rsidR="00391D5A" w14:paraId="106E1E92" w14:textId="77777777" w:rsidTr="00A64144">
      <w:tc>
        <w:tcPr>
          <w:tcW w:w="8615" w:type="dxa"/>
          <w:shd w:val="clear" w:color="auto" w:fill="auto"/>
        </w:tcPr>
        <w:p w14:paraId="4B4E2855" w14:textId="117EC321" w:rsidR="00391D5A" w:rsidRPr="006143AA" w:rsidRDefault="00391D5A" w:rsidP="001D3951">
          <w:pPr>
            <w:pStyle w:val="Pidipagina"/>
            <w:tabs>
              <w:tab w:val="clear" w:pos="9638"/>
              <w:tab w:val="right" w:pos="8364"/>
            </w:tabs>
            <w:rPr>
              <w:sz w:val="16"/>
              <w:szCs w:val="16"/>
            </w:rPr>
          </w:pPr>
          <w:r w:rsidRPr="006143AA">
            <w:rPr>
              <w:sz w:val="16"/>
              <w:szCs w:val="16"/>
            </w:rPr>
            <w:t>Simone Giudice - Data</w:t>
          </w:r>
          <w:r w:rsidRPr="006143AA">
            <w:rPr>
              <w:sz w:val="16"/>
              <w:szCs w:val="16"/>
            </w:rPr>
            <w:tab/>
            <w:t>Titolo</w:t>
          </w:r>
          <w:r w:rsidRPr="006143AA">
            <w:rPr>
              <w:sz w:val="16"/>
              <w:szCs w:val="16"/>
            </w:rPr>
            <w:tab/>
          </w:r>
          <w:r w:rsidR="004F111C">
            <w:rPr>
              <w:sz w:val="16"/>
              <w:szCs w:val="16"/>
            </w:rPr>
            <w:fldChar w:fldCharType="begin"/>
          </w:r>
          <w:r w:rsidR="004F111C">
            <w:rPr>
              <w:sz w:val="16"/>
              <w:szCs w:val="16"/>
            </w:rPr>
            <w:instrText xml:space="preserve"> PAGE   \* MERGEFORMAT </w:instrText>
          </w:r>
          <w:r w:rsidR="004F111C">
            <w:rPr>
              <w:sz w:val="16"/>
              <w:szCs w:val="16"/>
            </w:rPr>
            <w:fldChar w:fldCharType="separate"/>
          </w:r>
          <w:r w:rsidR="004F111C">
            <w:rPr>
              <w:noProof/>
              <w:sz w:val="16"/>
              <w:szCs w:val="16"/>
            </w:rPr>
            <w:t>1</w:t>
          </w:r>
          <w:r w:rsidR="004F111C">
            <w:rPr>
              <w:sz w:val="16"/>
              <w:szCs w:val="16"/>
            </w:rPr>
            <w:fldChar w:fldCharType="end"/>
          </w:r>
          <w:r w:rsidR="004F111C">
            <w:rPr>
              <w:sz w:val="16"/>
              <w:szCs w:val="16"/>
            </w:rPr>
            <w:t xml:space="preserve"> di </w:t>
          </w:r>
          <w:r w:rsidR="004F111C">
            <w:rPr>
              <w:sz w:val="16"/>
              <w:szCs w:val="16"/>
            </w:rPr>
            <w:fldChar w:fldCharType="begin"/>
          </w:r>
          <w:r w:rsidR="004F111C">
            <w:rPr>
              <w:sz w:val="16"/>
              <w:szCs w:val="16"/>
            </w:rPr>
            <w:instrText xml:space="preserve"> SECTIONPAGES   \* MERGEFORMAT </w:instrText>
          </w:r>
          <w:r w:rsidR="004F111C">
            <w:rPr>
              <w:sz w:val="16"/>
              <w:szCs w:val="16"/>
            </w:rPr>
            <w:fldChar w:fldCharType="separate"/>
          </w:r>
          <w:r w:rsidR="008D2BD4">
            <w:rPr>
              <w:noProof/>
              <w:sz w:val="16"/>
              <w:szCs w:val="16"/>
            </w:rPr>
            <w:t>8</w:t>
          </w:r>
          <w:r w:rsidR="004F111C">
            <w:rPr>
              <w:sz w:val="16"/>
              <w:szCs w:val="16"/>
            </w:rPr>
            <w:fldChar w:fldCharType="end"/>
          </w:r>
        </w:p>
      </w:tc>
    </w:tr>
  </w:tbl>
  <w:p w14:paraId="6B978AC6" w14:textId="77777777" w:rsidR="00391D5A" w:rsidRDefault="00391D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9195B" w14:textId="77777777" w:rsidR="00B22343" w:rsidRDefault="00B22343">
      <w:r>
        <w:separator/>
      </w:r>
    </w:p>
  </w:footnote>
  <w:footnote w:type="continuationSeparator" w:id="0">
    <w:p w14:paraId="5A13F45D" w14:textId="77777777" w:rsidR="00B22343" w:rsidRDefault="00B2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10637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Frugal Sans" w:hAnsi="Frugal Sans" w:hint="default"/>
        <w:b/>
        <w:i w:val="0"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Frugal Sans" w:hAnsi="Frugal Sans" w:hint="default"/>
        <w:b/>
        <w:i w:val="0"/>
        <w:sz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Frugal Sans" w:hAnsi="Frugal Sans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F365A5"/>
    <w:multiLevelType w:val="hybridMultilevel"/>
    <w:tmpl w:val="89A604E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B6551"/>
    <w:multiLevelType w:val="hybridMultilevel"/>
    <w:tmpl w:val="3F087EF8"/>
    <w:lvl w:ilvl="0" w:tplc="08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9510FBD"/>
    <w:multiLevelType w:val="hybridMultilevel"/>
    <w:tmpl w:val="16262D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673"/>
    <w:multiLevelType w:val="hybridMultilevel"/>
    <w:tmpl w:val="2198194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639B6"/>
    <w:multiLevelType w:val="hybridMultilevel"/>
    <w:tmpl w:val="56649EE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27C6A"/>
    <w:multiLevelType w:val="multilevel"/>
    <w:tmpl w:val="47982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7490561"/>
    <w:multiLevelType w:val="hybridMultilevel"/>
    <w:tmpl w:val="2C9808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91613"/>
    <w:multiLevelType w:val="multilevel"/>
    <w:tmpl w:val="573CEF32"/>
    <w:lvl w:ilvl="0">
      <w:start w:val="1"/>
      <w:numFmt w:val="decimal"/>
      <w:pStyle w:val="Titolo1"/>
      <w:lvlText w:val="%1"/>
      <w:lvlJc w:val="right"/>
      <w:pPr>
        <w:ind w:left="0" w:firstLine="0"/>
      </w:pPr>
      <w:rPr>
        <w:rFonts w:ascii="Frugal Sans" w:hAnsi="Frugal Sans" w:hint="default"/>
        <w:b/>
        <w:i w:val="0"/>
        <w:sz w:val="16"/>
      </w:rPr>
    </w:lvl>
    <w:lvl w:ilvl="1">
      <w:start w:val="1"/>
      <w:numFmt w:val="decimal"/>
      <w:pStyle w:val="Titolo2"/>
      <w:lvlText w:val="%1.%2"/>
      <w:lvlJc w:val="right"/>
      <w:pPr>
        <w:ind w:left="0" w:firstLine="0"/>
      </w:pPr>
      <w:rPr>
        <w:rFonts w:ascii="Frugal Sans" w:hAnsi="Frugal Sans" w:hint="default"/>
        <w:b/>
        <w:i w:val="0"/>
        <w:sz w:val="16"/>
      </w:rPr>
    </w:lvl>
    <w:lvl w:ilvl="2">
      <w:start w:val="1"/>
      <w:numFmt w:val="decimal"/>
      <w:pStyle w:val="Titolo3"/>
      <w:lvlText w:val="%1.%2.%3"/>
      <w:lvlJc w:val="right"/>
      <w:pPr>
        <w:ind w:left="0" w:firstLine="0"/>
      </w:pPr>
      <w:rPr>
        <w:rFonts w:ascii="Frugal Sans" w:hAnsi="Frugal Sans" w:hint="default"/>
        <w:b/>
        <w:i w:val="0"/>
        <w:sz w:val="16"/>
      </w:rPr>
    </w:lvl>
    <w:lvl w:ilvl="3">
      <w:start w:val="1"/>
      <w:numFmt w:val="decimal"/>
      <w:pStyle w:val="Titolo4"/>
      <w:lvlText w:val="%1.%2.%3.%4"/>
      <w:lvlJc w:val="righ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6342F6"/>
    <w:multiLevelType w:val="hybridMultilevel"/>
    <w:tmpl w:val="2C144234"/>
    <w:lvl w:ilvl="0" w:tplc="08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F2849F5"/>
    <w:multiLevelType w:val="multilevel"/>
    <w:tmpl w:val="47982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1E84989"/>
    <w:multiLevelType w:val="hybridMultilevel"/>
    <w:tmpl w:val="9F3C6602"/>
    <w:lvl w:ilvl="0" w:tplc="5262E284">
      <w:numFmt w:val="bullet"/>
      <w:lvlText w:val="-"/>
      <w:lvlJc w:val="left"/>
      <w:pPr>
        <w:ind w:left="720" w:hanging="360"/>
      </w:pPr>
      <w:rPr>
        <w:rFonts w:ascii="Frugal Sans" w:eastAsia="Times New Roman" w:hAnsi="Frugal Sans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F749C"/>
    <w:multiLevelType w:val="hybridMultilevel"/>
    <w:tmpl w:val="9230DA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10790"/>
    <w:multiLevelType w:val="hybridMultilevel"/>
    <w:tmpl w:val="82265EE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20C27"/>
    <w:multiLevelType w:val="multilevel"/>
    <w:tmpl w:val="47982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EB020CE"/>
    <w:multiLevelType w:val="hybridMultilevel"/>
    <w:tmpl w:val="A970D7BC"/>
    <w:lvl w:ilvl="0" w:tplc="00F88F16">
      <w:start w:val="29"/>
      <w:numFmt w:val="bullet"/>
      <w:lvlText w:val=""/>
      <w:lvlJc w:val="left"/>
      <w:pPr>
        <w:ind w:left="785" w:hanging="360"/>
      </w:pPr>
      <w:rPr>
        <w:rFonts w:ascii="Wingdings" w:eastAsia="Times New Roman" w:hAnsi="Wingdings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0885AC8"/>
    <w:multiLevelType w:val="hybridMultilevel"/>
    <w:tmpl w:val="D10C3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37F87"/>
    <w:multiLevelType w:val="hybridMultilevel"/>
    <w:tmpl w:val="B8949D04"/>
    <w:lvl w:ilvl="0" w:tplc="A116338A">
      <w:start w:val="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F6337"/>
    <w:multiLevelType w:val="hybridMultilevel"/>
    <w:tmpl w:val="2668E1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1F06"/>
    <w:multiLevelType w:val="hybridMultilevel"/>
    <w:tmpl w:val="BF6C298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F340A"/>
    <w:multiLevelType w:val="hybridMultilevel"/>
    <w:tmpl w:val="5950B2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532EE"/>
    <w:multiLevelType w:val="multilevel"/>
    <w:tmpl w:val="D84449CA"/>
    <w:lvl w:ilvl="0">
      <w:start w:val="1"/>
      <w:numFmt w:val="decimal"/>
      <w:lvlText w:val="%1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F0C552C"/>
    <w:multiLevelType w:val="hybridMultilevel"/>
    <w:tmpl w:val="6EB47BE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02118"/>
    <w:multiLevelType w:val="hybridMultilevel"/>
    <w:tmpl w:val="9E88726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F0FE9"/>
    <w:multiLevelType w:val="multilevel"/>
    <w:tmpl w:val="8B060F36"/>
    <w:lvl w:ilvl="0">
      <w:start w:val="1"/>
      <w:numFmt w:val="decimal"/>
      <w:lvlText w:val="%1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9A81149"/>
    <w:multiLevelType w:val="hybridMultilevel"/>
    <w:tmpl w:val="7E7617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C0DF1"/>
    <w:multiLevelType w:val="hybridMultilevel"/>
    <w:tmpl w:val="F702D1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0"/>
  </w:num>
  <w:num w:numId="5">
    <w:abstractNumId w:val="1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righ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4"/>
  </w:num>
  <w:num w:numId="7">
    <w:abstractNumId w:val="8"/>
  </w:num>
  <w:num w:numId="8">
    <w:abstractNumId w:val="2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lvl w:ilvl="0">
        <w:start w:val="1"/>
        <w:numFmt w:val="decimal"/>
        <w:pStyle w:val="Titolo1"/>
        <w:lvlText w:val="%1"/>
        <w:lvlJc w:val="right"/>
        <w:pPr>
          <w:ind w:left="0" w:firstLine="0"/>
        </w:pPr>
        <w:rPr>
          <w:rFonts w:ascii="Frugal Sans" w:hAnsi="Frugal Sans" w:hint="default"/>
          <w:b/>
          <w:i w:val="0"/>
          <w:sz w:val="16"/>
        </w:rPr>
      </w:lvl>
    </w:lvlOverride>
    <w:lvlOverride w:ilvl="1">
      <w:lvl w:ilvl="1">
        <w:start w:val="1"/>
        <w:numFmt w:val="decimal"/>
        <w:pStyle w:val="Titolo2"/>
        <w:lvlText w:val="%1.%2"/>
        <w:lvlJc w:val="right"/>
        <w:pPr>
          <w:ind w:left="0" w:firstLine="0"/>
        </w:pPr>
        <w:rPr>
          <w:rFonts w:ascii="Frugal Sans" w:hAnsi="Frugal Sans" w:hint="default"/>
          <w:b/>
          <w:i w:val="0"/>
          <w:sz w:val="16"/>
        </w:rPr>
      </w:lvl>
    </w:lvlOverride>
    <w:lvlOverride w:ilvl="2">
      <w:lvl w:ilvl="2">
        <w:start w:val="1"/>
        <w:numFmt w:val="decimal"/>
        <w:pStyle w:val="Titolo3"/>
        <w:lvlText w:val="%1.%2.%3"/>
        <w:lvlJc w:val="right"/>
        <w:pPr>
          <w:ind w:left="0" w:firstLine="0"/>
        </w:pPr>
        <w:rPr>
          <w:rFonts w:ascii="Frugal Sans" w:hAnsi="Frugal Sans" w:hint="default"/>
          <w:b/>
          <w:i w:val="0"/>
          <w:sz w:val="16"/>
        </w:rPr>
      </w:lvl>
    </w:lvlOverride>
    <w:lvlOverride w:ilvl="3">
      <w:lvl w:ilvl="3">
        <w:start w:val="1"/>
        <w:numFmt w:val="decimal"/>
        <w:pStyle w:val="Titolo4"/>
        <w:lvlText w:val="%1.%2.%3.%4"/>
        <w:lvlJc w:val="right"/>
        <w:pPr>
          <w:ind w:left="0" w:firstLine="0"/>
        </w:pPr>
        <w:rPr>
          <w:rFonts w:ascii="Frugal Sans" w:hAnsi="Frugal Sans" w:hint="default"/>
          <w:b/>
          <w:i w:val="0"/>
          <w:sz w:val="16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"/>
  </w:num>
  <w:num w:numId="12">
    <w:abstractNumId w:val="18"/>
  </w:num>
  <w:num w:numId="13">
    <w:abstractNumId w:val="22"/>
  </w:num>
  <w:num w:numId="14">
    <w:abstractNumId w:val="23"/>
  </w:num>
  <w:num w:numId="15">
    <w:abstractNumId w:val="9"/>
  </w:num>
  <w:num w:numId="16">
    <w:abstractNumId w:val="2"/>
  </w:num>
  <w:num w:numId="17">
    <w:abstractNumId w:val="3"/>
  </w:num>
  <w:num w:numId="18">
    <w:abstractNumId w:val="25"/>
  </w:num>
  <w:num w:numId="19">
    <w:abstractNumId w:val="13"/>
  </w:num>
  <w:num w:numId="20">
    <w:abstractNumId w:val="20"/>
  </w:num>
  <w:num w:numId="21">
    <w:abstractNumId w:val="5"/>
  </w:num>
  <w:num w:numId="22">
    <w:abstractNumId w:val="15"/>
  </w:num>
  <w:num w:numId="23">
    <w:abstractNumId w:val="11"/>
  </w:num>
  <w:num w:numId="24">
    <w:abstractNumId w:val="4"/>
  </w:num>
  <w:num w:numId="25">
    <w:abstractNumId w:val="19"/>
  </w:num>
  <w:num w:numId="26">
    <w:abstractNumId w:val="12"/>
  </w:num>
  <w:num w:numId="27">
    <w:abstractNumId w:val="26"/>
  </w:num>
  <w:num w:numId="28">
    <w:abstractNumId w:val="16"/>
  </w:num>
  <w:num w:numId="29">
    <w:abstractNumId w:val="7"/>
  </w:num>
  <w:num w:numId="3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Giudice">
    <w15:presenceInfo w15:providerId="Windows Live" w15:userId="bb2d8537941d2838"/>
  </w15:person>
  <w15:person w15:author="Simone">
    <w15:presenceInfo w15:providerId="None" w15:userId="Simo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03C"/>
    <w:rsid w:val="000165CD"/>
    <w:rsid w:val="00036D2F"/>
    <w:rsid w:val="0004642E"/>
    <w:rsid w:val="000559B3"/>
    <w:rsid w:val="000568BE"/>
    <w:rsid w:val="00067B2F"/>
    <w:rsid w:val="0007037C"/>
    <w:rsid w:val="00071314"/>
    <w:rsid w:val="000755D0"/>
    <w:rsid w:val="000761C7"/>
    <w:rsid w:val="00076516"/>
    <w:rsid w:val="000819F2"/>
    <w:rsid w:val="000843F2"/>
    <w:rsid w:val="00087126"/>
    <w:rsid w:val="00095B16"/>
    <w:rsid w:val="000A1E1D"/>
    <w:rsid w:val="000A3C70"/>
    <w:rsid w:val="000A3CF4"/>
    <w:rsid w:val="000C10E4"/>
    <w:rsid w:val="000C688D"/>
    <w:rsid w:val="000C7775"/>
    <w:rsid w:val="000D078A"/>
    <w:rsid w:val="000E5FFF"/>
    <w:rsid w:val="000F55C4"/>
    <w:rsid w:val="001058E5"/>
    <w:rsid w:val="001134C7"/>
    <w:rsid w:val="00117128"/>
    <w:rsid w:val="00130A53"/>
    <w:rsid w:val="00131D21"/>
    <w:rsid w:val="00133F10"/>
    <w:rsid w:val="00150608"/>
    <w:rsid w:val="00161F1C"/>
    <w:rsid w:val="0016346B"/>
    <w:rsid w:val="001706A5"/>
    <w:rsid w:val="00174647"/>
    <w:rsid w:val="00183059"/>
    <w:rsid w:val="00193788"/>
    <w:rsid w:val="001A59E1"/>
    <w:rsid w:val="001B730D"/>
    <w:rsid w:val="001B7C72"/>
    <w:rsid w:val="001C15E2"/>
    <w:rsid w:val="001C50EF"/>
    <w:rsid w:val="001D3951"/>
    <w:rsid w:val="001E043E"/>
    <w:rsid w:val="001F415E"/>
    <w:rsid w:val="001F6E36"/>
    <w:rsid w:val="001F72EA"/>
    <w:rsid w:val="00200629"/>
    <w:rsid w:val="00207A2D"/>
    <w:rsid w:val="00220BF0"/>
    <w:rsid w:val="0023021F"/>
    <w:rsid w:val="00234B9B"/>
    <w:rsid w:val="002403EC"/>
    <w:rsid w:val="00251BFC"/>
    <w:rsid w:val="002568F3"/>
    <w:rsid w:val="002635BD"/>
    <w:rsid w:val="00263AEF"/>
    <w:rsid w:val="00265C0F"/>
    <w:rsid w:val="00272BA7"/>
    <w:rsid w:val="00272E4E"/>
    <w:rsid w:val="00277491"/>
    <w:rsid w:val="002A0CC3"/>
    <w:rsid w:val="002A6755"/>
    <w:rsid w:val="002B678B"/>
    <w:rsid w:val="002B72A3"/>
    <w:rsid w:val="002B79E7"/>
    <w:rsid w:val="002E7CC2"/>
    <w:rsid w:val="002F3C79"/>
    <w:rsid w:val="002F4B0C"/>
    <w:rsid w:val="002F7E08"/>
    <w:rsid w:val="002F7FE9"/>
    <w:rsid w:val="00322A3E"/>
    <w:rsid w:val="00324223"/>
    <w:rsid w:val="00324796"/>
    <w:rsid w:val="00330A89"/>
    <w:rsid w:val="003367CF"/>
    <w:rsid w:val="003439A3"/>
    <w:rsid w:val="00352FA2"/>
    <w:rsid w:val="003569A9"/>
    <w:rsid w:val="00377F0C"/>
    <w:rsid w:val="00391D5A"/>
    <w:rsid w:val="003A306F"/>
    <w:rsid w:val="003B2C60"/>
    <w:rsid w:val="003B5473"/>
    <w:rsid w:val="003C4554"/>
    <w:rsid w:val="003D547A"/>
    <w:rsid w:val="003F282E"/>
    <w:rsid w:val="00405F5B"/>
    <w:rsid w:val="00406112"/>
    <w:rsid w:val="00416578"/>
    <w:rsid w:val="00431105"/>
    <w:rsid w:val="004314AE"/>
    <w:rsid w:val="00434271"/>
    <w:rsid w:val="00447082"/>
    <w:rsid w:val="00464394"/>
    <w:rsid w:val="0046520D"/>
    <w:rsid w:val="00471C6E"/>
    <w:rsid w:val="0048438C"/>
    <w:rsid w:val="00493794"/>
    <w:rsid w:val="004A2BB9"/>
    <w:rsid w:val="004A3EA6"/>
    <w:rsid w:val="004A7099"/>
    <w:rsid w:val="004B34C7"/>
    <w:rsid w:val="004C34EC"/>
    <w:rsid w:val="004C4FD1"/>
    <w:rsid w:val="004D2CDE"/>
    <w:rsid w:val="004E028E"/>
    <w:rsid w:val="004E0EA6"/>
    <w:rsid w:val="004E2331"/>
    <w:rsid w:val="004E60D1"/>
    <w:rsid w:val="004E65C5"/>
    <w:rsid w:val="004E70DA"/>
    <w:rsid w:val="004F111C"/>
    <w:rsid w:val="004F155B"/>
    <w:rsid w:val="004F2B0D"/>
    <w:rsid w:val="004F3003"/>
    <w:rsid w:val="004F56C2"/>
    <w:rsid w:val="005049FA"/>
    <w:rsid w:val="0050736A"/>
    <w:rsid w:val="005105C8"/>
    <w:rsid w:val="00516D08"/>
    <w:rsid w:val="005232C5"/>
    <w:rsid w:val="0053535D"/>
    <w:rsid w:val="00535886"/>
    <w:rsid w:val="0054403C"/>
    <w:rsid w:val="00545203"/>
    <w:rsid w:val="0055221B"/>
    <w:rsid w:val="0055489A"/>
    <w:rsid w:val="00562B38"/>
    <w:rsid w:val="00562EDC"/>
    <w:rsid w:val="0056361D"/>
    <w:rsid w:val="0057381D"/>
    <w:rsid w:val="00575A96"/>
    <w:rsid w:val="0058098D"/>
    <w:rsid w:val="0058228A"/>
    <w:rsid w:val="0058518B"/>
    <w:rsid w:val="00591758"/>
    <w:rsid w:val="00593B59"/>
    <w:rsid w:val="00594C5E"/>
    <w:rsid w:val="00594C79"/>
    <w:rsid w:val="005C59A1"/>
    <w:rsid w:val="005D6524"/>
    <w:rsid w:val="005F08B7"/>
    <w:rsid w:val="005F2E78"/>
    <w:rsid w:val="005F49DD"/>
    <w:rsid w:val="005F7615"/>
    <w:rsid w:val="00600409"/>
    <w:rsid w:val="006143AA"/>
    <w:rsid w:val="006249BE"/>
    <w:rsid w:val="0062799E"/>
    <w:rsid w:val="00636AE1"/>
    <w:rsid w:val="00637B47"/>
    <w:rsid w:val="00641123"/>
    <w:rsid w:val="00645442"/>
    <w:rsid w:val="0065407B"/>
    <w:rsid w:val="00657218"/>
    <w:rsid w:val="00657E7C"/>
    <w:rsid w:val="006605C4"/>
    <w:rsid w:val="006770F1"/>
    <w:rsid w:val="0068130E"/>
    <w:rsid w:val="00682BEE"/>
    <w:rsid w:val="0068311C"/>
    <w:rsid w:val="00685F99"/>
    <w:rsid w:val="006900EF"/>
    <w:rsid w:val="00697F7C"/>
    <w:rsid w:val="006B0B63"/>
    <w:rsid w:val="006C093C"/>
    <w:rsid w:val="006E17B3"/>
    <w:rsid w:val="006F3CFD"/>
    <w:rsid w:val="00723925"/>
    <w:rsid w:val="00732516"/>
    <w:rsid w:val="00732FC2"/>
    <w:rsid w:val="007360B2"/>
    <w:rsid w:val="007378FE"/>
    <w:rsid w:val="00767527"/>
    <w:rsid w:val="007769A6"/>
    <w:rsid w:val="007930FA"/>
    <w:rsid w:val="007A6055"/>
    <w:rsid w:val="007F2EA1"/>
    <w:rsid w:val="007F3713"/>
    <w:rsid w:val="00813B45"/>
    <w:rsid w:val="00816D91"/>
    <w:rsid w:val="00821063"/>
    <w:rsid w:val="008255C9"/>
    <w:rsid w:val="00825906"/>
    <w:rsid w:val="0082738C"/>
    <w:rsid w:val="00832DED"/>
    <w:rsid w:val="00835964"/>
    <w:rsid w:val="00836BC7"/>
    <w:rsid w:val="0085417F"/>
    <w:rsid w:val="00860900"/>
    <w:rsid w:val="0086422E"/>
    <w:rsid w:val="008733C8"/>
    <w:rsid w:val="00877843"/>
    <w:rsid w:val="008A6BA1"/>
    <w:rsid w:val="008C0DBB"/>
    <w:rsid w:val="008C4C88"/>
    <w:rsid w:val="008D2BD4"/>
    <w:rsid w:val="008D7894"/>
    <w:rsid w:val="008E54CB"/>
    <w:rsid w:val="008E70A7"/>
    <w:rsid w:val="008F1AD9"/>
    <w:rsid w:val="0090026C"/>
    <w:rsid w:val="00913E17"/>
    <w:rsid w:val="009241BD"/>
    <w:rsid w:val="00924706"/>
    <w:rsid w:val="009255EF"/>
    <w:rsid w:val="0093248C"/>
    <w:rsid w:val="00943A73"/>
    <w:rsid w:val="00950C82"/>
    <w:rsid w:val="00954E38"/>
    <w:rsid w:val="00961F16"/>
    <w:rsid w:val="009725D8"/>
    <w:rsid w:val="009737FB"/>
    <w:rsid w:val="009759F3"/>
    <w:rsid w:val="009C57D0"/>
    <w:rsid w:val="009E2C4A"/>
    <w:rsid w:val="009F3649"/>
    <w:rsid w:val="009F752A"/>
    <w:rsid w:val="00A048E5"/>
    <w:rsid w:val="00A05E09"/>
    <w:rsid w:val="00A07293"/>
    <w:rsid w:val="00A077AB"/>
    <w:rsid w:val="00A11528"/>
    <w:rsid w:val="00A20A67"/>
    <w:rsid w:val="00A2683E"/>
    <w:rsid w:val="00A42420"/>
    <w:rsid w:val="00A449DA"/>
    <w:rsid w:val="00A53CA7"/>
    <w:rsid w:val="00A564E8"/>
    <w:rsid w:val="00A64144"/>
    <w:rsid w:val="00A64775"/>
    <w:rsid w:val="00A664A6"/>
    <w:rsid w:val="00A67256"/>
    <w:rsid w:val="00A67E7B"/>
    <w:rsid w:val="00A768DF"/>
    <w:rsid w:val="00A82994"/>
    <w:rsid w:val="00A969F7"/>
    <w:rsid w:val="00AC4A92"/>
    <w:rsid w:val="00AD5298"/>
    <w:rsid w:val="00AD5ABA"/>
    <w:rsid w:val="00AD6896"/>
    <w:rsid w:val="00AE3D71"/>
    <w:rsid w:val="00AF4D60"/>
    <w:rsid w:val="00AF5511"/>
    <w:rsid w:val="00AF5E7C"/>
    <w:rsid w:val="00B0642F"/>
    <w:rsid w:val="00B215C0"/>
    <w:rsid w:val="00B22343"/>
    <w:rsid w:val="00B32109"/>
    <w:rsid w:val="00B4680D"/>
    <w:rsid w:val="00B62F3C"/>
    <w:rsid w:val="00B66870"/>
    <w:rsid w:val="00B7300B"/>
    <w:rsid w:val="00B8722C"/>
    <w:rsid w:val="00BA1C26"/>
    <w:rsid w:val="00BA641F"/>
    <w:rsid w:val="00BB74A5"/>
    <w:rsid w:val="00BC74CE"/>
    <w:rsid w:val="00BD3678"/>
    <w:rsid w:val="00BE4173"/>
    <w:rsid w:val="00BF592D"/>
    <w:rsid w:val="00BF7AAC"/>
    <w:rsid w:val="00C0723A"/>
    <w:rsid w:val="00C22F80"/>
    <w:rsid w:val="00C307AD"/>
    <w:rsid w:val="00C309AF"/>
    <w:rsid w:val="00C35DC5"/>
    <w:rsid w:val="00C44210"/>
    <w:rsid w:val="00C5269B"/>
    <w:rsid w:val="00C95D05"/>
    <w:rsid w:val="00C96381"/>
    <w:rsid w:val="00CA04BA"/>
    <w:rsid w:val="00CA1206"/>
    <w:rsid w:val="00CA15AE"/>
    <w:rsid w:val="00CA52A1"/>
    <w:rsid w:val="00CB3845"/>
    <w:rsid w:val="00CC49EE"/>
    <w:rsid w:val="00CD0451"/>
    <w:rsid w:val="00CD0CEF"/>
    <w:rsid w:val="00CD6BF5"/>
    <w:rsid w:val="00CE3BE7"/>
    <w:rsid w:val="00CF2367"/>
    <w:rsid w:val="00CF4262"/>
    <w:rsid w:val="00CF6276"/>
    <w:rsid w:val="00D00760"/>
    <w:rsid w:val="00D10A5A"/>
    <w:rsid w:val="00D1112B"/>
    <w:rsid w:val="00D1193E"/>
    <w:rsid w:val="00D12F0D"/>
    <w:rsid w:val="00D2718C"/>
    <w:rsid w:val="00D340E2"/>
    <w:rsid w:val="00D34816"/>
    <w:rsid w:val="00D36284"/>
    <w:rsid w:val="00D464CC"/>
    <w:rsid w:val="00D54D4B"/>
    <w:rsid w:val="00D56457"/>
    <w:rsid w:val="00D73B87"/>
    <w:rsid w:val="00D864A2"/>
    <w:rsid w:val="00D90A47"/>
    <w:rsid w:val="00D9179F"/>
    <w:rsid w:val="00D96784"/>
    <w:rsid w:val="00DB0AFF"/>
    <w:rsid w:val="00DC19F6"/>
    <w:rsid w:val="00DC3F06"/>
    <w:rsid w:val="00DE5B13"/>
    <w:rsid w:val="00DF7F22"/>
    <w:rsid w:val="00E04950"/>
    <w:rsid w:val="00E05312"/>
    <w:rsid w:val="00E130BD"/>
    <w:rsid w:val="00E218DF"/>
    <w:rsid w:val="00E241B3"/>
    <w:rsid w:val="00E27450"/>
    <w:rsid w:val="00E32A76"/>
    <w:rsid w:val="00E33E28"/>
    <w:rsid w:val="00EC7CD3"/>
    <w:rsid w:val="00ED76F9"/>
    <w:rsid w:val="00EE55DB"/>
    <w:rsid w:val="00EF741C"/>
    <w:rsid w:val="00F03F1A"/>
    <w:rsid w:val="00F20C0B"/>
    <w:rsid w:val="00F22A7C"/>
    <w:rsid w:val="00F232A7"/>
    <w:rsid w:val="00F23865"/>
    <w:rsid w:val="00F34FED"/>
    <w:rsid w:val="00F3537E"/>
    <w:rsid w:val="00F41DD9"/>
    <w:rsid w:val="00F5011C"/>
    <w:rsid w:val="00F519A5"/>
    <w:rsid w:val="00F538DD"/>
    <w:rsid w:val="00F53CF4"/>
    <w:rsid w:val="00F5421E"/>
    <w:rsid w:val="00F65C9B"/>
    <w:rsid w:val="00F75094"/>
    <w:rsid w:val="00F75497"/>
    <w:rsid w:val="00F9715C"/>
    <w:rsid w:val="00FC1A1F"/>
    <w:rsid w:val="00FD3B21"/>
    <w:rsid w:val="00FD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867696D"/>
  <w15:docId w15:val="{CE437A4A-7567-459C-AB03-4806D8CE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1BFC"/>
    <w:rPr>
      <w:rFonts w:ascii="Arial" w:hAnsi="Arial"/>
      <w:sz w:val="22"/>
      <w:lang w:val="it-IT"/>
    </w:rPr>
  </w:style>
  <w:style w:type="paragraph" w:styleId="Titolo1">
    <w:name w:val="heading 1"/>
    <w:next w:val="Normale"/>
    <w:qFormat/>
    <w:rsid w:val="00FD521B"/>
    <w:pPr>
      <w:keepNext/>
      <w:numPr>
        <w:numId w:val="7"/>
      </w:numPr>
      <w:tabs>
        <w:tab w:val="left" w:pos="0"/>
      </w:tabs>
      <w:spacing w:before="280"/>
      <w:ind w:hanging="142"/>
      <w:outlineLvl w:val="0"/>
    </w:pPr>
    <w:rPr>
      <w:rFonts w:ascii="Arial" w:hAnsi="Arial"/>
      <w:b/>
      <w:noProof/>
      <w:sz w:val="36"/>
      <w:szCs w:val="36"/>
    </w:rPr>
  </w:style>
  <w:style w:type="paragraph" w:styleId="Titolo2">
    <w:name w:val="heading 2"/>
    <w:next w:val="Normale"/>
    <w:link w:val="Titolo2Carattere"/>
    <w:qFormat/>
    <w:rsid w:val="0057381D"/>
    <w:pPr>
      <w:keepNext/>
      <w:numPr>
        <w:ilvl w:val="1"/>
        <w:numId w:val="7"/>
      </w:numPr>
      <w:tabs>
        <w:tab w:val="left" w:pos="0"/>
      </w:tabs>
      <w:spacing w:before="340" w:after="100"/>
      <w:ind w:hanging="142"/>
      <w:outlineLvl w:val="1"/>
    </w:pPr>
    <w:rPr>
      <w:rFonts w:ascii="Arial" w:hAnsi="Arial"/>
      <w:b/>
      <w:noProof/>
      <w:sz w:val="22"/>
      <w:szCs w:val="22"/>
    </w:rPr>
  </w:style>
  <w:style w:type="paragraph" w:styleId="Titolo3">
    <w:name w:val="heading 3"/>
    <w:basedOn w:val="Normale"/>
    <w:next w:val="Normale"/>
    <w:link w:val="Titolo3Carattere"/>
    <w:qFormat/>
    <w:rsid w:val="00133F10"/>
    <w:pPr>
      <w:keepNext/>
      <w:numPr>
        <w:ilvl w:val="2"/>
        <w:numId w:val="7"/>
      </w:numPr>
      <w:tabs>
        <w:tab w:val="left" w:pos="0"/>
      </w:tabs>
      <w:spacing w:before="340" w:after="100"/>
      <w:ind w:hanging="142"/>
      <w:outlineLvl w:val="2"/>
    </w:pPr>
    <w:rPr>
      <w:b/>
      <w:szCs w:val="22"/>
      <w:lang w:val="it-CH"/>
    </w:rPr>
  </w:style>
  <w:style w:type="paragraph" w:styleId="Titolo4">
    <w:name w:val="heading 4"/>
    <w:basedOn w:val="Titolo3"/>
    <w:next w:val="Normale"/>
    <w:qFormat/>
    <w:rsid w:val="00FD521B"/>
    <w:pPr>
      <w:numPr>
        <w:ilvl w:val="3"/>
        <w:numId w:val="10"/>
      </w:numPr>
      <w:ind w:hanging="142"/>
      <w:outlineLvl w:val="3"/>
    </w:p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olo7">
    <w:name w:val="heading 7"/>
    <w:basedOn w:val="Normale"/>
    <w:next w:val="Normale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paragraph" w:customStyle="1" w:styleId="Codice">
    <w:name w:val="Codice"/>
    <w:basedOn w:val="Normale"/>
    <w:qFormat/>
    <w:rsid w:val="00950C82"/>
    <w:pPr>
      <w:shd w:val="clear" w:color="auto" w:fill="F2F2F2"/>
      <w:ind w:left="425" w:right="397"/>
      <w:contextualSpacing/>
    </w:pPr>
    <w:rPr>
      <w:rFonts w:ascii="Courier New" w:hAnsi="Courier New" w:cs="Courier New"/>
      <w:sz w:val="18"/>
      <w:szCs w:val="18"/>
      <w:lang w:val="it-CH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paragraph" w:customStyle="1" w:styleId="Citazioni">
    <w:name w:val="Citazioni"/>
    <w:basedOn w:val="Normale"/>
    <w:qFormat/>
    <w:rsid w:val="00950C82"/>
    <w:pPr>
      <w:ind w:left="425"/>
    </w:pPr>
    <w:rPr>
      <w:i/>
    </w:rPr>
  </w:style>
  <w:style w:type="character" w:customStyle="1" w:styleId="IntestazioneCarattere">
    <w:name w:val="Intestazione Carattere"/>
    <w:link w:val="Intestazione"/>
    <w:uiPriority w:val="99"/>
    <w:rsid w:val="006143AA"/>
    <w:rPr>
      <w:rFonts w:ascii="Frugal Sans" w:hAnsi="Frugal Sans"/>
      <w:sz w:val="22"/>
      <w:lang w:val="it-IT"/>
    </w:rPr>
  </w:style>
  <w:style w:type="paragraph" w:customStyle="1" w:styleId="Disegni">
    <w:name w:val="Disegni"/>
    <w:basedOn w:val="Normale"/>
    <w:next w:val="Normale"/>
    <w:rsid w:val="00545203"/>
    <w:rPr>
      <w:lang w:val="it-CH"/>
    </w:rPr>
  </w:style>
  <w:style w:type="character" w:customStyle="1" w:styleId="PidipaginaCarattere">
    <w:name w:val="Piè di pagina Carattere"/>
    <w:link w:val="Pidipagina"/>
    <w:uiPriority w:val="99"/>
    <w:rsid w:val="006143AA"/>
    <w:rPr>
      <w:rFonts w:ascii="Frugal Sans" w:hAnsi="Frugal Sans"/>
      <w:sz w:val="22"/>
      <w:lang w:val="it-IT"/>
    </w:rPr>
  </w:style>
  <w:style w:type="table" w:styleId="Grigliatabella">
    <w:name w:val="Table Grid"/>
    <w:basedOn w:val="Tabellanormale"/>
    <w:uiPriority w:val="59"/>
    <w:rsid w:val="00614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celinea">
    <w:name w:val="Codice_linea"/>
    <w:basedOn w:val="Normale"/>
    <w:link w:val="CodicelineaCarattere"/>
    <w:qFormat/>
    <w:rsid w:val="00545203"/>
    <w:rPr>
      <w:rFonts w:ascii="Courier New" w:hAnsi="Courier New" w:cs="Courier New"/>
      <w:sz w:val="18"/>
      <w:szCs w:val="18"/>
      <w:lang w:val="it-CH"/>
    </w:rPr>
  </w:style>
  <w:style w:type="paragraph" w:customStyle="1" w:styleId="Citazonilinea">
    <w:name w:val="Citazoni_linea"/>
    <w:basedOn w:val="Normale"/>
    <w:link w:val="CitazonilineaCarattere"/>
    <w:qFormat/>
    <w:rsid w:val="00950C82"/>
    <w:rPr>
      <w:i/>
      <w:lang w:val="it-CH"/>
    </w:rPr>
  </w:style>
  <w:style w:type="character" w:customStyle="1" w:styleId="CodicelineaCarattere">
    <w:name w:val="Codice_linea Carattere"/>
    <w:link w:val="Codicelinea"/>
    <w:rsid w:val="00545203"/>
    <w:rPr>
      <w:rFonts w:ascii="Courier New" w:hAnsi="Courier New" w:cs="Courier New"/>
      <w:sz w:val="18"/>
      <w:szCs w:val="18"/>
    </w:rPr>
  </w:style>
  <w:style w:type="character" w:customStyle="1" w:styleId="CitazonilineaCarattere">
    <w:name w:val="Citazoni_linea Carattere"/>
    <w:link w:val="Citazonilinea"/>
    <w:rsid w:val="00950C82"/>
    <w:rPr>
      <w:rFonts w:ascii="Arial" w:hAnsi="Arial"/>
      <w:i/>
      <w:sz w:val="22"/>
    </w:rPr>
  </w:style>
  <w:style w:type="character" w:styleId="Collegamentoipertestuale">
    <w:name w:val="Hyperlink"/>
    <w:uiPriority w:val="99"/>
    <w:unhideWhenUsed/>
    <w:rsid w:val="00F3537E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F34FED"/>
    <w:rPr>
      <w:color w:val="800080"/>
      <w:u w:val="single"/>
    </w:rPr>
  </w:style>
  <w:style w:type="paragraph" w:customStyle="1" w:styleId="NomeFile">
    <w:name w:val="NomeFile"/>
    <w:basedOn w:val="Codice"/>
    <w:next w:val="Codice"/>
    <w:qFormat/>
    <w:rsid w:val="00B32109"/>
    <w:pPr>
      <w:shd w:val="clear" w:color="auto" w:fill="808080"/>
    </w:pPr>
    <w:rPr>
      <w:color w:val="FFFFF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D3951"/>
    <w:pPr>
      <w:keepLines/>
      <w:numPr>
        <w:numId w:val="0"/>
      </w:numPr>
      <w:tabs>
        <w:tab w:val="clear" w:pos="0"/>
      </w:tabs>
      <w:spacing w:before="480" w:line="276" w:lineRule="auto"/>
      <w:outlineLvl w:val="9"/>
    </w:pPr>
    <w:rPr>
      <w:rFonts w:ascii="Cambria" w:hAnsi="Cambria"/>
      <w:bCs/>
      <w:noProof w:val="0"/>
      <w:color w:val="365F91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1D3951"/>
  </w:style>
  <w:style w:type="paragraph" w:styleId="Sommario2">
    <w:name w:val="toc 2"/>
    <w:basedOn w:val="Normale"/>
    <w:next w:val="Normale"/>
    <w:autoRedefine/>
    <w:uiPriority w:val="39"/>
    <w:unhideWhenUsed/>
    <w:rsid w:val="00950C8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50C82"/>
    <w:pPr>
      <w:spacing w:after="100"/>
      <w:ind w:left="440"/>
    </w:pPr>
  </w:style>
  <w:style w:type="character" w:styleId="Rimandocommento">
    <w:name w:val="annotation reference"/>
    <w:basedOn w:val="Carpredefinitoparagrafo"/>
    <w:uiPriority w:val="99"/>
    <w:semiHidden/>
    <w:unhideWhenUsed/>
    <w:rsid w:val="008F1AD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F1AD9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F1AD9"/>
    <w:rPr>
      <w:rFonts w:ascii="Arial" w:hAnsi="Arial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1A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1AD9"/>
    <w:rPr>
      <w:rFonts w:ascii="Arial" w:hAnsi="Arial"/>
      <w:b/>
      <w:bCs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05E09"/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05E09"/>
    <w:rPr>
      <w:rFonts w:ascii="Arial" w:hAnsi="Arial"/>
      <w:lang w:val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05E09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860900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rsid w:val="00324796"/>
    <w:rPr>
      <w:rFonts w:ascii="Arial" w:hAnsi="Arial"/>
      <w:b/>
      <w:noProof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rsid w:val="007378FE"/>
    <w:rPr>
      <w:rFonts w:ascii="Arial" w:hAnsi="Arial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page.unina.it/fasolino/is/materiale/SRS/SRS-esempio.pdf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da\Desktop\2001_Documentazione_Sement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4B477-8A65-42AF-B18C-691CBCA4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2001_Documentazione_Sementina.dot</Template>
  <TotalTime>0</TotalTime>
  <Pages>12</Pages>
  <Words>1489</Words>
  <Characters>8493</Characters>
  <Application>Microsoft Office Word</Application>
  <DocSecurity>0</DocSecurity>
  <Lines>70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Modello per testi STS</vt:lpstr>
    </vt:vector>
  </TitlesOfParts>
  <Company>Beaver Consulting s.a.g.l.</Company>
  <LinksUpToDate>false</LinksUpToDate>
  <CharactersWithSpaces>9963</CharactersWithSpaces>
  <SharedDoc>false</SharedDoc>
  <HLinks>
    <vt:vector size="6" baseType="variant">
      <vt:variant>
        <vt:i4>1572988</vt:i4>
      </vt:variant>
      <vt:variant>
        <vt:i4>1362</vt:i4>
      </vt:variant>
      <vt:variant>
        <vt:i4>1025</vt:i4>
      </vt:variant>
      <vt:variant>
        <vt:i4>1</vt:i4>
      </vt:variant>
      <vt:variant>
        <vt:lpwstr>\\Server\dati\progetti\DatiClienti\Beaver Consulting Sagl\images\logo_piccolo.gif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SG</dc:creator>
  <cp:lastModifiedBy>Simone</cp:lastModifiedBy>
  <cp:revision>40</cp:revision>
  <cp:lastPrinted>2001-07-23T10:38:00Z</cp:lastPrinted>
  <dcterms:created xsi:type="dcterms:W3CDTF">2012-08-22T15:06:00Z</dcterms:created>
  <dcterms:modified xsi:type="dcterms:W3CDTF">2025-01-22T14:28:00Z</dcterms:modified>
</cp:coreProperties>
</file>